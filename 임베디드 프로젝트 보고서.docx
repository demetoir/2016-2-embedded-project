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6E83" w:rsidRPr="007163B4" w:rsidRDefault="0093329D" w:rsidP="007163B4">
      <w:pPr>
        <w:pStyle w:val="ac"/>
        <w:rPr>
          <w:sz w:val="72"/>
        </w:rPr>
      </w:pPr>
      <w:r w:rsidRPr="007163B4">
        <w:rPr>
          <w:rFonts w:hint="eastAsia"/>
          <w:sz w:val="72"/>
        </w:rPr>
        <w:t>임베디드 프로젝트 보고서</w:t>
      </w:r>
    </w:p>
    <w:p w:rsidR="007163B4" w:rsidRDefault="007163B4"/>
    <w:p w:rsidR="007163B4" w:rsidRDefault="007163B4"/>
    <w:p w:rsidR="007163B4" w:rsidRPr="007163B4" w:rsidRDefault="007163B4" w:rsidP="007163B4">
      <w:pPr>
        <w:pStyle w:val="ad"/>
        <w:rPr>
          <w:rFonts w:hint="eastAsia"/>
          <w:sz w:val="52"/>
        </w:rPr>
      </w:pPr>
      <w:r w:rsidRPr="007163B4">
        <w:rPr>
          <w:sz w:val="52"/>
        </w:rPr>
        <w:t>S</w:t>
      </w:r>
      <w:r w:rsidRPr="007163B4">
        <w:rPr>
          <w:rFonts w:hint="eastAsia"/>
          <w:sz w:val="52"/>
        </w:rPr>
        <w:t xml:space="preserve">imple </w:t>
      </w:r>
      <w:r w:rsidRPr="007163B4">
        <w:rPr>
          <w:sz w:val="52"/>
        </w:rPr>
        <w:t>shooter game</w:t>
      </w:r>
    </w:p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7163B4" w:rsidRDefault="007163B4"/>
    <w:p w:rsidR="0093329D" w:rsidRPr="007163B4" w:rsidRDefault="007163B4">
      <w:pPr>
        <w:rPr>
          <w:sz w:val="32"/>
        </w:rPr>
      </w:pPr>
      <w:r>
        <w:tab/>
      </w:r>
      <w:r>
        <w:tab/>
      </w:r>
      <w:r>
        <w:tab/>
      </w:r>
      <w:r>
        <w:tab/>
      </w:r>
      <w:r w:rsidR="0093329D" w:rsidRPr="007163B4">
        <w:rPr>
          <w:rFonts w:hint="eastAsia"/>
          <w:sz w:val="32"/>
        </w:rPr>
        <w:t>2011253007 김유준</w:t>
      </w:r>
    </w:p>
    <w:p w:rsidR="00DA26B8" w:rsidRDefault="00DA26B8"/>
    <w:p w:rsidR="00E658B3" w:rsidRDefault="00E658B3" w:rsidP="00E658B3">
      <w:pPr>
        <w:pStyle w:val="1"/>
      </w:pPr>
      <w:r w:rsidRPr="00E658B3">
        <w:lastRenderedPageBreak/>
        <w:t>프로젝트</w:t>
      </w:r>
      <w:r w:rsidRPr="00E658B3">
        <w:t xml:space="preserve"> </w:t>
      </w:r>
      <w:r w:rsidRPr="00E658B3">
        <w:t>개요</w:t>
      </w:r>
    </w:p>
    <w:p w:rsidR="006D76EA" w:rsidRPr="00284346" w:rsidRDefault="00DA26B8" w:rsidP="00284346">
      <w:pPr>
        <w:pStyle w:val="a8"/>
      </w:pPr>
      <w:r w:rsidRPr="00284346">
        <w:rPr>
          <w:rFonts w:hint="eastAsia"/>
        </w:rPr>
        <w:t>이 프로젝트는 FPGA를 이용한 간단한 1인칭 슈팅게임 개발하는 프로젝트이다.</w:t>
      </w:r>
      <w:r w:rsidRPr="00284346">
        <w:t xml:space="preserve"> </w:t>
      </w:r>
      <w:r w:rsidRPr="00284346">
        <w:rPr>
          <w:rFonts w:hint="eastAsia"/>
        </w:rPr>
        <w:t xml:space="preserve">이 프로젝트에서는 고전 게임인 </w:t>
      </w:r>
      <w:r w:rsidRPr="00284346">
        <w:t>Wolfenstein 3D</w:t>
      </w:r>
      <w:r w:rsidRPr="00284346">
        <w:rPr>
          <w:rFonts w:hint="eastAsia"/>
        </w:rPr>
        <w:t xml:space="preserve">과 DOOM은 </w:t>
      </w:r>
      <w:r w:rsidRPr="00284346">
        <w:t>FPS(1</w:t>
      </w:r>
      <w:r w:rsidRPr="00284346">
        <w:rPr>
          <w:rFonts w:hint="eastAsia"/>
        </w:rPr>
        <w:t xml:space="preserve">인칭 슈팅게임)이라는 </w:t>
      </w:r>
      <w:r w:rsidR="00DD688D" w:rsidRPr="00284346">
        <w:rPr>
          <w:rFonts w:hint="eastAsia"/>
        </w:rPr>
        <w:t>게임장르를</w:t>
      </w:r>
      <w:r w:rsidR="00DD688D" w:rsidRPr="00284346">
        <w:t xml:space="preserve"> 장르를</w:t>
      </w:r>
      <w:r w:rsidRPr="00284346">
        <w:rPr>
          <w:rFonts w:hint="eastAsia"/>
        </w:rPr>
        <w:t xml:space="preserve"> 개척한 게임이고 이 두게임으로 인해 </w:t>
      </w:r>
      <w:r w:rsidR="00335880" w:rsidRPr="00284346">
        <w:rPr>
          <w:rFonts w:hint="eastAsia"/>
        </w:rPr>
        <w:t>수많은</w:t>
      </w:r>
      <w:r w:rsidR="00335880" w:rsidRPr="00284346">
        <w:t xml:space="preserve"> FPS게임이</w:t>
      </w:r>
      <w:r w:rsidRPr="00284346">
        <w:rPr>
          <w:rFonts w:hint="eastAsia"/>
        </w:rPr>
        <w:t xml:space="preserve"> 만들어지게 되었다. 본 프로젝트는 두 게임 이후로 만들어진 </w:t>
      </w:r>
      <w:r w:rsidRPr="00284346">
        <w:t>FPS</w:t>
      </w:r>
      <w:r w:rsidRPr="00284346">
        <w:rPr>
          <w:rFonts w:hint="eastAsia"/>
        </w:rPr>
        <w:t xml:space="preserve">게임중 </w:t>
      </w:r>
      <w:r w:rsidR="00DD688D" w:rsidRPr="00284346">
        <w:t>Gameboy</w:t>
      </w:r>
      <w:r w:rsidRPr="00284346">
        <w:t xml:space="preserve"> </w:t>
      </w:r>
      <w:r w:rsidRPr="00284346">
        <w:rPr>
          <w:rFonts w:hint="eastAsia"/>
        </w:rPr>
        <w:t>휴대용 게임기</w:t>
      </w:r>
      <w:r w:rsidR="00DD688D" w:rsidRPr="00284346">
        <w:rPr>
          <w:rFonts w:hint="eastAsia"/>
        </w:rPr>
        <w:t xml:space="preserve">로 작동되는 최초의 </w:t>
      </w:r>
      <w:r w:rsidR="00DD688D" w:rsidRPr="00284346">
        <w:t>Gameboy</w:t>
      </w:r>
      <w:r w:rsidR="00DD688D" w:rsidRPr="00284346">
        <w:rPr>
          <w:rFonts w:hint="eastAsia"/>
        </w:rPr>
        <w:t xml:space="preserve"> FPS게임인 </w:t>
      </w:r>
      <w:r w:rsidR="00DD688D" w:rsidRPr="00284346">
        <w:t>Faceball 2000</w:t>
      </w:r>
      <w:r w:rsidR="00DD688D" w:rsidRPr="00284346">
        <w:rPr>
          <w:rFonts w:hint="eastAsia"/>
        </w:rPr>
        <w:t xml:space="preserve"> 모방한 </w:t>
      </w:r>
      <w:r w:rsidR="00DD688D" w:rsidRPr="00284346">
        <w:t xml:space="preserve">simple shooter </w:t>
      </w:r>
      <w:r w:rsidR="00DD688D" w:rsidRPr="00284346">
        <w:rPr>
          <w:rFonts w:hint="eastAsia"/>
        </w:rPr>
        <w:t>game을</w:t>
      </w:r>
      <w:r w:rsidR="00DD688D" w:rsidRPr="00284346">
        <w:t xml:space="preserve"> </w:t>
      </w:r>
      <w:r w:rsidR="00DD688D" w:rsidRPr="00284346">
        <w:rPr>
          <w:rFonts w:hint="eastAsia"/>
        </w:rPr>
        <w:t>구현하는 것이다.</w:t>
      </w:r>
      <w:r w:rsidR="00DD688D" w:rsidRPr="00284346">
        <w:t xml:space="preserve"> </w:t>
      </w:r>
    </w:p>
    <w:p w:rsidR="00DA26B8" w:rsidRPr="00DA26B8" w:rsidRDefault="00DA26B8" w:rsidP="006D76EA">
      <w:pPr>
        <w:pStyle w:val="a0"/>
        <w:rPr>
          <w:b/>
          <w:bCs/>
        </w:rPr>
      </w:pPr>
    </w:p>
    <w:p w:rsidR="00DA26B8" w:rsidRDefault="00DA26B8" w:rsidP="006D76EA">
      <w:pPr>
        <w:pStyle w:val="a0"/>
      </w:pPr>
      <w:r w:rsidRPr="00DA26B8">
        <w:rPr>
          <w:noProof/>
        </w:rPr>
        <w:drawing>
          <wp:inline distT="0" distB="0" distL="0" distR="0" wp14:anchorId="1201FB22" wp14:editId="74322238">
            <wp:extent cx="2462389" cy="2207942"/>
            <wp:effectExtent l="0" t="0" r="0" b="1905"/>
            <wp:docPr id="4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/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576" cy="2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6B8">
        <w:rPr>
          <w:noProof/>
        </w:rPr>
        <w:drawing>
          <wp:inline distT="0" distB="0" distL="0" distR="0" wp14:anchorId="0C75888E" wp14:editId="14045E1F">
            <wp:extent cx="2448808" cy="2203929"/>
            <wp:effectExtent l="0" t="0" r="8890" b="635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330" cy="222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EA" w:rsidRDefault="00DD688D" w:rsidP="00284346">
      <w:pPr>
        <w:pStyle w:val="a8"/>
      </w:pPr>
      <w:r>
        <w:rPr>
          <w:rFonts w:hint="eastAsia"/>
        </w:rPr>
        <w:t>&lt;그림</w:t>
      </w:r>
      <w:r w:rsidR="007021A6">
        <w:rPr>
          <w:rFonts w:hint="eastAsia"/>
        </w:rPr>
        <w:t xml:space="preserve"> </w:t>
      </w:r>
      <w:r>
        <w:rPr>
          <w:rFonts w:hint="eastAsia"/>
        </w:rPr>
        <w:t>1</w:t>
      </w:r>
      <w:r>
        <w:t>&gt;</w:t>
      </w:r>
      <w:r w:rsidRPr="00DD688D">
        <w:rPr>
          <w:shd w:val="clear" w:color="auto" w:fill="FFFFFF"/>
        </w:rPr>
        <w:t xml:space="preserve"> </w:t>
      </w:r>
      <w:r>
        <w:rPr>
          <w:shd w:val="clear" w:color="auto" w:fill="FFFFFF"/>
        </w:rPr>
        <w:t>Faceball 2000</w:t>
      </w:r>
      <w:r>
        <w:rPr>
          <w:rFonts w:hint="eastAsia"/>
          <w:shd w:val="clear" w:color="auto" w:fill="FFFFFF"/>
        </w:rPr>
        <w:t>의 플레이 화면</w:t>
      </w:r>
    </w:p>
    <w:p w:rsidR="00335880" w:rsidRPr="006D76EA" w:rsidRDefault="00335880" w:rsidP="006D76EA">
      <w:pPr>
        <w:pStyle w:val="a0"/>
      </w:pPr>
    </w:p>
    <w:p w:rsidR="00E658B3" w:rsidRDefault="00E658B3" w:rsidP="00E658B3">
      <w:pPr>
        <w:pStyle w:val="1"/>
      </w:pP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 w:rsidRPr="00E658B3">
        <w:t>목표</w:t>
      </w:r>
    </w:p>
    <w:p w:rsidR="00335880" w:rsidRDefault="00335880" w:rsidP="00E658B3">
      <w:pPr>
        <w:pStyle w:val="a0"/>
      </w:pPr>
      <w:r>
        <w:rPr>
          <w:rFonts w:hint="eastAsia"/>
        </w:rPr>
        <w:t>본 프로젝트에서</w:t>
      </w:r>
      <w:r w:rsidR="00051B05">
        <w:rPr>
          <w:rFonts w:hint="eastAsia"/>
        </w:rPr>
        <w:t xml:space="preserve"> 구현 목표는 다음과 같다 </w:t>
      </w:r>
    </w:p>
    <w:p w:rsidR="001B287F" w:rsidRPr="007549F8" w:rsidRDefault="00B07496" w:rsidP="007549F8">
      <w:pPr>
        <w:pStyle w:val="a8"/>
        <w:rPr>
          <w:rStyle w:val="aa"/>
          <w:i w:val="0"/>
          <w:iCs w:val="0"/>
          <w:color w:val="auto"/>
        </w:rPr>
      </w:pPr>
      <w:r w:rsidRPr="007549F8">
        <w:rPr>
          <w:rStyle w:val="aa"/>
          <w:i w:val="0"/>
          <w:iCs w:val="0"/>
          <w:color w:val="auto"/>
        </w:rPr>
        <w:t xml:space="preserve">1. </w:t>
      </w:r>
      <w:r w:rsidR="00BF4DDE" w:rsidRPr="007549F8">
        <w:t>PS/2 keyboard</w:t>
      </w:r>
      <w:r w:rsidR="00BF4DDE" w:rsidRPr="007549F8">
        <w:rPr>
          <w:rFonts w:hint="eastAsia"/>
        </w:rPr>
        <w:t>으로 입력 받기</w:t>
      </w:r>
    </w:p>
    <w:p w:rsidR="00051B05" w:rsidRPr="007549F8" w:rsidRDefault="00B07496" w:rsidP="007549F8">
      <w:pPr>
        <w:pStyle w:val="a8"/>
      </w:pPr>
      <w:r w:rsidRPr="007549F8">
        <w:rPr>
          <w:rStyle w:val="aa"/>
          <w:i w:val="0"/>
          <w:iCs w:val="0"/>
          <w:color w:val="auto"/>
        </w:rPr>
        <w:t xml:space="preserve">2. </w:t>
      </w:r>
      <w:r w:rsidR="00051B05" w:rsidRPr="007549F8">
        <w:t>VGA</w:t>
      </w:r>
      <w:r w:rsidR="00051B05" w:rsidRPr="007549F8">
        <w:rPr>
          <w:rStyle w:val="aa"/>
          <w:i w:val="0"/>
          <w:iCs w:val="0"/>
          <w:color w:val="auto"/>
        </w:rPr>
        <w:t xml:space="preserve"> 화면</w:t>
      </w:r>
      <w:r w:rsidR="00051B05" w:rsidRPr="007549F8">
        <w:rPr>
          <w:rStyle w:val="aa"/>
          <w:rFonts w:hint="eastAsia"/>
          <w:i w:val="0"/>
          <w:iCs w:val="0"/>
          <w:color w:val="auto"/>
        </w:rPr>
        <w:t xml:space="preserve"> 출력</w:t>
      </w:r>
    </w:p>
    <w:p w:rsidR="001B287F" w:rsidRPr="007549F8" w:rsidRDefault="00B07496" w:rsidP="007549F8">
      <w:pPr>
        <w:pStyle w:val="a8"/>
      </w:pPr>
      <w:r w:rsidRPr="007549F8">
        <w:rPr>
          <w:rStyle w:val="aa"/>
          <w:rFonts w:hint="eastAsia"/>
          <w:i w:val="0"/>
          <w:iCs w:val="0"/>
          <w:color w:val="auto"/>
        </w:rPr>
        <w:t>3.</w:t>
      </w:r>
      <w:r w:rsidRPr="007549F8">
        <w:rPr>
          <w:rStyle w:val="aa"/>
          <w:i w:val="0"/>
          <w:iCs w:val="0"/>
          <w:color w:val="auto"/>
        </w:rPr>
        <w:t xml:space="preserve"> </w:t>
      </w:r>
      <w:r w:rsidR="00BF4DDE" w:rsidRPr="007549F8">
        <w:rPr>
          <w:rFonts w:hint="eastAsia"/>
        </w:rPr>
        <w:t>좌우 시점 이동 및 앞뒤 이동에 대한 괴물들의 크기 및 위치 갱신</w:t>
      </w:r>
    </w:p>
    <w:p w:rsidR="001B287F" w:rsidRPr="007549F8" w:rsidRDefault="00B07496" w:rsidP="007549F8">
      <w:pPr>
        <w:pStyle w:val="a8"/>
      </w:pPr>
      <w:r w:rsidRPr="007549F8">
        <w:rPr>
          <w:rStyle w:val="aa"/>
          <w:i w:val="0"/>
          <w:iCs w:val="0"/>
          <w:color w:val="auto"/>
        </w:rPr>
        <w:t xml:space="preserve">4. </w:t>
      </w:r>
      <w:r w:rsidR="00BF4DDE" w:rsidRPr="007549F8">
        <w:t xml:space="preserve">Life </w:t>
      </w:r>
      <w:r w:rsidR="00BF4DDE" w:rsidRPr="007549F8">
        <w:rPr>
          <w:rFonts w:hint="eastAsia"/>
        </w:rPr>
        <w:t>및 남은 총알 개수 표시</w:t>
      </w:r>
    </w:p>
    <w:p w:rsidR="001B287F" w:rsidRPr="007549F8" w:rsidRDefault="00B07496" w:rsidP="007549F8">
      <w:pPr>
        <w:pStyle w:val="a8"/>
      </w:pPr>
      <w:r w:rsidRPr="007549F8">
        <w:rPr>
          <w:rStyle w:val="aa"/>
          <w:rFonts w:hint="eastAsia"/>
          <w:i w:val="0"/>
          <w:iCs w:val="0"/>
          <w:color w:val="auto"/>
        </w:rPr>
        <w:t xml:space="preserve">5. </w:t>
      </w:r>
      <w:r w:rsidR="00BF4DDE" w:rsidRPr="007549F8">
        <w:rPr>
          <w:rFonts w:hint="eastAsia"/>
        </w:rPr>
        <w:t xml:space="preserve">몬스터 피격 이펙트 구현 </w:t>
      </w:r>
    </w:p>
    <w:p w:rsidR="00335880" w:rsidRPr="007549F8" w:rsidRDefault="00D138DD" w:rsidP="007549F8">
      <w:pPr>
        <w:pStyle w:val="a8"/>
        <w:rPr>
          <w:rStyle w:val="aa"/>
          <w:i w:val="0"/>
          <w:iCs w:val="0"/>
          <w:color w:val="auto"/>
        </w:rPr>
      </w:pPr>
      <w:r w:rsidRPr="007549F8">
        <w:rPr>
          <w:rStyle w:val="aa"/>
          <w:rFonts w:hint="eastAsia"/>
          <w:i w:val="0"/>
          <w:iCs w:val="0"/>
          <w:color w:val="auto"/>
        </w:rPr>
        <w:t>6</w:t>
      </w:r>
      <w:r w:rsidR="00902DB6" w:rsidRPr="007549F8">
        <w:rPr>
          <w:rStyle w:val="aa"/>
          <w:i w:val="0"/>
          <w:iCs w:val="0"/>
          <w:color w:val="auto"/>
        </w:rPr>
        <w:t>.</w:t>
      </w:r>
      <w:r w:rsidRPr="007549F8">
        <w:rPr>
          <w:rStyle w:val="aa"/>
          <w:i w:val="0"/>
          <w:iCs w:val="0"/>
          <w:color w:val="auto"/>
        </w:rPr>
        <w:t xml:space="preserve"> </w:t>
      </w:r>
      <w:r w:rsidRPr="007549F8">
        <w:rPr>
          <w:rStyle w:val="aa"/>
          <w:rFonts w:hint="eastAsia"/>
          <w:i w:val="0"/>
          <w:iCs w:val="0"/>
          <w:color w:val="auto"/>
        </w:rPr>
        <w:t>조준선</w:t>
      </w:r>
      <w:r w:rsidRPr="007549F8">
        <w:rPr>
          <w:rStyle w:val="aa"/>
          <w:i w:val="0"/>
          <w:iCs w:val="0"/>
          <w:color w:val="auto"/>
        </w:rPr>
        <w:t>(cross hair)</w:t>
      </w:r>
      <w:r w:rsidR="003D7AE5" w:rsidRPr="007549F8">
        <w:rPr>
          <w:rStyle w:val="aa"/>
          <w:i w:val="0"/>
          <w:iCs w:val="0"/>
          <w:color w:val="auto"/>
        </w:rPr>
        <w:t xml:space="preserve"> </w:t>
      </w:r>
      <w:r w:rsidRPr="007549F8">
        <w:rPr>
          <w:rStyle w:val="aa"/>
          <w:i w:val="0"/>
          <w:iCs w:val="0"/>
          <w:color w:val="auto"/>
        </w:rPr>
        <w:t>표시</w:t>
      </w:r>
    </w:p>
    <w:p w:rsidR="00C83201" w:rsidRDefault="00C83201" w:rsidP="00E658B3">
      <w:pPr>
        <w:pStyle w:val="a0"/>
        <w:rPr>
          <w:noProof/>
        </w:rPr>
      </w:pPr>
    </w:p>
    <w:p w:rsidR="00335880" w:rsidRDefault="00335880" w:rsidP="00335880">
      <w:pPr>
        <w:pStyle w:val="1"/>
      </w:pPr>
      <w:r>
        <w:rPr>
          <w:rFonts w:hint="eastAsia"/>
        </w:rPr>
        <w:lastRenderedPageBreak/>
        <w:t>설계방법</w:t>
      </w:r>
    </w:p>
    <w:p w:rsidR="007549F8" w:rsidRDefault="007549F8" w:rsidP="007549F8">
      <w:pPr>
        <w:pStyle w:val="a0"/>
      </w:pPr>
    </w:p>
    <w:p w:rsidR="007549F8" w:rsidRDefault="007021A6" w:rsidP="007549F8">
      <w:pPr>
        <w:pStyle w:val="2"/>
      </w:pPr>
      <w:r>
        <w:rPr>
          <w:rFonts w:hint="eastAsia"/>
        </w:rPr>
        <w:t xml:space="preserve">top module </w:t>
      </w:r>
      <w:r>
        <w:rPr>
          <w:rFonts w:hint="eastAsia"/>
        </w:rPr>
        <w:t>구성도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7021A6" w:rsidRPr="007021A6" w:rsidRDefault="007021A6" w:rsidP="007021A6">
      <w:pPr>
        <w:pStyle w:val="a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E9607CD" wp14:editId="7CB60D93">
                <wp:simplePos x="0" y="0"/>
                <wp:positionH relativeFrom="column">
                  <wp:posOffset>228600</wp:posOffset>
                </wp:positionH>
                <wp:positionV relativeFrom="paragraph">
                  <wp:posOffset>1468119</wp:posOffset>
                </wp:positionV>
                <wp:extent cx="3246755" cy="784225"/>
                <wp:effectExtent l="19050" t="19050" r="10795" b="1587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755" cy="784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99798" id="직사각형 12" o:spid="_x0000_s1026" style="position:absolute;left:0;text-align:left;margin-left:18pt;margin-top:115.6pt;width:255.65pt;height:61.7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0EF6DF8" wp14:editId="1C5A778C">
                <wp:simplePos x="0" y="0"/>
                <wp:positionH relativeFrom="column">
                  <wp:posOffset>1247775</wp:posOffset>
                </wp:positionH>
                <wp:positionV relativeFrom="paragraph">
                  <wp:posOffset>25082</wp:posOffset>
                </wp:positionV>
                <wp:extent cx="1171575" cy="1381125"/>
                <wp:effectExtent l="19050" t="19050" r="28575" b="28575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381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A73D6" id="직사각형 11" o:spid="_x0000_s1026" style="position:absolute;left:0;text-align:left;margin-left:98.25pt;margin-top:1.95pt;width:92.25pt;height:108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B0B860" wp14:editId="209DF9F8">
                <wp:simplePos x="0" y="0"/>
                <wp:positionH relativeFrom="margin">
                  <wp:align>right</wp:align>
                </wp:positionH>
                <wp:positionV relativeFrom="paragraph">
                  <wp:posOffset>2506663</wp:posOffset>
                </wp:positionV>
                <wp:extent cx="1610237" cy="334536"/>
                <wp:effectExtent l="0" t="0" r="28575" b="2794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237" cy="3345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021A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VGA </w:t>
                            </w:r>
                            <w:r>
                              <w:rPr>
                                <w:rFonts w:hint="eastAsia"/>
                              </w:rPr>
                              <w:t>output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B0B860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75.6pt;margin-top:197.4pt;width:126.8pt;height:26.35pt;z-index: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" fillcolor="white [3201]" strokeweight=".5pt">
                <v:textbox>
                  <w:txbxContent>
                    <w:p w:rsidR="00A064F5" w:rsidRDefault="00A064F5" w:rsidP="007021A6">
                      <w:pPr>
                        <w:rPr>
                          <w:rFonts w:hint="eastAsia"/>
                        </w:rPr>
                      </w:pPr>
                      <w:r>
                        <w:t xml:space="preserve">VGA </w:t>
                      </w:r>
                      <w:r>
                        <w:rPr>
                          <w:rFonts w:hint="eastAsia"/>
                        </w:rPr>
                        <w:t>output part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2B0B860" wp14:editId="209DF9F8">
                <wp:simplePos x="0" y="0"/>
                <wp:positionH relativeFrom="column">
                  <wp:posOffset>3415982</wp:posOffset>
                </wp:positionH>
                <wp:positionV relativeFrom="paragraph">
                  <wp:posOffset>1610995</wp:posOffset>
                </wp:positionV>
                <wp:extent cx="1609725" cy="316695"/>
                <wp:effectExtent l="0" t="0" r="28575" b="2667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316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021A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Game Process </w:t>
                            </w:r>
                            <w:r>
                              <w:rPr>
                                <w:rFonts w:hint="eastAsia"/>
                              </w:rPr>
                              <w:t>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0B860" id="Text Box 15" o:spid="_x0000_s1027" type="#_x0000_t202" style="position:absolute;left:0;text-align:left;margin-left:268.95pt;margin-top:126.85pt;width:126.75pt;height:24.9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" fillcolor="white [3201]" strokeweight=".5pt">
                <v:textbox>
                  <w:txbxContent>
                    <w:p w:rsidR="00A064F5" w:rsidRDefault="00A064F5" w:rsidP="007021A6">
                      <w:pPr>
                        <w:rPr>
                          <w:rFonts w:hint="eastAsia"/>
                        </w:rPr>
                      </w:pPr>
                      <w:r>
                        <w:t xml:space="preserve">Game Process </w:t>
                      </w:r>
                      <w:r>
                        <w:rPr>
                          <w:rFonts w:hint="eastAsia"/>
                        </w:rPr>
                        <w:t>part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margin">
                  <wp:posOffset>2381250</wp:posOffset>
                </wp:positionH>
                <wp:positionV relativeFrom="paragraph">
                  <wp:posOffset>413703</wp:posOffset>
                </wp:positionV>
                <wp:extent cx="1609725" cy="316694"/>
                <wp:effectExtent l="0" t="0" r="28575" b="266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316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Keyboard Input </w:t>
                            </w:r>
                            <w:r>
                              <w:rPr>
                                <w:rFonts w:hint="eastAsia"/>
                              </w:rPr>
                              <w:t>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left:0;text-align:left;margin-left:187.5pt;margin-top:32.6pt;width:126.75pt;height:24.95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" fillcolor="white [3201]" strokeweight=".5pt">
                <v:textbox>
                  <w:txbxContent>
                    <w:p w:rsidR="00A064F5" w:rsidRDefault="00A064F5">
                      <w:pPr>
                        <w:rPr>
                          <w:rFonts w:hint="eastAsia"/>
                        </w:rPr>
                      </w:pPr>
                      <w:r>
                        <w:t xml:space="preserve">Keyboard Input </w:t>
                      </w:r>
                      <w:r>
                        <w:rPr>
                          <w:rFonts w:hint="eastAsia"/>
                        </w:rPr>
                        <w:t>part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3A9290E" wp14:editId="1B98EA49">
                <wp:simplePos x="0" y="0"/>
                <wp:positionH relativeFrom="column">
                  <wp:posOffset>1427480</wp:posOffset>
                </wp:positionH>
                <wp:positionV relativeFrom="paragraph">
                  <wp:posOffset>2380297</wp:posOffset>
                </wp:positionV>
                <wp:extent cx="2917159" cy="744901"/>
                <wp:effectExtent l="19050" t="19050" r="17145" b="1714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59" cy="74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22E0B" id="직사각형 13" o:spid="_x0000_s1026" style="position:absolute;left:0;text-align:left;margin-left:112.4pt;margin-top:187.4pt;width:229.7pt;height:58.6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7464D1" wp14:editId="1AAB06DF">
            <wp:extent cx="4397039" cy="3126183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84" t="-667" r="15422" b="7142"/>
                    <a:stretch/>
                  </pic:blipFill>
                  <pic:spPr bwMode="auto">
                    <a:xfrm>
                      <a:off x="0" y="0"/>
                      <a:ext cx="4397916" cy="312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9F8" w:rsidRDefault="007021A6" w:rsidP="007549F8">
      <w:pPr>
        <w:pStyle w:val="a0"/>
      </w:pPr>
      <w:r>
        <w:rPr>
          <w:rFonts w:hint="eastAsia"/>
        </w:rPr>
        <w:t>&lt;그림 2</w:t>
      </w:r>
      <w:r>
        <w:t>&gt; Top module</w:t>
      </w:r>
      <w:r>
        <w:rPr>
          <w:rFonts w:hint="eastAsia"/>
        </w:rPr>
        <w:t>의 구성도</w:t>
      </w:r>
    </w:p>
    <w:p w:rsidR="007021A6" w:rsidRDefault="007021A6" w:rsidP="00FB42D8">
      <w:pPr>
        <w:pStyle w:val="a8"/>
      </w:pPr>
      <w:r>
        <w:t>Top module</w:t>
      </w:r>
      <w:r>
        <w:rPr>
          <w:rFonts w:hint="eastAsia"/>
        </w:rPr>
        <w:t>은 위의 구성도를 가진다.</w:t>
      </w:r>
      <w:r>
        <w:t xml:space="preserve"> Keyboard Input </w:t>
      </w:r>
      <w:r>
        <w:rPr>
          <w:rFonts w:hint="eastAsia"/>
        </w:rPr>
        <w:t>part,</w:t>
      </w:r>
      <w:r w:rsidRPr="007021A6">
        <w:t xml:space="preserve"> </w:t>
      </w:r>
      <w:r>
        <w:t xml:space="preserve">Game Process </w:t>
      </w:r>
      <w:r>
        <w:rPr>
          <w:rFonts w:hint="eastAsia"/>
        </w:rPr>
        <w:t>part</w:t>
      </w:r>
      <w:r>
        <w:t>,</w:t>
      </w:r>
      <w:r w:rsidRPr="007021A6">
        <w:t xml:space="preserve"> </w:t>
      </w:r>
      <w:r>
        <w:t xml:space="preserve">VGA </w:t>
      </w:r>
      <w:r>
        <w:rPr>
          <w:rFonts w:hint="eastAsia"/>
        </w:rPr>
        <w:t xml:space="preserve">output </w:t>
      </w:r>
      <w:r>
        <w:t xml:space="preserve">part로 </w:t>
      </w:r>
    </w:p>
    <w:p w:rsidR="007549F8" w:rsidRDefault="007021A6" w:rsidP="00FB42D8">
      <w:pPr>
        <w:pStyle w:val="a8"/>
      </w:pP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 xml:space="preserve">개의 부분으로 </w:t>
      </w:r>
      <w:r w:rsidR="003F47BC">
        <w:rPr>
          <w:rFonts w:hint="eastAsia"/>
        </w:rPr>
        <w:t>이루어져 있다</w:t>
      </w:r>
      <w:r>
        <w:rPr>
          <w:rFonts w:hint="eastAsia"/>
        </w:rPr>
        <w:t>.</w:t>
      </w:r>
      <w:r>
        <w:t xml:space="preserve"> </w:t>
      </w:r>
    </w:p>
    <w:p w:rsidR="00FB42D8" w:rsidRDefault="003F47BC" w:rsidP="00FB42D8">
      <w:pPr>
        <w:pStyle w:val="a8"/>
        <w:rPr>
          <w:rFonts w:hint="eastAsia"/>
        </w:rPr>
      </w:pPr>
      <w:r>
        <w:t xml:space="preserve">Keyboard Input </w:t>
      </w:r>
      <w:r w:rsidR="00FB42D8">
        <w:rPr>
          <w:rFonts w:hint="eastAsia"/>
        </w:rPr>
        <w:t>pa</w:t>
      </w:r>
      <w:r w:rsidR="00FB42D8">
        <w:t>rt</w:t>
      </w:r>
      <w:r w:rsidR="00FB42D8">
        <w:rPr>
          <w:rFonts w:hint="eastAsia"/>
        </w:rPr>
        <w:t xml:space="preserve">는 </w:t>
      </w:r>
      <w:r w:rsidR="00FB42D8">
        <w:t>Top module</w:t>
      </w:r>
      <w:r w:rsidR="00FB42D8">
        <w:rPr>
          <w:rFonts w:hint="eastAsia"/>
        </w:rPr>
        <w:t>의 입력을 처리하는 부분으로 PS/2</w:t>
      </w:r>
      <w:r w:rsidR="00FB42D8">
        <w:t xml:space="preserve"> </w:t>
      </w:r>
      <w:r w:rsidR="00FB42D8">
        <w:rPr>
          <w:rFonts w:hint="eastAsia"/>
        </w:rPr>
        <w:t>키보드의 입력을 처리하고 조작키에</w:t>
      </w:r>
      <w:r w:rsidR="00CD0A29">
        <w:rPr>
          <w:rFonts w:hint="eastAsia"/>
        </w:rPr>
        <w:t xml:space="preserve"> </w:t>
      </w:r>
      <w:r w:rsidR="00FB42D8">
        <w:rPr>
          <w:rFonts w:hint="eastAsia"/>
        </w:rPr>
        <w:t>따른 올바른 신호</w:t>
      </w:r>
      <w:r w:rsidR="00FB42D8">
        <w:t>를</w:t>
      </w:r>
      <w:r w:rsidR="00FB42D8">
        <w:rPr>
          <w:rFonts w:hint="eastAsia"/>
        </w:rPr>
        <w:t xml:space="preserve"> 발생하도록 만든다.</w:t>
      </w:r>
    </w:p>
    <w:p w:rsidR="00FB42D8" w:rsidRDefault="00FB42D8" w:rsidP="00FB42D8">
      <w:pPr>
        <w:pStyle w:val="a8"/>
      </w:pPr>
      <w:r>
        <w:t>Game process part</w:t>
      </w:r>
      <w:r>
        <w:rPr>
          <w:rFonts w:hint="eastAsia"/>
        </w:rPr>
        <w:t xml:space="preserve">는 </w:t>
      </w:r>
      <w:r>
        <w:t xml:space="preserve">Keyboard Input </w:t>
      </w:r>
      <w:r>
        <w:rPr>
          <w:rFonts w:hint="eastAsia"/>
        </w:rPr>
        <w:t>pa</w:t>
      </w:r>
      <w:r>
        <w:t>rt</w:t>
      </w:r>
      <w:r>
        <w:rPr>
          <w:rFonts w:hint="eastAsia"/>
        </w:rPr>
        <w:t xml:space="preserve">에서 발생된 각각의 조작키 신호에 따른 처리를 하고 화면 출력에 필요한 </w:t>
      </w:r>
      <w:r>
        <w:t xml:space="preserve">data </w:t>
      </w:r>
      <w:r>
        <w:rPr>
          <w:rFonts w:hint="eastAsia"/>
        </w:rPr>
        <w:t>신호를 발생한다.</w:t>
      </w:r>
    </w:p>
    <w:p w:rsidR="00FB42D8" w:rsidRDefault="00FB42D8" w:rsidP="00FB42D8">
      <w:pPr>
        <w:pStyle w:val="a8"/>
        <w:rPr>
          <w:rFonts w:hint="eastAsia"/>
        </w:rPr>
      </w:pPr>
      <w:r>
        <w:t xml:space="preserve">VGA </w:t>
      </w:r>
      <w:r>
        <w:rPr>
          <w:rFonts w:hint="eastAsia"/>
        </w:rPr>
        <w:t xml:space="preserve">output part에서는 </w:t>
      </w:r>
      <w:r>
        <w:t>Game process part</w:t>
      </w:r>
      <w:r>
        <w:rPr>
          <w:rFonts w:hint="eastAsia"/>
        </w:rPr>
        <w:t>에서 발생된 data신호를 가지고 VGA화면에 출력 하도록 만든다</w:t>
      </w:r>
      <w:r w:rsidR="007163B4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FB42D8" w:rsidRDefault="00FB42D8" w:rsidP="007549F8">
      <w:pPr>
        <w:pStyle w:val="a0"/>
      </w:pPr>
    </w:p>
    <w:p w:rsidR="001D4E99" w:rsidRDefault="001D4E99" w:rsidP="007549F8">
      <w:pPr>
        <w:pStyle w:val="a0"/>
      </w:pPr>
    </w:p>
    <w:p w:rsidR="001D4E99" w:rsidRDefault="001D4E99" w:rsidP="007549F8">
      <w:pPr>
        <w:pStyle w:val="a0"/>
      </w:pPr>
    </w:p>
    <w:p w:rsidR="001D4E99" w:rsidRPr="00FB42D8" w:rsidRDefault="001D4E99" w:rsidP="007549F8">
      <w:pPr>
        <w:pStyle w:val="a0"/>
        <w:rPr>
          <w:rFonts w:hint="eastAsia"/>
        </w:rPr>
      </w:pPr>
    </w:p>
    <w:p w:rsidR="007549F8" w:rsidRDefault="001D4E99" w:rsidP="001D4E99">
      <w:pPr>
        <w:pStyle w:val="2"/>
      </w:pPr>
      <w:r>
        <w:rPr>
          <w:rFonts w:hint="eastAsia"/>
        </w:rPr>
        <w:lastRenderedPageBreak/>
        <w:t>유사</w:t>
      </w:r>
      <w:r>
        <w:rPr>
          <w:rFonts w:hint="eastAsia"/>
        </w:rPr>
        <w:t xml:space="preserve"> </w:t>
      </w:r>
      <w:r>
        <w:rPr>
          <w:rFonts w:hint="eastAsia"/>
        </w:rPr>
        <w:t>좌표</w:t>
      </w:r>
      <w:r w:rsidR="0096188F">
        <w:rPr>
          <w:rFonts w:hint="eastAsia"/>
        </w:rPr>
        <w:t>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B3007D" w:rsidRPr="00993AAD" w:rsidRDefault="00B3007D" w:rsidP="00B3007D">
      <w:pPr>
        <w:pStyle w:val="a0"/>
        <w:rPr>
          <w:rFonts w:hint="eastAsia"/>
        </w:rPr>
      </w:pPr>
      <w:r>
        <w:rPr>
          <w:rFonts w:hint="eastAsia"/>
        </w:rPr>
        <w:t>이 프로젝트에서</w:t>
      </w:r>
      <w:r w:rsidR="00436D31">
        <w:rPr>
          <w:rFonts w:hint="eastAsia"/>
        </w:rPr>
        <w:t xml:space="preserve"> 정수</w:t>
      </w:r>
      <w:r w:rsidR="00993AAD">
        <w:rPr>
          <w:rFonts w:hint="eastAsia"/>
        </w:rPr>
        <w:t xml:space="preserve"> </w:t>
      </w:r>
      <w:r w:rsidR="00436D31">
        <w:rPr>
          <w:rFonts w:hint="eastAsia"/>
        </w:rPr>
        <w:t xml:space="preserve">연산만 하여 몬스터의 위치정보를 처리하기 </w:t>
      </w:r>
      <w:r w:rsidR="00993AAD">
        <w:rPr>
          <w:rFonts w:hint="eastAsia"/>
        </w:rPr>
        <w:t xml:space="preserve">해야하기 </w:t>
      </w:r>
      <w:r w:rsidR="004A5010">
        <w:rPr>
          <w:rFonts w:hint="eastAsia"/>
        </w:rPr>
        <w:t>때문에</w:t>
      </w:r>
      <w:r w:rsidR="00436D31">
        <w:rPr>
          <w:rFonts w:hint="eastAsia"/>
        </w:rPr>
        <w:t xml:space="preserve"> 일반적인 삼각함수를 이용하지않는다.</w:t>
      </w:r>
      <w:r w:rsidR="00436D31">
        <w:t xml:space="preserve"> </w:t>
      </w:r>
      <w:r w:rsidR="00436D31">
        <w:rPr>
          <w:rFonts w:hint="eastAsia"/>
        </w:rPr>
        <w:t>따라서</w:t>
      </w:r>
      <w:r>
        <w:rPr>
          <w:rFonts w:hint="eastAsia"/>
        </w:rPr>
        <w:t xml:space="preserve"> 몬스터의 위치정보는 </w:t>
      </w:r>
      <w:r w:rsidR="00E23D39">
        <w:rPr>
          <w:rFonts w:hint="eastAsia"/>
        </w:rPr>
        <w:t>아래의 그림처</w:t>
      </w:r>
      <w:r w:rsidR="000365DE">
        <w:rPr>
          <w:rFonts w:hint="eastAsia"/>
        </w:rPr>
        <w:t>럼</w:t>
      </w:r>
      <w:r w:rsidR="00E23D39">
        <w:rPr>
          <w:rFonts w:hint="eastAsia"/>
        </w:rPr>
        <w:t xml:space="preserve"> </w:t>
      </w:r>
      <w:r>
        <w:rPr>
          <w:rFonts w:hint="eastAsia"/>
        </w:rPr>
        <w:t xml:space="preserve">플레이어로부터의 </w:t>
      </w:r>
      <w:r>
        <w:t>거리</w:t>
      </w:r>
      <w:r w:rsidR="00E23D39">
        <w:rPr>
          <w:rFonts w:hint="eastAsia"/>
        </w:rPr>
        <w:t>(</w:t>
      </w:r>
      <w:r w:rsidR="00993AAD">
        <w:rPr>
          <w:rFonts w:hint="eastAsia"/>
        </w:rPr>
        <w:t>d</w:t>
      </w:r>
      <w:r w:rsidR="00E23D39">
        <w:rPr>
          <w:rFonts w:hint="eastAsia"/>
        </w:rPr>
        <w:t>)</w:t>
      </w:r>
      <w:r>
        <w:rPr>
          <w:rFonts w:hint="eastAsia"/>
        </w:rPr>
        <w:t>와 각도</w:t>
      </w:r>
      <w:r w:rsidR="00E23D39">
        <w:rPr>
          <w:rFonts w:hint="eastAsia"/>
        </w:rPr>
        <w:t>(</w:t>
      </w:r>
      <w:r w:rsidR="00B776C4">
        <w:t>theta</w:t>
      </w:r>
      <w:r w:rsidR="00E23D39">
        <w:rPr>
          <w:rFonts w:hint="eastAsia"/>
        </w:rPr>
        <w:t>)</w:t>
      </w:r>
      <w:r>
        <w:rPr>
          <w:rFonts w:hint="eastAsia"/>
        </w:rPr>
        <w:t xml:space="preserve"> 두가지로 표현된다.</w:t>
      </w:r>
      <w:r w:rsidR="00BC4FD2">
        <w:t xml:space="preserve"> </w:t>
      </w:r>
      <w:r w:rsidR="00BC4FD2">
        <w:rPr>
          <w:rFonts w:hint="eastAsia"/>
        </w:rPr>
        <w:t xml:space="preserve">이때 </w:t>
      </w:r>
      <w:r w:rsidR="00B776C4">
        <w:t xml:space="preserve">theta </w:t>
      </w:r>
      <w:r w:rsidR="00BC4FD2">
        <w:rPr>
          <w:rFonts w:hint="eastAsia"/>
        </w:rPr>
        <w:t>는 원을</w:t>
      </w:r>
      <w:r w:rsidR="00436D31">
        <w:rPr>
          <w:rFonts w:hint="eastAsia"/>
        </w:rPr>
        <w:t xml:space="preserve"> </w:t>
      </w:r>
      <w:r w:rsidR="00BC4FD2">
        <w:rPr>
          <w:rFonts w:hint="eastAsia"/>
        </w:rPr>
        <w:t>21분 했을</w:t>
      </w:r>
      <w:r w:rsidR="00CB4CFA">
        <w:rPr>
          <w:rFonts w:hint="eastAsia"/>
        </w:rPr>
        <w:t xml:space="preserve"> 때</w:t>
      </w:r>
      <w:r w:rsidR="00BC4FD2">
        <w:rPr>
          <w:rFonts w:hint="eastAsia"/>
        </w:rPr>
        <w:t xml:space="preserve"> </w:t>
      </w:r>
      <w:r w:rsidR="00BC4FD2">
        <w:t>12</w:t>
      </w:r>
      <w:r w:rsidR="00BC4FD2">
        <w:rPr>
          <w:rFonts w:hint="eastAsia"/>
        </w:rPr>
        <w:t xml:space="preserve">방향을 기준으로 </w:t>
      </w:r>
      <w:r w:rsidR="00BC4FD2">
        <w:t>0,1,2,3,</w:t>
      </w:r>
      <w:r w:rsidR="004A5010">
        <w:t xml:space="preserve"> </w:t>
      </w:r>
      <w:r w:rsidR="00BC4FD2">
        <w:t>~</w:t>
      </w:r>
      <w:r w:rsidR="004A5010">
        <w:t xml:space="preserve"> </w:t>
      </w:r>
      <w:r w:rsidR="00BC4FD2">
        <w:t>,20</w:t>
      </w:r>
      <w:r w:rsidR="00BC4FD2">
        <w:rPr>
          <w:rFonts w:hint="eastAsia"/>
        </w:rPr>
        <w:t>까지 정수의 값으로 표현된다.</w:t>
      </w:r>
      <w:r w:rsidR="00436D31">
        <w:t xml:space="preserve"> </w:t>
      </w:r>
    </w:p>
    <w:p w:rsidR="00B3007D" w:rsidRDefault="008B7636" w:rsidP="00B3007D">
      <w:pPr>
        <w:pStyle w:val="a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2756780</wp:posOffset>
                </wp:positionH>
                <wp:positionV relativeFrom="paragraph">
                  <wp:posOffset>147766</wp:posOffset>
                </wp:positionV>
                <wp:extent cx="1063783" cy="724278"/>
                <wp:effectExtent l="0" t="0" r="22225" b="19050"/>
                <wp:wrapNone/>
                <wp:docPr id="98" name="그룹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3783" cy="724278"/>
                          <a:chOff x="0" y="0"/>
                          <a:chExt cx="1063783" cy="724278"/>
                        </a:xfrm>
                      </wpg:grpSpPr>
                      <wpg:grpSp>
                        <wpg:cNvPr id="42" name="그룹 42"/>
                        <wpg:cNvGrpSpPr/>
                        <wpg:grpSpPr>
                          <a:xfrm>
                            <a:off x="0" y="0"/>
                            <a:ext cx="1045675" cy="289711"/>
                            <a:chOff x="0" y="0"/>
                            <a:chExt cx="1045675" cy="289711"/>
                          </a:xfrm>
                        </wpg:grpSpPr>
                        <wps:wsp>
                          <wps:cNvPr id="35" name="타원 35"/>
                          <wps:cNvSpPr/>
                          <wps:spPr>
                            <a:xfrm>
                              <a:off x="0" y="67901"/>
                              <a:ext cx="135255" cy="139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Text Box 36"/>
                          <wps:cNvSpPr txBox="1"/>
                          <wps:spPr>
                            <a:xfrm>
                              <a:off x="258024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플레</w:t>
                                </w:r>
                                <w:r>
                                  <w:t>이어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1" name="그룹 41"/>
                        <wpg:cNvGrpSpPr/>
                        <wpg:grpSpPr>
                          <a:xfrm>
                            <a:off x="9054" y="434567"/>
                            <a:ext cx="1054729" cy="289711"/>
                            <a:chOff x="0" y="0"/>
                            <a:chExt cx="1054729" cy="289711"/>
                          </a:xfrm>
                        </wpg:grpSpPr>
                        <wps:wsp>
                          <wps:cNvPr id="37" name="타원 37"/>
                          <wps:cNvSpPr/>
                          <wps:spPr>
                            <a:xfrm>
                              <a:off x="0" y="31687"/>
                              <a:ext cx="135802" cy="14032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Text Box 38"/>
                          <wps:cNvSpPr txBox="1"/>
                          <wps:spPr>
                            <a:xfrm>
                              <a:off x="267078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 w:rsidP="00B3007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몬</w:t>
                                </w:r>
                                <w:r>
                                  <w:t>스터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그룹 98" o:spid="_x0000_s1029" style="position:absolute;left:0;text-align:left;margin-left:217.05pt;margin-top:11.65pt;width:83.75pt;height:57.05pt;z-index:251693056" coordsize="10637,7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">
                <v:group id="그룹 42" o:spid="_x0000_s1030" style="position:absolute;width:10456;height:2897" coordsize="10456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oval id="타원 35" o:spid="_x0000_s1031" style="position:absolute;top:679;width:1352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" fillcolor="#ffc000 [3207]" strokecolor="#7f5f00 [1607]" strokeweight="1pt">
                    <v:stroke joinstyle="miter"/>
                  </v:oval>
                  <v:shape id="Text Box 36" o:spid="_x0000_s1032" type="#_x0000_t202" style="position:absolute;left:2580;width:7876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wrt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" fillcolor="white [3201]" strokeweight=".5pt">
                    <v:textbox>
                      <w:txbxContent>
                        <w:p w:rsidR="00A064F5" w:rsidRDefault="00A064F5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플레</w:t>
                          </w:r>
                          <w:r>
                            <w:t>이어</w:t>
                          </w:r>
                        </w:p>
                      </w:txbxContent>
                    </v:textbox>
                  </v:shape>
                </v:group>
                <v:group id="그룹 41" o:spid="_x0000_s1033" style="position:absolute;left:90;top:4345;width:10547;height:2897" coordsize="10547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oval id="타원 37" o:spid="_x0000_s1034" style="position:absolute;top:316;width:1358;height:14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" fillcolor="#70ad47 [3209]" strokecolor="#375623 [1609]" strokeweight="1pt">
                    <v:stroke joinstyle="miter"/>
                  </v:oval>
                  <v:shape id="Text Box 38" o:spid="_x0000_s1035" type="#_x0000_t202" style="position:absolute;left:2670;width:7877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sE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DSlDsEvwAAANsAAAAPAAAAAAAA&#10;AAAAAAAAAAcCAABkcnMvZG93bnJldi54bWxQSwUGAAAAAAMAAwC3AAAA8wIAAAAA&#10;" fillcolor="white [3201]" strokeweight=".5pt">
                    <v:textbox>
                      <w:txbxContent>
                        <w:p w:rsidR="00A064F5" w:rsidRDefault="00A064F5" w:rsidP="00B3007D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몬</w:t>
                          </w:r>
                          <w:r>
                            <w:t>스터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13311F">
        <w:rPr>
          <w:noProof/>
        </w:rPr>
        <w:drawing>
          <wp:inline distT="0" distB="0" distL="0" distR="0" wp14:anchorId="68847F08" wp14:editId="3E0A342B">
            <wp:extent cx="2204519" cy="2049515"/>
            <wp:effectExtent l="0" t="0" r="5715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401" t="34926" r="18463" b="31817"/>
                    <a:stretch/>
                  </pic:blipFill>
                  <pic:spPr bwMode="auto">
                    <a:xfrm>
                      <a:off x="0" y="0"/>
                      <a:ext cx="2212542" cy="205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0EA" w:rsidRPr="002A6369" w:rsidRDefault="000640EA" w:rsidP="00B3007D">
      <w:pPr>
        <w:pStyle w:val="a0"/>
        <w:rPr>
          <w:rFonts w:hint="eastAsia"/>
        </w:rPr>
      </w:pPr>
      <w:r>
        <w:rPr>
          <w:rFonts w:hint="eastAsia"/>
        </w:rPr>
        <w:t>또한 화면은</w:t>
      </w:r>
      <w:r w:rsidR="000365DE">
        <w:t xml:space="preserve"> </w:t>
      </w:r>
      <w:r w:rsidR="000365DE">
        <w:rPr>
          <w:rFonts w:hint="eastAsia"/>
        </w:rPr>
        <w:t xml:space="preserve">아래의 그림처럼 window </w:t>
      </w:r>
      <w:r w:rsidR="000365DE">
        <w:t>0</w:t>
      </w:r>
      <w:r>
        <w:rPr>
          <w:rFonts w:hint="eastAsia"/>
        </w:rPr>
        <w:t xml:space="preserve"> ~ 6까지 </w:t>
      </w:r>
      <w:r>
        <w:t>7</w:t>
      </w:r>
      <w:r>
        <w:rPr>
          <w:rFonts w:hint="eastAsia"/>
        </w:rPr>
        <w:t xml:space="preserve">개의 구역으로 나뉘어서 </w:t>
      </w:r>
      <w:r w:rsidR="002A6369">
        <w:rPr>
          <w:rFonts w:hint="eastAsia"/>
        </w:rPr>
        <w:t xml:space="preserve">각각 </w:t>
      </w:r>
      <w:r w:rsidR="00B776C4">
        <w:t xml:space="preserve">theta </w:t>
      </w:r>
      <w:r w:rsidR="004439DB">
        <w:t>= 0 ~</w:t>
      </w:r>
      <w:r w:rsidR="002A6369">
        <w:t xml:space="preserve"> 6</w:t>
      </w:r>
      <w:r w:rsidR="00325DB6">
        <w:rPr>
          <w:rFonts w:hint="eastAsia"/>
        </w:rPr>
        <w:t>을 가지는 몬스터</w:t>
      </w:r>
      <w:r w:rsidR="004439DB">
        <w:rPr>
          <w:rFonts w:hint="eastAsia"/>
        </w:rPr>
        <w:t xml:space="preserve"> 중 가장 가까운 몬스터가</w:t>
      </w:r>
      <w:r w:rsidR="00325DB6">
        <w:rPr>
          <w:rFonts w:hint="eastAsia"/>
        </w:rPr>
        <w:t xml:space="preserve"> </w:t>
      </w:r>
      <w:r w:rsidR="002A6369">
        <w:rPr>
          <w:rFonts w:hint="eastAsia"/>
        </w:rPr>
        <w:t>표시</w:t>
      </w:r>
      <w:r w:rsidR="00325DB6">
        <w:rPr>
          <w:rFonts w:hint="eastAsia"/>
        </w:rPr>
        <w:t>된다.</w:t>
      </w:r>
    </w:p>
    <w:p w:rsidR="001D4E99" w:rsidRDefault="007D00EA" w:rsidP="001D4E99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65AB03" wp14:editId="445E6F3A">
                <wp:simplePos x="0" y="0"/>
                <wp:positionH relativeFrom="column">
                  <wp:posOffset>2443888</wp:posOffset>
                </wp:positionH>
                <wp:positionV relativeFrom="paragraph">
                  <wp:posOffset>28286</wp:posOffset>
                </wp:positionV>
                <wp:extent cx="17145" cy="2688603"/>
                <wp:effectExtent l="19050" t="19050" r="20955" b="35560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" cy="268860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DFAFB" id="직선 연결선 56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2.25pt" to="193.8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" strokecolor="#ffd966 [1943]" strokeweight="3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60BA21" wp14:editId="30D141F5">
                <wp:simplePos x="0" y="0"/>
                <wp:positionH relativeFrom="column">
                  <wp:posOffset>5110109</wp:posOffset>
                </wp:positionH>
                <wp:positionV relativeFrom="paragraph">
                  <wp:posOffset>24558</wp:posOffset>
                </wp:positionV>
                <wp:extent cx="17145" cy="2688603"/>
                <wp:effectExtent l="19050" t="19050" r="20955" b="35560"/>
                <wp:wrapNone/>
                <wp:docPr id="59" name="직선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" cy="268860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78576" id="직선 연결선 59" o:spid="_x0000_s1026" style="position:absolute;left:0;text-align:lef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35pt,1.95pt" to="403.7pt,2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" strokecolor="#ffd966 [1943]" strokeweight="3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AF9FAC" wp14:editId="118D7516">
                <wp:simplePos x="0" y="0"/>
                <wp:positionH relativeFrom="column">
                  <wp:posOffset>4258945</wp:posOffset>
                </wp:positionH>
                <wp:positionV relativeFrom="paragraph">
                  <wp:posOffset>23785</wp:posOffset>
                </wp:positionV>
                <wp:extent cx="17145" cy="2688603"/>
                <wp:effectExtent l="19050" t="19050" r="20955" b="35560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" cy="268860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02B7AF" id="직선 연결선 58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35pt,1.85pt" to="336.7pt,2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" strokecolor="#ffd966 [1943]" strokeweight="3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0CC1703" wp14:editId="209B943A">
                <wp:simplePos x="0" y="0"/>
                <wp:positionH relativeFrom="margin">
                  <wp:posOffset>778598</wp:posOffset>
                </wp:positionH>
                <wp:positionV relativeFrom="paragraph">
                  <wp:posOffset>128043</wp:posOffset>
                </wp:positionV>
                <wp:extent cx="792179" cy="339505"/>
                <wp:effectExtent l="0" t="0" r="27305" b="2286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1703" id="Text Box 66" o:spid="_x0000_s1036" type="#_x0000_t202" style="position:absolute;left:0;text-align:left;margin-left:61.3pt;margin-top:10.1pt;width:62.4pt;height:26.7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D194E1" wp14:editId="19492B9F">
                <wp:simplePos x="0" y="0"/>
                <wp:positionH relativeFrom="margin">
                  <wp:posOffset>1623003</wp:posOffset>
                </wp:positionH>
                <wp:positionV relativeFrom="paragraph">
                  <wp:posOffset>116092</wp:posOffset>
                </wp:positionV>
                <wp:extent cx="792179" cy="339505"/>
                <wp:effectExtent l="0" t="0" r="27305" b="2286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94E1" id="Text Box 64" o:spid="_x0000_s1037" type="#_x0000_t202" style="position:absolute;left:0;text-align:left;margin-left:127.8pt;margin-top:9.15pt;width:62.4pt;height:26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ED194E1" wp14:editId="19492B9F">
                <wp:simplePos x="0" y="0"/>
                <wp:positionH relativeFrom="margin">
                  <wp:posOffset>2483478</wp:posOffset>
                </wp:positionH>
                <wp:positionV relativeFrom="paragraph">
                  <wp:posOffset>106800</wp:posOffset>
                </wp:positionV>
                <wp:extent cx="792179" cy="339505"/>
                <wp:effectExtent l="0" t="0" r="27305" b="2286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94E1" id="Text Box 65" o:spid="_x0000_s1038" type="#_x0000_t202" style="position:absolute;left:0;text-align:left;margin-left:195.55pt;margin-top:8.4pt;width:62.4pt;height:26.7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D194E1" wp14:editId="19492B9F">
                <wp:simplePos x="0" y="0"/>
                <wp:positionH relativeFrom="margin">
                  <wp:posOffset>3408630</wp:posOffset>
                </wp:positionH>
                <wp:positionV relativeFrom="paragraph">
                  <wp:posOffset>182365</wp:posOffset>
                </wp:positionV>
                <wp:extent cx="792179" cy="339505"/>
                <wp:effectExtent l="0" t="0" r="27305" b="2286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94E1" id="Text Box 61" o:spid="_x0000_s1039" type="#_x0000_t202" style="position:absolute;left:0;text-align:left;margin-left:268.4pt;margin-top:14.35pt;width:62.4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D194E1" wp14:editId="19492B9F">
                <wp:simplePos x="0" y="0"/>
                <wp:positionH relativeFrom="margin">
                  <wp:posOffset>4262673</wp:posOffset>
                </wp:positionH>
                <wp:positionV relativeFrom="paragraph">
                  <wp:posOffset>152425</wp:posOffset>
                </wp:positionV>
                <wp:extent cx="792179" cy="339505"/>
                <wp:effectExtent l="0" t="0" r="27305" b="2286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94E1" id="Text Box 62" o:spid="_x0000_s1040" type="#_x0000_t202" style="position:absolute;left:0;text-align:left;margin-left:335.65pt;margin-top:12pt;width:62.4pt;height:26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D194E1" wp14:editId="19492B9F">
                <wp:simplePos x="0" y="0"/>
                <wp:positionH relativeFrom="margin">
                  <wp:align>right</wp:align>
                </wp:positionH>
                <wp:positionV relativeFrom="paragraph">
                  <wp:posOffset>174820</wp:posOffset>
                </wp:positionV>
                <wp:extent cx="792179" cy="339505"/>
                <wp:effectExtent l="0" t="0" r="27305" b="2286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7D00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94E1" id="Text Box 63" o:spid="_x0000_s1041" type="#_x0000_t202" style="position:absolute;left:0;text-align:left;margin-left:11.2pt;margin-top:13.75pt;width:62.4pt;height:26.75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" fillcolor="white [3201]" strokeweight=".5pt">
                <v:textbox>
                  <w:txbxContent>
                    <w:p w:rsidR="00A064F5" w:rsidRDefault="00A064F5" w:rsidP="007D00EA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posOffset>-99588</wp:posOffset>
                </wp:positionH>
                <wp:positionV relativeFrom="paragraph">
                  <wp:posOffset>81695</wp:posOffset>
                </wp:positionV>
                <wp:extent cx="792179" cy="339505"/>
                <wp:effectExtent l="0" t="0" r="27305" b="2286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179" cy="339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indow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2" type="#_x0000_t202" style="position:absolute;left:0;text-align:left;margin-left:-7.85pt;margin-top:6.45pt;width:62.4pt;height:26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" fillcolor="white [3201]" strokeweight=".5pt">
                <v:textbox>
                  <w:txbxContent>
                    <w:p w:rsidR="00A064F5" w:rsidRDefault="00A064F5">
                      <w:pPr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indow</w:t>
                      </w:r>
                      <w: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0A98FF" wp14:editId="259C24A9">
                <wp:simplePos x="0" y="0"/>
                <wp:positionH relativeFrom="column">
                  <wp:posOffset>3349782</wp:posOffset>
                </wp:positionH>
                <wp:positionV relativeFrom="paragraph">
                  <wp:posOffset>18107</wp:posOffset>
                </wp:positionV>
                <wp:extent cx="17145" cy="2688603"/>
                <wp:effectExtent l="19050" t="19050" r="20955" b="35560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" cy="268860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E14D00" id="직선 연결선 57" o:spid="_x0000_s1026" style="position:absolute;left:0;text-align:lef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75pt,1.45pt" to="265.1pt,2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" strokecolor="#ffd966 [1943]" strokeweight="3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65AB03" wp14:editId="445E6F3A">
                <wp:simplePos x="0" y="0"/>
                <wp:positionH relativeFrom="column">
                  <wp:posOffset>1624594</wp:posOffset>
                </wp:positionH>
                <wp:positionV relativeFrom="paragraph">
                  <wp:posOffset>17780</wp:posOffset>
                </wp:positionV>
                <wp:extent cx="22634" cy="2512336"/>
                <wp:effectExtent l="19050" t="19050" r="34925" b="2159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34" cy="251233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033A9" id="직선 연결선 55" o:spid="_x0000_s1026" style="position:absolute;left:0;text-align:lef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9pt,1.4pt" to="129.7pt,1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" strokecolor="#ffd966 [1943]" strokeweight="3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778064</wp:posOffset>
                </wp:positionH>
                <wp:positionV relativeFrom="paragraph">
                  <wp:posOffset>54365</wp:posOffset>
                </wp:positionV>
                <wp:extent cx="22634" cy="2512336"/>
                <wp:effectExtent l="19050" t="19050" r="34925" b="21590"/>
                <wp:wrapNone/>
                <wp:docPr id="54" name="직선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34" cy="251233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63AB5A" id="직선 연결선 54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25pt,4.3pt" to="63.05pt,20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" strokecolor="#ffd966 [1943]" strokeweight="3pt">
                <v:stroke dashstyle="1 1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6ACAF64" wp14:editId="73E35A3B">
            <wp:extent cx="5943600" cy="3343275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99" w:rsidRDefault="001D4E99" w:rsidP="001D4E99">
      <w:pPr>
        <w:pStyle w:val="a0"/>
      </w:pPr>
    </w:p>
    <w:p w:rsidR="007549F8" w:rsidRPr="00B26333" w:rsidRDefault="008B7636" w:rsidP="007549F8">
      <w:pPr>
        <w:pStyle w:val="a0"/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02182A41" wp14:editId="7419B5EF">
                <wp:simplePos x="0" y="0"/>
                <wp:positionH relativeFrom="column">
                  <wp:posOffset>5576934</wp:posOffset>
                </wp:positionH>
                <wp:positionV relativeFrom="paragraph">
                  <wp:posOffset>353286</wp:posOffset>
                </wp:positionV>
                <wp:extent cx="1063783" cy="724278"/>
                <wp:effectExtent l="0" t="0" r="22225" b="19050"/>
                <wp:wrapNone/>
                <wp:docPr id="99" name="그룹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3783" cy="724278"/>
                          <a:chOff x="0" y="0"/>
                          <a:chExt cx="1063783" cy="724278"/>
                        </a:xfrm>
                      </wpg:grpSpPr>
                      <wpg:grpSp>
                        <wpg:cNvPr id="100" name="그룹 100"/>
                        <wpg:cNvGrpSpPr/>
                        <wpg:grpSpPr>
                          <a:xfrm>
                            <a:off x="0" y="0"/>
                            <a:ext cx="1045675" cy="289711"/>
                            <a:chOff x="0" y="0"/>
                            <a:chExt cx="1045675" cy="289711"/>
                          </a:xfrm>
                        </wpg:grpSpPr>
                        <wps:wsp>
                          <wps:cNvPr id="101" name="타원 101"/>
                          <wps:cNvSpPr/>
                          <wps:spPr>
                            <a:xfrm>
                              <a:off x="0" y="67901"/>
                              <a:ext cx="135255" cy="139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Text Box 102"/>
                          <wps:cNvSpPr txBox="1"/>
                          <wps:spPr>
                            <a:xfrm>
                              <a:off x="258024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 w:rsidP="008B763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플레</w:t>
                                </w:r>
                                <w:r>
                                  <w:t>이어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3" name="그룹 103"/>
                        <wpg:cNvGrpSpPr/>
                        <wpg:grpSpPr>
                          <a:xfrm>
                            <a:off x="9054" y="434567"/>
                            <a:ext cx="1054729" cy="289711"/>
                            <a:chOff x="0" y="0"/>
                            <a:chExt cx="1054729" cy="289711"/>
                          </a:xfrm>
                        </wpg:grpSpPr>
                        <wps:wsp>
                          <wps:cNvPr id="104" name="타원 104"/>
                          <wps:cNvSpPr/>
                          <wps:spPr>
                            <a:xfrm>
                              <a:off x="0" y="31687"/>
                              <a:ext cx="135802" cy="14032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Text Box 105"/>
                          <wps:cNvSpPr txBox="1"/>
                          <wps:spPr>
                            <a:xfrm>
                              <a:off x="267078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 w:rsidP="008B763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몬</w:t>
                                </w:r>
                                <w:r>
                                  <w:t>스터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182A41" id="그룹 99" o:spid="_x0000_s1043" style="position:absolute;left:0;text-align:left;margin-left:439.15pt;margin-top:27.8pt;width:83.75pt;height:57.05pt;z-index:251774976;mso-height-relative:margin" coordsize="10637,7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">
                <v:group id="그룹 100" o:spid="_x0000_s1044" style="position:absolute;width:10456;height:2897" coordsize="10456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oval id="타원 101" o:spid="_x0000_s1045" style="position:absolute;top:679;width:1352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" fillcolor="#ffc000 [3207]" strokecolor="#7f5f00 [1607]" strokeweight="1pt">
                    <v:stroke joinstyle="miter"/>
                  </v:oval>
                  <v:shape id="Text Box 102" o:spid="_x0000_s1046" type="#_x0000_t202" style="position:absolute;left:2580;width:7876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  <v:textbox>
                      <w:txbxContent>
                        <w:p w:rsidR="00A064F5" w:rsidRDefault="00A064F5" w:rsidP="008B7636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플레</w:t>
                          </w:r>
                          <w:r>
                            <w:t>이어</w:t>
                          </w:r>
                        </w:p>
                      </w:txbxContent>
                    </v:textbox>
                  </v:shape>
                </v:group>
                <v:group id="그룹 103" o:spid="_x0000_s1047" style="position:absolute;left:90;top:4345;width:10547;height:2897" coordsize="10547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oval id="타원 104" o:spid="_x0000_s1048" style="position:absolute;top:316;width:1358;height:14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" fillcolor="#70ad47 [3209]" strokecolor="#375623 [1609]" strokeweight="1pt">
                    <v:stroke joinstyle="miter"/>
                  </v:oval>
                  <v:shape id="Text Box 105" o:spid="_x0000_s1049" type="#_x0000_t202" style="position:absolute;left:2670;width:7877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zJ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D3AsycAAAADcAAAADwAAAAAA&#10;AAAAAAAAAAAHAgAAZHJzL2Rvd25yZXYueG1sUEsFBgAAAAADAAMAtwAAAPQCAAAAAA==&#10;" fillcolor="white [3201]" strokeweight=".5pt">
                    <v:textbox>
                      <w:txbxContent>
                        <w:p w:rsidR="00A064F5" w:rsidRDefault="00A064F5" w:rsidP="008B7636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몬</w:t>
                          </w:r>
                          <w:r>
                            <w:t>스터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E236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ABAC92" wp14:editId="18081131">
                <wp:simplePos x="0" y="0"/>
                <wp:positionH relativeFrom="column">
                  <wp:posOffset>2081888</wp:posOffset>
                </wp:positionH>
                <wp:positionV relativeFrom="paragraph">
                  <wp:posOffset>579245</wp:posOffset>
                </wp:positionV>
                <wp:extent cx="1344521" cy="1439922"/>
                <wp:effectExtent l="0" t="0" r="0" b="0"/>
                <wp:wrapNone/>
                <wp:docPr id="88" name="부분 원형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4521" cy="1439922"/>
                        </a:xfrm>
                        <a:prstGeom prst="pie">
                          <a:avLst>
                            <a:gd name="adj1" fmla="val 10819548"/>
                            <a:gd name="adj2" fmla="val 18341812"/>
                          </a:avLst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C7286" id="부분 원형 88" o:spid="_x0000_s1026" style="position:absolute;left:0;text-align:left;margin-left:163.95pt;margin-top:45.6pt;width:105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4521,1439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" path="m9,716138c1308,454037,135507,213400,350366,87899,584155,-48660,871173,-24553,1082225,149369l672261,719961,9,716138xe" fillcolor="#ed7d31 [3205]" stroked="f">
                <v:path arrowok="t" o:connecttype="custom" o:connectlocs="9,716138;350366,87899;1082225,149369;672261,719961;9,716138" o:connectangles="0,0,0,0,0"/>
              </v:shape>
            </w:pict>
          </mc:Fallback>
        </mc:AlternateContent>
      </w:r>
      <w:r w:rsidR="00B26333">
        <w:rPr>
          <w:rFonts w:hint="eastAsia"/>
        </w:rPr>
        <w:t>플레이어가 회전하는</w:t>
      </w:r>
      <w:r w:rsidR="00964E14">
        <w:rPr>
          <w:rFonts w:hint="eastAsia"/>
        </w:rPr>
        <w:t xml:space="preserve"> </w:t>
      </w:r>
      <w:r w:rsidR="00B26333">
        <w:rPr>
          <w:rFonts w:hint="eastAsia"/>
        </w:rPr>
        <w:t xml:space="preserve">경우 실제로는 몬스터의 </w:t>
      </w:r>
      <w:r w:rsidR="00B776C4">
        <w:t xml:space="preserve">theta </w:t>
      </w:r>
      <w:r w:rsidR="00B26333">
        <w:rPr>
          <w:rFonts w:hint="eastAsia"/>
        </w:rPr>
        <w:t xml:space="preserve">값을 </w:t>
      </w:r>
      <w:r w:rsidR="0080335D">
        <w:rPr>
          <w:rFonts w:hint="eastAsia"/>
        </w:rPr>
        <w:t>modul</w:t>
      </w:r>
      <w:r w:rsidR="00D526C4">
        <w:rPr>
          <w:rFonts w:hint="eastAsia"/>
        </w:rPr>
        <w:t xml:space="preserve">o 연산과 함께 </w:t>
      </w:r>
      <w:r w:rsidR="00B26333">
        <w:rPr>
          <w:rFonts w:hint="eastAsia"/>
        </w:rPr>
        <w:t xml:space="preserve">감소시키거나 </w:t>
      </w:r>
      <w:r w:rsidR="0080335D">
        <w:rPr>
          <w:rFonts w:hint="eastAsia"/>
        </w:rPr>
        <w:t>증가시키는 것으로</w:t>
      </w:r>
      <w:r w:rsidR="00B26333">
        <w:rPr>
          <w:rFonts w:hint="eastAsia"/>
        </w:rPr>
        <w:t xml:space="preserve"> 처리하면</w:t>
      </w:r>
      <w:r w:rsidR="00D526C4">
        <w:rPr>
          <w:rFonts w:hint="eastAsia"/>
        </w:rPr>
        <w:t xml:space="preserve"> </w:t>
      </w:r>
      <w:r w:rsidR="00B26333">
        <w:rPr>
          <w:rFonts w:hint="eastAsia"/>
        </w:rPr>
        <w:t>된다.</w:t>
      </w:r>
      <w:r w:rsidR="004E2361" w:rsidRPr="004E2361">
        <w:rPr>
          <w:noProof/>
        </w:rPr>
        <w:t xml:space="preserve"> </w:t>
      </w:r>
    </w:p>
    <w:p w:rsidR="00B3007D" w:rsidRPr="00964E14" w:rsidRDefault="004E2361" w:rsidP="007549F8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-737857</wp:posOffset>
                </wp:positionH>
                <wp:positionV relativeFrom="paragraph">
                  <wp:posOffset>131602</wp:posOffset>
                </wp:positionV>
                <wp:extent cx="1186004" cy="860079"/>
                <wp:effectExtent l="0" t="0" r="14605" b="1651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004" cy="8600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4E2361">
                            <w:pPr>
                              <w:pStyle w:val="a8"/>
                            </w:pPr>
                            <w:r w:rsidRPr="004E2361">
                              <w:rPr>
                                <w:rFonts w:hint="eastAsia"/>
                              </w:rPr>
                              <w:t>화</w:t>
                            </w:r>
                            <w:r w:rsidRPr="004E2361">
                              <w:t>면에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4E2361">
                              <w:rPr>
                                <w:rFonts w:hint="eastAsia"/>
                              </w:rPr>
                              <w:t>표</w:t>
                            </w:r>
                            <w:r w:rsidRPr="004E2361">
                              <w:t>시되는</w:t>
                            </w:r>
                            <w:r w:rsidRPr="004E2361">
                              <w:rPr>
                                <w:rFonts w:hint="eastAsia"/>
                              </w:rPr>
                              <w:t xml:space="preserve"> window0~</w:t>
                            </w:r>
                            <w:r w:rsidRPr="004E2361">
                              <w:t xml:space="preserve">6 </w:t>
                            </w:r>
                            <w:r w:rsidRPr="004E2361">
                              <w:rPr>
                                <w:rFonts w:hint="eastAsia"/>
                              </w:rPr>
                              <w:t>영</w:t>
                            </w:r>
                            <w:r w:rsidRPr="004E2361">
                              <w:t>역</w:t>
                            </w:r>
                          </w:p>
                          <w:p w:rsidR="00A064F5" w:rsidRPr="004E2361" w:rsidRDefault="00A064F5" w:rsidP="004E2361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t>Theta = 0~6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50" type="#_x0000_t202" style="position:absolute;left:0;text-align:left;margin-left:-58.1pt;margin-top:10.35pt;width:93.4pt;height:67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" fillcolor="white [3201]" strokeweight=".5pt">
                <v:textbox>
                  <w:txbxContent>
                    <w:p w:rsidR="00A064F5" w:rsidRDefault="00A064F5" w:rsidP="004E2361">
                      <w:pPr>
                        <w:pStyle w:val="a8"/>
                      </w:pPr>
                      <w:r w:rsidRPr="004E2361">
                        <w:rPr>
                          <w:rFonts w:hint="eastAsia"/>
                        </w:rPr>
                        <w:t>화</w:t>
                      </w:r>
                      <w:r w:rsidRPr="004E2361">
                        <w:t>면에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4E2361">
                        <w:rPr>
                          <w:rFonts w:hint="eastAsia"/>
                        </w:rPr>
                        <w:t>표</w:t>
                      </w:r>
                      <w:r w:rsidRPr="004E2361">
                        <w:t>시되는</w:t>
                      </w:r>
                      <w:r w:rsidRPr="004E2361">
                        <w:rPr>
                          <w:rFonts w:hint="eastAsia"/>
                        </w:rPr>
                        <w:t xml:space="preserve"> window0~</w:t>
                      </w:r>
                      <w:r w:rsidRPr="004E2361">
                        <w:t xml:space="preserve">6 </w:t>
                      </w:r>
                      <w:r w:rsidRPr="004E2361">
                        <w:rPr>
                          <w:rFonts w:hint="eastAsia"/>
                        </w:rPr>
                        <w:t>영</w:t>
                      </w:r>
                      <w:r w:rsidRPr="004E2361">
                        <w:t>역</w:t>
                      </w:r>
                    </w:p>
                    <w:p w:rsidR="00A064F5" w:rsidRPr="004E2361" w:rsidRDefault="00A064F5" w:rsidP="004E2361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t>Theta = 0~6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127A15A" wp14:editId="1865DFD3">
                <wp:simplePos x="0" y="0"/>
                <wp:positionH relativeFrom="column">
                  <wp:posOffset>5051604</wp:posOffset>
                </wp:positionH>
                <wp:positionV relativeFrom="paragraph">
                  <wp:posOffset>22634</wp:posOffset>
                </wp:positionV>
                <wp:extent cx="199177" cy="197805"/>
                <wp:effectExtent l="0" t="0" r="10795" b="12065"/>
                <wp:wrapNone/>
                <wp:docPr id="93" name="타원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BA62D9" id="타원 93" o:spid="_x0000_s1026" style="position:absolute;left:0;text-align:left;margin-left:397.75pt;margin-top:1.8pt;width:15.7pt;height:1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2162351" wp14:editId="26559D0A">
                <wp:simplePos x="0" y="0"/>
                <wp:positionH relativeFrom="column">
                  <wp:posOffset>2376534</wp:posOffset>
                </wp:positionH>
                <wp:positionV relativeFrom="paragraph">
                  <wp:posOffset>37603</wp:posOffset>
                </wp:positionV>
                <wp:extent cx="199177" cy="197805"/>
                <wp:effectExtent l="0" t="0" r="10795" b="12065"/>
                <wp:wrapNone/>
                <wp:docPr id="92" name="타원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50EEA" id="타원 92" o:spid="_x0000_s1026" style="position:absolute;left:0;text-align:left;margin-left:187.15pt;margin-top:2.95pt;width:15.7pt;height:15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806607</wp:posOffset>
                </wp:positionH>
                <wp:positionV relativeFrom="paragraph">
                  <wp:posOffset>14680</wp:posOffset>
                </wp:positionV>
                <wp:extent cx="199177" cy="197805"/>
                <wp:effectExtent l="0" t="0" r="10795" b="12065"/>
                <wp:wrapNone/>
                <wp:docPr id="90" name="타원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AE366" id="타원 90" o:spid="_x0000_s1026" style="position:absolute;left:0;text-align:left;margin-left:63.5pt;margin-top:1.15pt;width:15.7pt;height:15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FABAC92" wp14:editId="18081131">
                <wp:simplePos x="0" y="0"/>
                <wp:positionH relativeFrom="column">
                  <wp:posOffset>4182537</wp:posOffset>
                </wp:positionH>
                <wp:positionV relativeFrom="paragraph">
                  <wp:posOffset>18478</wp:posOffset>
                </wp:positionV>
                <wp:extent cx="1344521" cy="1439922"/>
                <wp:effectExtent l="0" t="0" r="0" b="0"/>
                <wp:wrapNone/>
                <wp:docPr id="89" name="부분 원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4521" cy="1439922"/>
                        </a:xfrm>
                        <a:prstGeom prst="pie">
                          <a:avLst>
                            <a:gd name="adj1" fmla="val 10819548"/>
                            <a:gd name="adj2" fmla="val 18341812"/>
                          </a:avLst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3F4EC" id="부분 원형 89" o:spid="_x0000_s1026" style="position:absolute;left:0;text-align:left;margin-left:329.35pt;margin-top:1.45pt;width:105.85pt;height:113.4pt;rotation:90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4521,1439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" path="m9,716138c1308,454037,135507,213400,350366,87899,584155,-48660,871173,-24553,1082225,149369l672261,719961,9,716138xe" fillcolor="#ed7d31 [3205]" stroked="f">
                <v:path arrowok="t" o:connecttype="custom" o:connectlocs="9,716138;350366,87899;1082225,149369;672261,719961;9,716138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228460</wp:posOffset>
                </wp:positionH>
                <wp:positionV relativeFrom="paragraph">
                  <wp:posOffset>52523</wp:posOffset>
                </wp:positionV>
                <wp:extent cx="1344521" cy="1439922"/>
                <wp:effectExtent l="0" t="0" r="0" b="0"/>
                <wp:wrapNone/>
                <wp:docPr id="87" name="부분 원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4521" cy="1439922"/>
                        </a:xfrm>
                        <a:prstGeom prst="pie">
                          <a:avLst>
                            <a:gd name="adj1" fmla="val 10819548"/>
                            <a:gd name="adj2" fmla="val 18341812"/>
                          </a:avLst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A16FE" id="부분 원형 87" o:spid="_x0000_s1026" style="position:absolute;left:0;text-align:left;margin-left:18pt;margin-top:4.15pt;width:105.85pt;height:113.4pt;rotation: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4521,1439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" path="m9,716138c1308,454037,135507,213400,350366,87899,584155,-48660,871173,-24553,1082225,149369l672261,719961,9,716138xe" fillcolor="#ed7d31 [3205]" stroked="f">
                <v:path arrowok="t" o:connecttype="custom" o:connectlocs="9,716138;350366,87899;1082225,149369;672261,719961;9,716138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878186</wp:posOffset>
                </wp:positionH>
                <wp:positionV relativeFrom="paragraph">
                  <wp:posOffset>127074</wp:posOffset>
                </wp:positionV>
                <wp:extent cx="8563" cy="656377"/>
                <wp:effectExtent l="0" t="0" r="29845" b="29845"/>
                <wp:wrapNone/>
                <wp:docPr id="85" name="직선 연결선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63" cy="6563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38F217" id="직선 연결선 85" o:spid="_x0000_s1026" style="position:absolute;left:0;text-align:lef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.15pt,10pt" to="69.8pt,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="00964E14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2032245</wp:posOffset>
                </wp:positionH>
                <wp:positionV relativeFrom="paragraph">
                  <wp:posOffset>53919</wp:posOffset>
                </wp:positionV>
                <wp:extent cx="1436089" cy="1326332"/>
                <wp:effectExtent l="0" t="0" r="12065" b="26670"/>
                <wp:wrapNone/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089" cy="1326332"/>
                          <a:chOff x="0" y="0"/>
                          <a:chExt cx="1436089" cy="1326332"/>
                        </a:xfrm>
                      </wpg:grpSpPr>
                      <wps:wsp>
                        <wps:cNvPr id="70" name="타원 70"/>
                        <wps:cNvSpPr/>
                        <wps:spPr>
                          <a:xfrm>
                            <a:off x="0" y="4526"/>
                            <a:ext cx="1436089" cy="13218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타원 71"/>
                        <wps:cNvSpPr/>
                        <wps:spPr>
                          <a:xfrm>
                            <a:off x="642797" y="552261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타원 73"/>
                        <wps:cNvSpPr/>
                        <wps:spPr>
                          <a:xfrm>
                            <a:off x="362139" y="0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EC5BC3" id="그룹 75" o:spid="_x0000_s1026" style="position:absolute;left:0;text-align:left;margin-left:160pt;margin-top:4.25pt;width:113.1pt;height:104.45pt;z-index:251735040" coordsize="14360,13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">
                <v:oval id="타원 70" o:spid="_x0000_s1027" style="position:absolute;top:45;width:14360;height:13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" fillcolor="white [3201]" strokecolor="#5b9bd5 [3204]" strokeweight="1pt">
                  <v:stroke joinstyle="miter"/>
                </v:oval>
                <v:oval id="타원 71" o:spid="_x0000_s1028" style="position:absolute;left:6427;top:5522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" fillcolor="#ffc000 [3207]" strokecolor="#7f5f00 [1607]" strokeweight="1pt">
                  <v:stroke joinstyle="miter"/>
                </v:oval>
                <v:oval id="타원 73" o:spid="_x0000_s1029" style="position:absolute;left:3621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" fillcolor="#70ad47 [3209]" strokecolor="#375623 [1609]" strokeweight="1pt">
                  <v:stroke joinstyle="miter"/>
                </v:oval>
              </v:group>
            </w:pict>
          </mc:Fallback>
        </mc:AlternateContent>
      </w:r>
      <w:r w:rsidR="00964E14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185596</wp:posOffset>
                </wp:positionH>
                <wp:positionV relativeFrom="paragraph">
                  <wp:posOffset>54648</wp:posOffset>
                </wp:positionV>
                <wp:extent cx="1436089" cy="1380653"/>
                <wp:effectExtent l="0" t="0" r="12065" b="1016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089" cy="1380653"/>
                          <a:chOff x="0" y="0"/>
                          <a:chExt cx="1436089" cy="1380653"/>
                        </a:xfrm>
                      </wpg:grpSpPr>
                      <wps:wsp>
                        <wps:cNvPr id="67" name="타원 67"/>
                        <wps:cNvSpPr/>
                        <wps:spPr>
                          <a:xfrm>
                            <a:off x="0" y="58847"/>
                            <a:ext cx="1436089" cy="13218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타원 68"/>
                        <wps:cNvSpPr/>
                        <wps:spPr>
                          <a:xfrm>
                            <a:off x="633743" y="651849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타원 69"/>
                        <wps:cNvSpPr/>
                        <wps:spPr>
                          <a:xfrm>
                            <a:off x="629216" y="0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941DC" id="그룹 81" o:spid="_x0000_s1026" style="position:absolute;left:0;text-align:left;margin-left:14.6pt;margin-top:4.3pt;width:113.1pt;height:108.7pt;z-index:251723776;mso-height-relative:margin" coordsize="14360,13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">
                <v:oval id="타원 67" o:spid="_x0000_s1027" style="position:absolute;top:588;width:14360;height:13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" fillcolor="white [3201]" strokecolor="#5b9bd5 [3204]" strokeweight="1pt">
                  <v:stroke joinstyle="miter"/>
                </v:oval>
                <v:oval id="타원 68" o:spid="_x0000_s1028" style="position:absolute;left:6337;top:6518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" fillcolor="#ffc000 [3207]" strokecolor="#7f5f00 [1607]" strokeweight="1pt">
                  <v:stroke joinstyle="miter"/>
                </v:oval>
                <v:oval id="타원 69" o:spid="_x0000_s1029" style="position:absolute;left:6292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" fillcolor="#70ad47 [3209]" strokecolor="#375623 [1609]" strokeweight="1pt">
                  <v:stroke joinstyle="miter"/>
                </v:oval>
              </v:group>
            </w:pict>
          </mc:Fallback>
        </mc:AlternateContent>
      </w:r>
      <w:r w:rsidR="00964E14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4123312</wp:posOffset>
                </wp:positionH>
                <wp:positionV relativeFrom="paragraph">
                  <wp:posOffset>49982</wp:posOffset>
                </wp:positionV>
                <wp:extent cx="1436089" cy="1348967"/>
                <wp:effectExtent l="0" t="0" r="12065" b="22860"/>
                <wp:wrapNone/>
                <wp:docPr id="80" name="그룹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089" cy="1348967"/>
                          <a:chOff x="0" y="0"/>
                          <a:chExt cx="1436089" cy="1348967"/>
                        </a:xfrm>
                      </wpg:grpSpPr>
                      <wps:wsp>
                        <wps:cNvPr id="76" name="타원 76"/>
                        <wps:cNvSpPr/>
                        <wps:spPr>
                          <a:xfrm>
                            <a:off x="0" y="27161"/>
                            <a:ext cx="1436089" cy="13218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타원 77"/>
                        <wps:cNvSpPr/>
                        <wps:spPr>
                          <a:xfrm>
                            <a:off x="927980" y="0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타원 78"/>
                        <wps:cNvSpPr/>
                        <wps:spPr>
                          <a:xfrm>
                            <a:off x="656376" y="611109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1F6B3" id="그룹 80" o:spid="_x0000_s1026" style="position:absolute;left:0;text-align:left;margin-left:324.65pt;margin-top:3.95pt;width:113.1pt;height:106.2pt;z-index:251746304" coordsize="14360,13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">
                <v:oval id="타원 76" o:spid="_x0000_s1027" style="position:absolute;top:271;width:14360;height:13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" fillcolor="white [3201]" strokecolor="#5b9bd5 [3204]" strokeweight="1pt">
                  <v:stroke joinstyle="miter"/>
                </v:oval>
                <v:oval id="타원 77" o:spid="_x0000_s1028" style="position:absolute;left:9279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" fillcolor="#70ad47 [3209]" strokecolor="#375623 [1609]" strokeweight="1pt">
                  <v:stroke joinstyle="miter"/>
                </v:oval>
                <v:oval id="타원 78" o:spid="_x0000_s1029" style="position:absolute;left:6563;top:6111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" fillcolor="#ffc000 [3207]" strokecolor="#7f5f00 [1607]" strokeweight="1pt">
                  <v:stroke joinstyle="miter"/>
                </v:oval>
              </v:group>
            </w:pict>
          </mc:Fallback>
        </mc:AlternateContent>
      </w:r>
    </w:p>
    <w:p w:rsidR="00B3007D" w:rsidRDefault="004E2361" w:rsidP="007549F8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448146</wp:posOffset>
                </wp:positionH>
                <wp:positionV relativeFrom="paragraph">
                  <wp:posOffset>69523</wp:posOffset>
                </wp:positionV>
                <wp:extent cx="574895" cy="199176"/>
                <wp:effectExtent l="0" t="19050" r="34925" b="29845"/>
                <wp:wrapNone/>
                <wp:docPr id="97" name="화살표: 오른쪽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1991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AEA01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97" o:spid="_x0000_s1026" type="#_x0000_t13" style="position:absolute;left:0;text-align:left;margin-left:35.3pt;margin-top:5.45pt;width:45.25pt;height:15.7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" adj="1785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E82306C" wp14:editId="53886943">
                <wp:simplePos x="0" y="0"/>
                <wp:positionH relativeFrom="column">
                  <wp:posOffset>4753069</wp:posOffset>
                </wp:positionH>
                <wp:positionV relativeFrom="paragraph">
                  <wp:posOffset>294905</wp:posOffset>
                </wp:positionV>
                <wp:extent cx="199177" cy="197805"/>
                <wp:effectExtent l="0" t="0" r="10795" b="12065"/>
                <wp:wrapNone/>
                <wp:docPr id="95" name="타원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3381C" id="타원 95" o:spid="_x0000_s1026" style="position:absolute;left:0;text-align:left;margin-left:374.25pt;margin-top:23.2pt;width:15.7pt;height:15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" fillcolor="#ffc000 [3207]" strokecolor="#7f5f00 [1607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82306C" wp14:editId="53886943">
                <wp:simplePos x="0" y="0"/>
                <wp:positionH relativeFrom="column">
                  <wp:posOffset>2635544</wp:posOffset>
                </wp:positionH>
                <wp:positionV relativeFrom="paragraph">
                  <wp:posOffset>209525</wp:posOffset>
                </wp:positionV>
                <wp:extent cx="199177" cy="197805"/>
                <wp:effectExtent l="0" t="0" r="10795" b="12065"/>
                <wp:wrapNone/>
                <wp:docPr id="94" name="타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508E80" id="타원 94" o:spid="_x0000_s1026" style="position:absolute;left:0;text-align:left;margin-left:207.5pt;margin-top:16.5pt;width:15.7pt;height:15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" fillcolor="#ffc000 [3207]" strokecolor="#7f5f00 [1607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162351" wp14:editId="26559D0A">
                <wp:simplePos x="0" y="0"/>
                <wp:positionH relativeFrom="column">
                  <wp:posOffset>805759</wp:posOffset>
                </wp:positionH>
                <wp:positionV relativeFrom="paragraph">
                  <wp:posOffset>304577</wp:posOffset>
                </wp:positionV>
                <wp:extent cx="199177" cy="197805"/>
                <wp:effectExtent l="0" t="0" r="10795" b="12065"/>
                <wp:wrapNone/>
                <wp:docPr id="91" name="타원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C5B042" id="타원 91" o:spid="_x0000_s1026" style="position:absolute;left:0;text-align:left;margin-left:63.45pt;margin-top:24pt;width:15.7pt;height:15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" fillcolor="#ffc000 [3207]" strokecolor="#7f5f00 [1607]" strokeweight="1pt">
                <v:stroke joinstyle="miter"/>
              </v:oval>
            </w:pict>
          </mc:Fallback>
        </mc:AlternateContent>
      </w:r>
    </w:p>
    <w:p w:rsidR="00B3007D" w:rsidRDefault="004E2361" w:rsidP="007549F8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5071D2E" wp14:editId="3CF758EF">
                <wp:simplePos x="0" y="0"/>
                <wp:positionH relativeFrom="column">
                  <wp:posOffset>886440</wp:posOffset>
                </wp:positionH>
                <wp:positionV relativeFrom="paragraph">
                  <wp:posOffset>62399</wp:posOffset>
                </wp:positionV>
                <wp:extent cx="612499" cy="371129"/>
                <wp:effectExtent l="0" t="0" r="16510" b="29210"/>
                <wp:wrapNone/>
                <wp:docPr id="86" name="직선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2499" cy="371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A346AA" id="직선 연결선 86" o:spid="_x0000_s1026" style="position:absolute;left:0;text-align:lef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8pt,4.9pt" to="118.05pt,3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" strokecolor="#ed7d31 [3205]" strokeweight="1.5pt">
                <v:stroke joinstyle="miter"/>
              </v:line>
            </w:pict>
          </mc:Fallback>
        </mc:AlternateContent>
      </w:r>
    </w:p>
    <w:p w:rsidR="004E2361" w:rsidRPr="008B7636" w:rsidRDefault="004E2361" w:rsidP="004E2361">
      <w:pPr>
        <w:pStyle w:val="a0"/>
      </w:pPr>
    </w:p>
    <w:p w:rsidR="00964E14" w:rsidRDefault="00B776C4" w:rsidP="007549F8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119417" wp14:editId="266B2AF2">
                <wp:simplePos x="0" y="0"/>
                <wp:positionH relativeFrom="column">
                  <wp:posOffset>4042372</wp:posOffset>
                </wp:positionH>
                <wp:positionV relativeFrom="paragraph">
                  <wp:posOffset>120581</wp:posOffset>
                </wp:positionV>
                <wp:extent cx="1801495" cy="878186"/>
                <wp:effectExtent l="0" t="0" r="27305" b="1778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95" cy="8781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964E14">
                            <w:r>
                              <w:rPr>
                                <w:rFonts w:hint="eastAsia"/>
                              </w:rPr>
                              <w:t>오</w:t>
                            </w:r>
                            <w:r>
                              <w:t>른쪽</w:t>
                            </w:r>
                            <w:r>
                              <w:rPr>
                                <w:rFonts w:hint="eastAsia"/>
                              </w:rPr>
                              <w:t xml:space="preserve"> 회</w:t>
                            </w:r>
                            <w:r>
                              <w:t>전</w:t>
                            </w:r>
                            <w:r w:rsidR="004439DB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시</w:t>
                            </w:r>
                          </w:p>
                          <w:p w:rsidR="00A064F5" w:rsidRDefault="00A064F5" w:rsidP="00B776C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theta = 1</w:t>
                            </w:r>
                          </w:p>
                          <w:p w:rsidR="00A064F5" w:rsidRDefault="00A064F5" w:rsidP="00964E1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9417" id="Text Box 84" o:spid="_x0000_s1051" type="#_x0000_t202" style="position:absolute;left:0;text-align:left;margin-left:318.3pt;margin-top:9.5pt;width:141.85pt;height:6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" fillcolor="white [3201]" strokeweight=".5pt">
                <v:textbox>
                  <w:txbxContent>
                    <w:p w:rsidR="00A064F5" w:rsidRDefault="00A064F5" w:rsidP="00964E14">
                      <w:r>
                        <w:rPr>
                          <w:rFonts w:hint="eastAsia"/>
                        </w:rPr>
                        <w:t>오</w:t>
                      </w:r>
                      <w:r>
                        <w:t>른쪽</w:t>
                      </w:r>
                      <w:r>
                        <w:rPr>
                          <w:rFonts w:hint="eastAsia"/>
                        </w:rPr>
                        <w:t xml:space="preserve"> 회</w:t>
                      </w:r>
                      <w:r>
                        <w:t>전</w:t>
                      </w:r>
                      <w:r w:rsidR="004439DB">
                        <w:rPr>
                          <w:rFonts w:hint="eastAsia"/>
                        </w:rPr>
                        <w:t xml:space="preserve"> </w:t>
                      </w:r>
                      <w:r>
                        <w:t>시</w:t>
                      </w:r>
                    </w:p>
                    <w:p w:rsidR="00A064F5" w:rsidRDefault="00A064F5" w:rsidP="00B776C4">
                      <w:pPr>
                        <w:rPr>
                          <w:rFonts w:hint="eastAsia"/>
                        </w:rPr>
                      </w:pPr>
                      <w:r>
                        <w:t>theta = 1</w:t>
                      </w:r>
                    </w:p>
                    <w:p w:rsidR="00A064F5" w:rsidRDefault="00A064F5" w:rsidP="00964E1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DA4A36A" wp14:editId="601E07BA">
                <wp:simplePos x="0" y="0"/>
                <wp:positionH relativeFrom="column">
                  <wp:posOffset>1964602</wp:posOffset>
                </wp:positionH>
                <wp:positionV relativeFrom="paragraph">
                  <wp:posOffset>129634</wp:posOffset>
                </wp:positionV>
                <wp:extent cx="1801495" cy="909874"/>
                <wp:effectExtent l="0" t="0" r="27305" b="241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95" cy="909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964E14">
                            <w:r>
                              <w:rPr>
                                <w:rFonts w:hint="eastAsia"/>
                              </w:rPr>
                              <w:t>플</w:t>
                            </w:r>
                            <w:r>
                              <w:t>레이어</w:t>
                            </w:r>
                            <w:r>
                              <w:rPr>
                                <w:rFonts w:hint="eastAsia"/>
                              </w:rPr>
                              <w:t xml:space="preserve"> 왼</w:t>
                            </w:r>
                            <w:r>
                              <w:t>쪽</w:t>
                            </w:r>
                            <w:r>
                              <w:rPr>
                                <w:rFonts w:hint="eastAsia"/>
                              </w:rPr>
                              <w:t xml:space="preserve"> 회</w:t>
                            </w:r>
                            <w:r>
                              <w:t>전</w:t>
                            </w:r>
                            <w:r w:rsidR="004439DB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시</w:t>
                            </w:r>
                          </w:p>
                          <w:p w:rsidR="00A064F5" w:rsidRDefault="00A064F5" w:rsidP="00B776C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theta = 20</w:t>
                            </w:r>
                          </w:p>
                          <w:p w:rsidR="00A064F5" w:rsidRPr="00B776C4" w:rsidRDefault="00A064F5" w:rsidP="00964E1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A36A" id="Text Box 83" o:spid="_x0000_s1052" type="#_x0000_t202" style="position:absolute;left:0;text-align:left;margin-left:154.7pt;margin-top:10.2pt;width:141.85pt;height:71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" fillcolor="white [3201]" strokeweight=".5pt">
                <v:textbox>
                  <w:txbxContent>
                    <w:p w:rsidR="00A064F5" w:rsidRDefault="00A064F5" w:rsidP="00964E14">
                      <w:r>
                        <w:rPr>
                          <w:rFonts w:hint="eastAsia"/>
                        </w:rPr>
                        <w:t>플</w:t>
                      </w:r>
                      <w:r>
                        <w:t>레이어</w:t>
                      </w:r>
                      <w:r>
                        <w:rPr>
                          <w:rFonts w:hint="eastAsia"/>
                        </w:rPr>
                        <w:t xml:space="preserve"> 왼</w:t>
                      </w:r>
                      <w:r>
                        <w:t>쪽</w:t>
                      </w:r>
                      <w:r>
                        <w:rPr>
                          <w:rFonts w:hint="eastAsia"/>
                        </w:rPr>
                        <w:t xml:space="preserve"> 회</w:t>
                      </w:r>
                      <w:r>
                        <w:t>전</w:t>
                      </w:r>
                      <w:r w:rsidR="004439DB">
                        <w:rPr>
                          <w:rFonts w:hint="eastAsia"/>
                        </w:rPr>
                        <w:t xml:space="preserve"> </w:t>
                      </w:r>
                      <w:r>
                        <w:t>시</w:t>
                      </w:r>
                    </w:p>
                    <w:p w:rsidR="00A064F5" w:rsidRDefault="00A064F5" w:rsidP="00B776C4">
                      <w:pPr>
                        <w:rPr>
                          <w:rFonts w:hint="eastAsia"/>
                        </w:rPr>
                      </w:pPr>
                      <w:r>
                        <w:t>theta = 20</w:t>
                      </w:r>
                    </w:p>
                    <w:p w:rsidR="00A064F5" w:rsidRPr="00B776C4" w:rsidRDefault="00A064F5" w:rsidP="00964E1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366665</wp:posOffset>
                </wp:positionH>
                <wp:positionV relativeFrom="paragraph">
                  <wp:posOffset>156795</wp:posOffset>
                </wp:positionV>
                <wp:extent cx="1036320" cy="828392"/>
                <wp:effectExtent l="0" t="0" r="11430" b="1016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8283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>
                            <w:r>
                              <w:rPr>
                                <w:rFonts w:hint="eastAsia"/>
                              </w:rPr>
                              <w:t>원</w:t>
                            </w:r>
                            <w:r>
                              <w:t>래</w:t>
                            </w:r>
                            <w:r>
                              <w:rPr>
                                <w:rFonts w:hint="eastAsia"/>
                              </w:rPr>
                              <w:t xml:space="preserve"> 위</w:t>
                            </w:r>
                            <w:r>
                              <w:t>치</w:t>
                            </w:r>
                          </w:p>
                          <w:p w:rsidR="00A064F5" w:rsidRDefault="00A064F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theta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53" type="#_x0000_t202" style="position:absolute;left:0;text-align:left;margin-left:28.85pt;margin-top:12.35pt;width:81.6pt;height:65.2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" fillcolor="white [3201]" strokeweight=".5pt">
                <v:textbox>
                  <w:txbxContent>
                    <w:p w:rsidR="00A064F5" w:rsidRDefault="00A064F5">
                      <w:r>
                        <w:rPr>
                          <w:rFonts w:hint="eastAsia"/>
                        </w:rPr>
                        <w:t>원</w:t>
                      </w:r>
                      <w:r>
                        <w:t>래</w:t>
                      </w:r>
                      <w:r>
                        <w:rPr>
                          <w:rFonts w:hint="eastAsia"/>
                        </w:rPr>
                        <w:t xml:space="preserve"> 위</w:t>
                      </w:r>
                      <w:r>
                        <w:t>치</w:t>
                      </w:r>
                    </w:p>
                    <w:p w:rsidR="00A064F5" w:rsidRDefault="00A064F5">
                      <w:pPr>
                        <w:rPr>
                          <w:rFonts w:hint="eastAsia"/>
                        </w:rPr>
                      </w:pPr>
                      <w:r>
                        <w:t>theta = 0</w:t>
                      </w:r>
                    </w:p>
                  </w:txbxContent>
                </v:textbox>
              </v:shape>
            </w:pict>
          </mc:Fallback>
        </mc:AlternateContent>
      </w:r>
    </w:p>
    <w:p w:rsidR="00964E14" w:rsidRDefault="00964E14" w:rsidP="007549F8">
      <w:pPr>
        <w:pStyle w:val="a0"/>
        <w:rPr>
          <w:rFonts w:hint="eastAsia"/>
        </w:rPr>
      </w:pPr>
    </w:p>
    <w:p w:rsidR="00B3007D" w:rsidRDefault="00B3007D" w:rsidP="007549F8">
      <w:pPr>
        <w:pStyle w:val="a0"/>
      </w:pPr>
    </w:p>
    <w:p w:rsidR="00B3007D" w:rsidRDefault="00B3007D" w:rsidP="007549F8">
      <w:pPr>
        <w:pStyle w:val="a0"/>
      </w:pPr>
    </w:p>
    <w:p w:rsidR="008B7636" w:rsidRDefault="00E64700" w:rsidP="007549F8">
      <w:pPr>
        <w:pStyle w:val="a0"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664D8DBF" wp14:editId="4843CE40">
                <wp:simplePos x="0" y="0"/>
                <wp:positionH relativeFrom="column">
                  <wp:posOffset>3847723</wp:posOffset>
                </wp:positionH>
                <wp:positionV relativeFrom="paragraph">
                  <wp:posOffset>217283</wp:posOffset>
                </wp:positionV>
                <wp:extent cx="1063783" cy="724278"/>
                <wp:effectExtent l="0" t="0" r="22225" b="19050"/>
                <wp:wrapNone/>
                <wp:docPr id="120" name="그룹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3783" cy="724278"/>
                          <a:chOff x="0" y="0"/>
                          <a:chExt cx="1063783" cy="724278"/>
                        </a:xfrm>
                      </wpg:grpSpPr>
                      <wpg:grpSp>
                        <wpg:cNvPr id="121" name="그룹 121"/>
                        <wpg:cNvGrpSpPr/>
                        <wpg:grpSpPr>
                          <a:xfrm>
                            <a:off x="0" y="0"/>
                            <a:ext cx="1045675" cy="289711"/>
                            <a:chOff x="0" y="0"/>
                            <a:chExt cx="1045675" cy="289711"/>
                          </a:xfrm>
                        </wpg:grpSpPr>
                        <wps:wsp>
                          <wps:cNvPr id="122" name="타원 122"/>
                          <wps:cNvSpPr/>
                          <wps:spPr>
                            <a:xfrm>
                              <a:off x="0" y="67901"/>
                              <a:ext cx="135255" cy="139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Text Box 123"/>
                          <wps:cNvSpPr txBox="1"/>
                          <wps:spPr>
                            <a:xfrm>
                              <a:off x="258024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 w:rsidP="00E6470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플레</w:t>
                                </w:r>
                                <w:r>
                                  <w:t>이어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4" name="그룹 124"/>
                        <wpg:cNvGrpSpPr/>
                        <wpg:grpSpPr>
                          <a:xfrm>
                            <a:off x="9054" y="434567"/>
                            <a:ext cx="1054729" cy="289711"/>
                            <a:chOff x="0" y="0"/>
                            <a:chExt cx="1054729" cy="289711"/>
                          </a:xfrm>
                        </wpg:grpSpPr>
                        <wps:wsp>
                          <wps:cNvPr id="125" name="타원 125"/>
                          <wps:cNvSpPr/>
                          <wps:spPr>
                            <a:xfrm>
                              <a:off x="0" y="31687"/>
                              <a:ext cx="135802" cy="14032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Text Box 126"/>
                          <wps:cNvSpPr txBox="1"/>
                          <wps:spPr>
                            <a:xfrm>
                              <a:off x="267078" y="0"/>
                              <a:ext cx="787651" cy="28971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A064F5" w:rsidRDefault="00A064F5" w:rsidP="00E6470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몬</w:t>
                                </w:r>
                                <w:r>
                                  <w:t>스터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D8DBF" id="그룹 120" o:spid="_x0000_s1054" style="position:absolute;left:0;text-align:left;margin-left:302.95pt;margin-top:17.1pt;width:83.75pt;height:57.05pt;z-index:251796480;mso-height-relative:margin" coordsize="10637,7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">
                <v:group id="그룹 121" o:spid="_x0000_s1055" style="position:absolute;width:10456;height:2897" coordsize="10456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v:oval id="타원 122" o:spid="_x0000_s1056" style="position:absolute;top:679;width:1352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" fillcolor="#ffc000 [3207]" strokecolor="#7f5f00 [1607]" strokeweight="1pt">
                    <v:stroke joinstyle="miter"/>
                  </v:oval>
                  <v:shape id="Text Box 123" o:spid="_x0000_s1057" type="#_x0000_t202" style="position:absolute;left:2580;width:7876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" fillcolor="white [3201]" strokeweight=".5pt">
                    <v:textbox>
                      <w:txbxContent>
                        <w:p w:rsidR="00A064F5" w:rsidRDefault="00A064F5" w:rsidP="00E64700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플레</w:t>
                          </w:r>
                          <w:r>
                            <w:t>이어</w:t>
                          </w:r>
                        </w:p>
                      </w:txbxContent>
                    </v:textbox>
                  </v:shape>
                </v:group>
                <v:group id="그룹 124" o:spid="_x0000_s1058" style="position:absolute;left:90;top:4345;width:10547;height:2897" coordsize="10547,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oval id="타원 125" o:spid="_x0000_s1059" style="position:absolute;top:316;width:1358;height:14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" fillcolor="#70ad47 [3209]" strokecolor="#375623 [1609]" strokeweight="1pt">
                    <v:stroke joinstyle="miter"/>
                  </v:oval>
                  <v:shape id="Text Box 126" o:spid="_x0000_s1060" type="#_x0000_t202" style="position:absolute;left:2670;width:7877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" fillcolor="white [3201]" strokeweight=".5pt">
                    <v:textbox>
                      <w:txbxContent>
                        <w:p w:rsidR="00A064F5" w:rsidRDefault="00A064F5" w:rsidP="00E64700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몬</w:t>
                          </w:r>
                          <w:r>
                            <w:t>스터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B7636">
        <w:rPr>
          <w:rFonts w:hint="eastAsia"/>
        </w:rPr>
        <w:t>플레이어가 앞뒤로 이동하는</w:t>
      </w:r>
      <w:r w:rsidR="00DE49F3">
        <w:rPr>
          <w:rFonts w:hint="eastAsia"/>
        </w:rPr>
        <w:t xml:space="preserve"> </w:t>
      </w:r>
      <w:r w:rsidR="008B7636">
        <w:rPr>
          <w:rFonts w:hint="eastAsia"/>
        </w:rPr>
        <w:t>경우</w:t>
      </w:r>
      <w:r w:rsidR="00482EC1">
        <w:rPr>
          <w:rFonts w:hint="eastAsia"/>
        </w:rPr>
        <w:t xml:space="preserve"> 아래와 같은 </w:t>
      </w:r>
      <w:r w:rsidR="004439DB">
        <w:rPr>
          <w:rFonts w:hint="eastAsia"/>
        </w:rPr>
        <w:t>그림과 같다.</w:t>
      </w:r>
    </w:p>
    <w:p w:rsidR="008B7636" w:rsidRDefault="008B7636" w:rsidP="007549F8">
      <w:pPr>
        <w:pStyle w:val="a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FB4ABD" wp14:editId="686F2C05">
                <wp:simplePos x="0" y="0"/>
                <wp:positionH relativeFrom="column">
                  <wp:posOffset>1742792</wp:posOffset>
                </wp:positionH>
                <wp:positionV relativeFrom="paragraph">
                  <wp:posOffset>157593</wp:posOffset>
                </wp:positionV>
                <wp:extent cx="2018923" cy="1186004"/>
                <wp:effectExtent l="0" t="0" r="19685" b="146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23" cy="118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8B7636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 w:rsidRPr="004E2361">
                              <w:rPr>
                                <w:rFonts w:hint="eastAsia"/>
                              </w:rPr>
                              <w:t>화</w:t>
                            </w:r>
                            <w:r w:rsidRPr="004E2361">
                              <w:t>면에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4E2361">
                              <w:rPr>
                                <w:rFonts w:hint="eastAsia"/>
                              </w:rPr>
                              <w:t>표</w:t>
                            </w:r>
                            <w:r w:rsidRPr="004E2361">
                              <w:t>시되는</w:t>
                            </w:r>
                            <w:r>
                              <w:rPr>
                                <w:rFonts w:hint="eastAsia"/>
                              </w:rPr>
                              <w:t xml:space="preserve"> 플</w:t>
                            </w:r>
                            <w:r>
                              <w:t>레이어의</w:t>
                            </w:r>
                            <w:r>
                              <w:rPr>
                                <w:rFonts w:hint="eastAsia"/>
                              </w:rPr>
                              <w:t xml:space="preserve"> 앞쪽 </w:t>
                            </w:r>
                            <w:r>
                              <w:t>영역</w:t>
                            </w:r>
                          </w:p>
                          <w:p w:rsidR="00A064F5" w:rsidRDefault="00A064F5" w:rsidP="008B7636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t>Theta = 0~6</w:t>
                            </w:r>
                          </w:p>
                          <w:p w:rsidR="00A064F5" w:rsidRDefault="00A064F5" w:rsidP="008B7636">
                            <w:pPr>
                              <w:pStyle w:val="a8"/>
                            </w:pPr>
                            <w:r>
                              <w:rPr>
                                <w:rFonts w:hint="eastAsia"/>
                              </w:rPr>
                              <w:t>앞</w:t>
                            </w:r>
                            <w:r>
                              <w:t>으로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동시</w:t>
                            </w:r>
                            <w:r>
                              <w:rPr>
                                <w:rFonts w:hint="eastAsia"/>
                              </w:rPr>
                              <w:t xml:space="preserve"> 거</w:t>
                            </w:r>
                            <w:r>
                              <w:t>리감소</w:t>
                            </w:r>
                          </w:p>
                          <w:p w:rsidR="00A064F5" w:rsidRPr="00E1198C" w:rsidRDefault="00A064F5" w:rsidP="008B7636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뒤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동시</w:t>
                            </w:r>
                            <w:r>
                              <w:rPr>
                                <w:rFonts w:hint="eastAsia"/>
                              </w:rPr>
                              <w:t xml:space="preserve"> 거</w:t>
                            </w:r>
                            <w:r>
                              <w:t>리</w:t>
                            </w:r>
                            <w:r>
                              <w:rPr>
                                <w:rFonts w:hint="eastAsia"/>
                              </w:rPr>
                              <w:t>증</w:t>
                            </w:r>
                            <w:r>
                              <w:t>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4ABD" id="Text Box 116" o:spid="_x0000_s1061" type="#_x0000_t202" style="position:absolute;left:0;text-align:left;margin-left:137.25pt;margin-top:12.4pt;width:158.95pt;height:93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" fillcolor="white [3201]" strokeweight=".5pt">
                <v:textbox>
                  <w:txbxContent>
                    <w:p w:rsidR="00A064F5" w:rsidRDefault="00A064F5" w:rsidP="008B7636">
                      <w:pPr>
                        <w:pStyle w:val="a8"/>
                        <w:rPr>
                          <w:rFonts w:hint="eastAsia"/>
                        </w:rPr>
                      </w:pPr>
                      <w:r w:rsidRPr="004E2361">
                        <w:rPr>
                          <w:rFonts w:hint="eastAsia"/>
                        </w:rPr>
                        <w:t>화</w:t>
                      </w:r>
                      <w:r w:rsidRPr="004E2361">
                        <w:t>면에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4E2361">
                        <w:rPr>
                          <w:rFonts w:hint="eastAsia"/>
                        </w:rPr>
                        <w:t>표</w:t>
                      </w:r>
                      <w:r w:rsidRPr="004E2361">
                        <w:t>시되는</w:t>
                      </w:r>
                      <w:r>
                        <w:rPr>
                          <w:rFonts w:hint="eastAsia"/>
                        </w:rPr>
                        <w:t xml:space="preserve"> 플</w:t>
                      </w:r>
                      <w:r>
                        <w:t>레이어의</w:t>
                      </w:r>
                      <w:r>
                        <w:rPr>
                          <w:rFonts w:hint="eastAsia"/>
                        </w:rPr>
                        <w:t xml:space="preserve"> 앞쪽 </w:t>
                      </w:r>
                      <w:r>
                        <w:t>영역</w:t>
                      </w:r>
                    </w:p>
                    <w:p w:rsidR="00A064F5" w:rsidRDefault="00A064F5" w:rsidP="008B7636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t>Theta = 0~6</w:t>
                      </w:r>
                    </w:p>
                    <w:p w:rsidR="00A064F5" w:rsidRDefault="00A064F5" w:rsidP="008B7636">
                      <w:pPr>
                        <w:pStyle w:val="a8"/>
                      </w:pPr>
                      <w:r>
                        <w:rPr>
                          <w:rFonts w:hint="eastAsia"/>
                        </w:rPr>
                        <w:t>앞</w:t>
                      </w:r>
                      <w:r>
                        <w:t>으로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동시</w:t>
                      </w:r>
                      <w:r>
                        <w:rPr>
                          <w:rFonts w:hint="eastAsia"/>
                        </w:rPr>
                        <w:t xml:space="preserve"> 거</w:t>
                      </w:r>
                      <w:r>
                        <w:t>리감소</w:t>
                      </w:r>
                    </w:p>
                    <w:p w:rsidR="00A064F5" w:rsidRPr="00E1198C" w:rsidRDefault="00A064F5" w:rsidP="008B7636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뒤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동시</w:t>
                      </w:r>
                      <w:r>
                        <w:rPr>
                          <w:rFonts w:hint="eastAsia"/>
                        </w:rPr>
                        <w:t xml:space="preserve"> 거</w:t>
                      </w:r>
                      <w:r>
                        <w:t>리</w:t>
                      </w:r>
                      <w:r>
                        <w:rPr>
                          <w:rFonts w:hint="eastAsia"/>
                        </w:rPr>
                        <w:t>증</w:t>
                      </w:r>
                      <w:r>
                        <w:t>가</w:t>
                      </w:r>
                    </w:p>
                  </w:txbxContent>
                </v:textbox>
              </v:shape>
            </w:pict>
          </mc:Fallback>
        </mc:AlternateContent>
      </w:r>
    </w:p>
    <w:p w:rsidR="008B7636" w:rsidRDefault="008B7636" w:rsidP="007549F8">
      <w:pPr>
        <w:pStyle w:val="a0"/>
      </w:pPr>
      <w:r w:rsidRPr="008B7636"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E117844" wp14:editId="2F3FC84F">
                <wp:simplePos x="0" y="0"/>
                <wp:positionH relativeFrom="column">
                  <wp:posOffset>629432</wp:posOffset>
                </wp:positionH>
                <wp:positionV relativeFrom="paragraph">
                  <wp:posOffset>5535</wp:posOffset>
                </wp:positionV>
                <wp:extent cx="199177" cy="197805"/>
                <wp:effectExtent l="0" t="0" r="10795" b="12065"/>
                <wp:wrapNone/>
                <wp:docPr id="113" name="타원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9B5A60" id="타원 113" o:spid="_x0000_s1026" style="position:absolute;left:0;text-align:left;margin-left:49.55pt;margin-top:.45pt;width:15.7pt;height:15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" fillcolor="#70ad47 [3209]" strokecolor="#375623 [16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8884F9" wp14:editId="07622126">
                <wp:simplePos x="0" y="0"/>
                <wp:positionH relativeFrom="column">
                  <wp:posOffset>1189990</wp:posOffset>
                </wp:positionH>
                <wp:positionV relativeFrom="paragraph">
                  <wp:posOffset>246380</wp:posOffset>
                </wp:positionV>
                <wp:extent cx="574895" cy="199176"/>
                <wp:effectExtent l="19050" t="19050" r="15875" b="48895"/>
                <wp:wrapNone/>
                <wp:docPr id="117" name="화살표: 오른쪽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2189">
                          <a:off x="0" y="0"/>
                          <a:ext cx="574895" cy="1991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698370" id="화살표: 오른쪽 117" o:spid="_x0000_s1026" type="#_x0000_t13" style="position:absolute;left:0;text-align:left;margin-left:93.7pt;margin-top:19.4pt;width:45.25pt;height:15.7pt;rotation:11252738fd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" adj="1785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5E5FF8" wp14:editId="5E9475D9">
                <wp:simplePos x="0" y="0"/>
                <wp:positionH relativeFrom="column">
                  <wp:posOffset>56584</wp:posOffset>
                </wp:positionH>
                <wp:positionV relativeFrom="paragraph">
                  <wp:posOffset>43456</wp:posOffset>
                </wp:positionV>
                <wp:extent cx="1344295" cy="1439545"/>
                <wp:effectExtent l="28575" t="0" r="0" b="0"/>
                <wp:wrapNone/>
                <wp:docPr id="107" name="부분 원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4295" cy="1439545"/>
                        </a:xfrm>
                        <a:prstGeom prst="pie">
                          <a:avLst>
                            <a:gd name="adj1" fmla="val 800090"/>
                            <a:gd name="adj2" fmla="val 6320889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06D59" id="부분 원형 107" o:spid="_x0000_s1026" style="position:absolute;left:0;text-align:left;margin-left:4.45pt;margin-top:3.4pt;width:105.85pt;height:113.35pt;rotation:90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4295,143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" path="m1328410,875328v-38625,186862,-145155,349558,-296044,452125c868826,1438620,668451,1468828,482606,1410335l672148,719773r656262,155555xe" fillcolor="#4472c4 [3208]" stroked="f">
                <v:path arrowok="t" o:connecttype="custom" o:connectlocs="1328410,875328;1032366,1327453;482606,1410335;672148,719773;1328410,875328" o:connectangles="0,0,0,0,0"/>
              </v:shape>
            </w:pict>
          </mc:Fallback>
        </mc:AlternateContent>
      </w:r>
      <w:r w:rsidRPr="008B7636"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6C0A99CF" wp14:editId="6DBB8BB7">
                <wp:simplePos x="0" y="0"/>
                <wp:positionH relativeFrom="column">
                  <wp:posOffset>0</wp:posOffset>
                </wp:positionH>
                <wp:positionV relativeFrom="paragraph">
                  <wp:posOffset>39370</wp:posOffset>
                </wp:positionV>
                <wp:extent cx="1436089" cy="1380653"/>
                <wp:effectExtent l="0" t="0" r="12065" b="10160"/>
                <wp:wrapNone/>
                <wp:docPr id="108" name="그룹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089" cy="1380653"/>
                          <a:chOff x="0" y="0"/>
                          <a:chExt cx="1436089" cy="1380653"/>
                        </a:xfrm>
                      </wpg:grpSpPr>
                      <wps:wsp>
                        <wps:cNvPr id="109" name="타원 109"/>
                        <wps:cNvSpPr/>
                        <wps:spPr>
                          <a:xfrm>
                            <a:off x="0" y="58847"/>
                            <a:ext cx="1436089" cy="13218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타원 110"/>
                        <wps:cNvSpPr/>
                        <wps:spPr>
                          <a:xfrm>
                            <a:off x="633743" y="651849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타원 111"/>
                        <wps:cNvSpPr/>
                        <wps:spPr>
                          <a:xfrm>
                            <a:off x="629216" y="0"/>
                            <a:ext cx="159196" cy="14652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C82870" id="그룹 108" o:spid="_x0000_s1026" style="position:absolute;left:0;text-align:left;margin-left:0;margin-top:3.1pt;width:113.1pt;height:108.7pt;z-index:251779072;mso-height-relative:margin" coordsize="14360,13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">
                <v:oval id="타원 109" o:spid="_x0000_s1027" style="position:absolute;top:588;width:14360;height:13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" fillcolor="white [3201]" strokecolor="#5b9bd5 [3204]" strokeweight="1pt">
                  <v:stroke joinstyle="miter"/>
                </v:oval>
                <v:oval id="타원 110" o:spid="_x0000_s1028" style="position:absolute;left:6337;top:6518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" fillcolor="#ffc000 [3207]" strokecolor="#7f5f00 [1607]" strokeweight="1pt">
                  <v:stroke joinstyle="miter"/>
                </v:oval>
                <v:oval id="타원 111" o:spid="_x0000_s1029" style="position:absolute;left:6292;width:1592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" fillcolor="#70ad47 [3209]" strokecolor="#375623 [1609]" strokeweight="1pt">
                  <v:stroke joinstyle="miter"/>
                </v:oval>
              </v:group>
            </w:pict>
          </mc:Fallback>
        </mc:AlternateContent>
      </w:r>
      <w:r w:rsidRPr="008B7636"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11A01F" wp14:editId="0A3899A2">
                <wp:simplePos x="0" y="0"/>
                <wp:positionH relativeFrom="column">
                  <wp:posOffset>42545</wp:posOffset>
                </wp:positionH>
                <wp:positionV relativeFrom="paragraph">
                  <wp:posOffset>36830</wp:posOffset>
                </wp:positionV>
                <wp:extent cx="1344521" cy="1439922"/>
                <wp:effectExtent l="0" t="0" r="0" b="0"/>
                <wp:wrapNone/>
                <wp:docPr id="112" name="부분 원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4521" cy="1439922"/>
                        </a:xfrm>
                        <a:prstGeom prst="pie">
                          <a:avLst>
                            <a:gd name="adj1" fmla="val 10819548"/>
                            <a:gd name="adj2" fmla="val 18341812"/>
                          </a:avLst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A580E" id="부분 원형 112" o:spid="_x0000_s1026" style="position:absolute;left:0;text-align:left;margin-left:3.35pt;margin-top:2.9pt;width:105.85pt;height:113.4pt;rotation:9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4521,1439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" path="m9,716138c1308,454037,135507,213400,350366,87899,584155,-48660,871173,-24553,1082225,149369l672261,719961,9,716138xe" fillcolor="#ed7d31 [3205]" stroked="f">
                <v:path arrowok="t" o:connecttype="custom" o:connectlocs="9,716138;350366,87899;1082225,149369;672261,719961;9,716138" o:connectangles="0,0,0,0,0"/>
              </v:shape>
            </w:pict>
          </mc:Fallback>
        </mc:AlternateContent>
      </w:r>
    </w:p>
    <w:p w:rsidR="008B7636" w:rsidRDefault="008B7636" w:rsidP="007549F8">
      <w:pPr>
        <w:pStyle w:val="a0"/>
      </w:pPr>
      <w:r w:rsidRPr="008B7636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8184BE4" wp14:editId="07246769">
                <wp:simplePos x="0" y="0"/>
                <wp:positionH relativeFrom="column">
                  <wp:posOffset>633430</wp:posOffset>
                </wp:positionH>
                <wp:positionV relativeFrom="paragraph">
                  <wp:posOffset>324423</wp:posOffset>
                </wp:positionV>
                <wp:extent cx="199177" cy="197805"/>
                <wp:effectExtent l="0" t="0" r="10795" b="12065"/>
                <wp:wrapNone/>
                <wp:docPr id="114" name="타원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792C7" id="타원 114" o:spid="_x0000_s1026" style="position:absolute;left:0;text-align:left;margin-left:49.9pt;margin-top:25.55pt;width:15.7pt;height:15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" fillcolor="#ffc000 [3207]" strokecolor="#7f5f00 [1607]" strokeweight="1pt">
                <v:stroke joinstyle="miter"/>
              </v:oval>
            </w:pict>
          </mc:Fallback>
        </mc:AlternateContent>
      </w:r>
    </w:p>
    <w:p w:rsidR="008B7636" w:rsidRDefault="008B7636" w:rsidP="007549F8">
      <w:pPr>
        <w:pStyle w:val="a0"/>
      </w:pPr>
      <w:r w:rsidRPr="008B7636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A2BA82" wp14:editId="74D9F599">
                <wp:simplePos x="0" y="0"/>
                <wp:positionH relativeFrom="margin">
                  <wp:align>left</wp:align>
                </wp:positionH>
                <wp:positionV relativeFrom="paragraph">
                  <wp:posOffset>342101</wp:posOffset>
                </wp:positionV>
                <wp:extent cx="199177" cy="197805"/>
                <wp:effectExtent l="0" t="0" r="10795" b="12065"/>
                <wp:wrapNone/>
                <wp:docPr id="119" name="타원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7" cy="197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029C3" id="타원 119" o:spid="_x0000_s1026" style="position:absolute;left:0;text-align:left;margin-left:0;margin-top:26.95pt;width:15.7pt;height:15.6pt;z-index:251794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" fillcolor="#70ad47 [3209]" strokecolor="#375623 [1609]" strokeweight="1pt">
                <v:stroke joinstyle="miter"/>
                <w10:wrap anchorx="margin"/>
              </v:oval>
            </w:pict>
          </mc:Fallback>
        </mc:AlternateContent>
      </w:r>
    </w:p>
    <w:p w:rsidR="008B7636" w:rsidRDefault="00E1198C" w:rsidP="007549F8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4B1D73E" wp14:editId="759B2C2E">
                <wp:simplePos x="0" y="0"/>
                <wp:positionH relativeFrom="column">
                  <wp:posOffset>1706578</wp:posOffset>
                </wp:positionH>
                <wp:positionV relativeFrom="paragraph">
                  <wp:posOffset>6242</wp:posOffset>
                </wp:positionV>
                <wp:extent cx="2118510" cy="1176951"/>
                <wp:effectExtent l="0" t="0" r="15240" b="2349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510" cy="11769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064F5" w:rsidRDefault="00A064F5" w:rsidP="00E64700">
                            <w:pPr>
                              <w:pStyle w:val="a8"/>
                            </w:pPr>
                            <w:r w:rsidRPr="004E2361">
                              <w:rPr>
                                <w:rFonts w:hint="eastAsia"/>
                              </w:rPr>
                              <w:t>화</w:t>
                            </w:r>
                            <w:r w:rsidRPr="004E2361">
                              <w:t>면에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4E2361">
                              <w:rPr>
                                <w:rFonts w:hint="eastAsia"/>
                              </w:rPr>
                              <w:t>표</w:t>
                            </w:r>
                            <w:r w:rsidRPr="004E2361">
                              <w:t>시되는</w:t>
                            </w:r>
                            <w:r>
                              <w:rPr>
                                <w:rFonts w:hint="eastAsia"/>
                              </w:rPr>
                              <w:t>지 않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플</w:t>
                            </w:r>
                            <w:r>
                              <w:t>레이어</w:t>
                            </w:r>
                            <w:r>
                              <w:rPr>
                                <w:rFonts w:hint="eastAsia"/>
                              </w:rPr>
                              <w:t xml:space="preserve"> 뒤쪽의 영</w:t>
                            </w:r>
                            <w:r>
                              <w:t>역</w:t>
                            </w:r>
                          </w:p>
                          <w:p w:rsidR="00A064F5" w:rsidRDefault="00A064F5" w:rsidP="00E64700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t>Theta = 11~16</w:t>
                            </w:r>
                          </w:p>
                          <w:p w:rsidR="00A064F5" w:rsidRDefault="00A064F5" w:rsidP="00E64700">
                            <w:pPr>
                              <w:pStyle w:val="a8"/>
                            </w:pPr>
                            <w:r>
                              <w:rPr>
                                <w:rFonts w:hint="eastAsia"/>
                              </w:rPr>
                              <w:t>앞</w:t>
                            </w:r>
                            <w:r>
                              <w:t>으로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동시</w:t>
                            </w:r>
                            <w:r>
                              <w:rPr>
                                <w:rFonts w:hint="eastAsia"/>
                              </w:rPr>
                              <w:t xml:space="preserve"> 거</w:t>
                            </w:r>
                            <w:r>
                              <w:t>리증가</w:t>
                            </w:r>
                          </w:p>
                          <w:p w:rsidR="00A064F5" w:rsidRPr="00E1198C" w:rsidRDefault="00A064F5" w:rsidP="00E64700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뒤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동시</w:t>
                            </w:r>
                            <w:r>
                              <w:rPr>
                                <w:rFonts w:hint="eastAsia"/>
                              </w:rPr>
                              <w:t xml:space="preserve"> 거</w:t>
                            </w:r>
                            <w:r>
                              <w:t>리</w:t>
                            </w:r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소</w:t>
                            </w:r>
                          </w:p>
                          <w:p w:rsidR="00A064F5" w:rsidRPr="004E2361" w:rsidRDefault="00A064F5" w:rsidP="00E64700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D73E" id="Text Box 127" o:spid="_x0000_s1062" type="#_x0000_t202" style="position:absolute;left:0;text-align:left;margin-left:134.4pt;margin-top:.5pt;width:166.8pt;height:92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" fillcolor="white [3201]" strokeweight=".5pt">
                <v:textbox>
                  <w:txbxContent>
                    <w:p w:rsidR="00A064F5" w:rsidRDefault="00A064F5" w:rsidP="00E64700">
                      <w:pPr>
                        <w:pStyle w:val="a8"/>
                      </w:pPr>
                      <w:r w:rsidRPr="004E2361">
                        <w:rPr>
                          <w:rFonts w:hint="eastAsia"/>
                        </w:rPr>
                        <w:t>화</w:t>
                      </w:r>
                      <w:r w:rsidRPr="004E2361">
                        <w:t>면에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4E2361">
                        <w:rPr>
                          <w:rFonts w:hint="eastAsia"/>
                        </w:rPr>
                        <w:t>표</w:t>
                      </w:r>
                      <w:r w:rsidRPr="004E2361">
                        <w:t>시되는</w:t>
                      </w:r>
                      <w:r>
                        <w:rPr>
                          <w:rFonts w:hint="eastAsia"/>
                        </w:rPr>
                        <w:t>지 않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플</w:t>
                      </w:r>
                      <w:r>
                        <w:t>레이어</w:t>
                      </w:r>
                      <w:r>
                        <w:rPr>
                          <w:rFonts w:hint="eastAsia"/>
                        </w:rPr>
                        <w:t xml:space="preserve"> 뒤쪽의 영</w:t>
                      </w:r>
                      <w:r>
                        <w:t>역</w:t>
                      </w:r>
                    </w:p>
                    <w:p w:rsidR="00A064F5" w:rsidRDefault="00A064F5" w:rsidP="00E64700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t>Theta = 11~16</w:t>
                      </w:r>
                    </w:p>
                    <w:p w:rsidR="00A064F5" w:rsidRDefault="00A064F5" w:rsidP="00E64700">
                      <w:pPr>
                        <w:pStyle w:val="a8"/>
                      </w:pPr>
                      <w:r>
                        <w:rPr>
                          <w:rFonts w:hint="eastAsia"/>
                        </w:rPr>
                        <w:t>앞</w:t>
                      </w:r>
                      <w:r>
                        <w:t>으로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동시</w:t>
                      </w:r>
                      <w:r>
                        <w:rPr>
                          <w:rFonts w:hint="eastAsia"/>
                        </w:rPr>
                        <w:t xml:space="preserve"> 거</w:t>
                      </w:r>
                      <w:r>
                        <w:t>리증가</w:t>
                      </w:r>
                    </w:p>
                    <w:p w:rsidR="00A064F5" w:rsidRPr="00E1198C" w:rsidRDefault="00A064F5" w:rsidP="00E64700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뒤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동시</w:t>
                      </w:r>
                      <w:r>
                        <w:rPr>
                          <w:rFonts w:hint="eastAsia"/>
                        </w:rPr>
                        <w:t xml:space="preserve"> 거</w:t>
                      </w:r>
                      <w:r>
                        <w:t>리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소</w:t>
                      </w:r>
                    </w:p>
                    <w:p w:rsidR="00A064F5" w:rsidRPr="004E2361" w:rsidRDefault="00A064F5" w:rsidP="00E64700">
                      <w:pPr>
                        <w:pStyle w:val="a8"/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7636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36017A" wp14:editId="5DE35B31">
                <wp:simplePos x="0" y="0"/>
                <wp:positionH relativeFrom="column">
                  <wp:posOffset>524265</wp:posOffset>
                </wp:positionH>
                <wp:positionV relativeFrom="paragraph">
                  <wp:posOffset>51775</wp:posOffset>
                </wp:positionV>
                <wp:extent cx="1271410" cy="199176"/>
                <wp:effectExtent l="19050" t="76200" r="24130" b="29845"/>
                <wp:wrapNone/>
                <wp:docPr id="118" name="화살표: 오른쪽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75345">
                          <a:off x="0" y="0"/>
                          <a:ext cx="1271410" cy="1991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9640EA" id="화살표: 오른쪽 118" o:spid="_x0000_s1026" type="#_x0000_t13" style="position:absolute;left:0;text-align:left;margin-left:41.3pt;margin-top:4.1pt;width:100.1pt;height:15.7pt;rotation:-11495730fd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" adj="19908" fillcolor="#5b9bd5 [3204]" strokecolor="#1f4d78 [1604]" strokeweight="1pt"/>
            </w:pict>
          </mc:Fallback>
        </mc:AlternateContent>
      </w:r>
    </w:p>
    <w:p w:rsidR="008B7636" w:rsidRDefault="008B7636" w:rsidP="007549F8">
      <w:pPr>
        <w:pStyle w:val="a0"/>
      </w:pPr>
    </w:p>
    <w:p w:rsidR="008B7636" w:rsidRDefault="008B7636" w:rsidP="007549F8">
      <w:pPr>
        <w:pStyle w:val="a0"/>
      </w:pPr>
    </w:p>
    <w:p w:rsidR="00E1198C" w:rsidRDefault="00E1198C" w:rsidP="007549F8">
      <w:pPr>
        <w:pStyle w:val="a0"/>
        <w:rPr>
          <w:rFonts w:hint="eastAsia"/>
        </w:rPr>
      </w:pPr>
    </w:p>
    <w:p w:rsidR="000860CF" w:rsidRDefault="00053B08" w:rsidP="00B2159E">
      <w:pPr>
        <w:pStyle w:val="a8"/>
        <w:rPr>
          <w:rFonts w:hint="eastAsia"/>
        </w:rPr>
      </w:pPr>
      <w:r>
        <w:rPr>
          <w:rFonts w:hint="eastAsia"/>
        </w:rPr>
        <w:t>앞으로 이동하는</w:t>
      </w:r>
      <w:r w:rsidR="00482EC1">
        <w:rPr>
          <w:rFonts w:hint="eastAsia"/>
        </w:rPr>
        <w:t xml:space="preserve"> </w:t>
      </w:r>
      <w:r>
        <w:rPr>
          <w:rFonts w:hint="eastAsia"/>
        </w:rPr>
        <w:t>경우</w:t>
      </w:r>
      <w:r w:rsidR="00B93288">
        <w:rPr>
          <w:rFonts w:hint="eastAsia"/>
        </w:rPr>
        <w:t xml:space="preserve"> </w:t>
      </w:r>
      <w:r w:rsidR="00B93288">
        <w:t>Theta = 0~6를</w:t>
      </w:r>
      <w:r w:rsidR="00B2159E">
        <w:rPr>
          <w:rFonts w:hint="eastAsia"/>
        </w:rPr>
        <w:t xml:space="preserve"> </w:t>
      </w:r>
      <w:r w:rsidR="00B93288">
        <w:rPr>
          <w:rFonts w:hint="eastAsia"/>
        </w:rPr>
        <w:t xml:space="preserve">가지는 모든 몬스터를 거리를 감소시키고 </w:t>
      </w:r>
      <w:r w:rsidR="00B93288">
        <w:t>Theta = 11~16</w:t>
      </w:r>
      <w:r w:rsidR="00B93288">
        <w:rPr>
          <w:rFonts w:hint="eastAsia"/>
        </w:rPr>
        <w:t>를 가지는 모든 몬스터는 거리를 증가시키는 것으로 구현한다.</w:t>
      </w:r>
      <w:r w:rsidR="00B93288">
        <w:t xml:space="preserve"> </w:t>
      </w:r>
      <w:r w:rsidR="00B93288">
        <w:rPr>
          <w:rFonts w:hint="eastAsia"/>
        </w:rPr>
        <w:t xml:space="preserve">뒤로 이동하는 경우 는 반대로 </w:t>
      </w:r>
      <w:r w:rsidR="00B2159E">
        <w:t>Theta = 0~6를</w:t>
      </w:r>
      <w:r w:rsidR="00B2159E">
        <w:rPr>
          <w:rFonts w:hint="eastAsia"/>
        </w:rPr>
        <w:t xml:space="preserve"> 가지는 모든 몬스터를 거리를 증가시키고 </w:t>
      </w:r>
      <w:r w:rsidR="00B2159E">
        <w:t>Theta = 11~16</w:t>
      </w:r>
      <w:r w:rsidR="00B2159E">
        <w:rPr>
          <w:rFonts w:hint="eastAsia"/>
        </w:rPr>
        <w:t>를 가지는 모든 몬스터는 거리를 감소시키는 것으로 구현한다</w:t>
      </w:r>
      <w:r w:rsidR="00E1198C">
        <w:rPr>
          <w:rFonts w:hint="eastAsia"/>
        </w:rPr>
        <w:t>.</w:t>
      </w:r>
    </w:p>
    <w:p w:rsidR="00CA61D3" w:rsidRPr="00CA61D3" w:rsidRDefault="00284346" w:rsidP="00A064F5">
      <w:pPr>
        <w:pStyle w:val="2"/>
        <w:rPr>
          <w:rFonts w:hint="eastAsia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CA61D3" w:rsidRDefault="00284346" w:rsidP="00CA61D3">
      <w:pPr>
        <w:pStyle w:val="3"/>
      </w:pPr>
      <w:r w:rsidRPr="00284346">
        <w:t>P</w:t>
      </w:r>
      <w:r w:rsidR="00CA61D3">
        <w:rPr>
          <w:rFonts w:hint="eastAsia"/>
        </w:rPr>
        <w:t>S</w:t>
      </w:r>
      <w:r w:rsidRPr="00284346">
        <w:rPr>
          <w:rFonts w:hint="eastAsia"/>
        </w:rPr>
        <w:t>/</w:t>
      </w:r>
      <w:r w:rsidRPr="00284346">
        <w:t xml:space="preserve">2 receiver </w:t>
      </w:r>
    </w:p>
    <w:p w:rsidR="0064501F" w:rsidRPr="0069579D" w:rsidRDefault="0064501F" w:rsidP="0064501F">
      <w:pPr>
        <w:pStyle w:val="a0"/>
        <w:rPr>
          <w:rFonts w:hint="eastAsia"/>
        </w:rPr>
      </w:pPr>
      <w:r>
        <w:t>P</w:t>
      </w:r>
      <w:r>
        <w:rPr>
          <w:rFonts w:hint="eastAsia"/>
        </w:rPr>
        <w:t>s/</w:t>
      </w:r>
      <w:r>
        <w:t>2</w:t>
      </w:r>
      <w:r>
        <w:rPr>
          <w:rFonts w:hint="eastAsia"/>
        </w:rPr>
        <w:t xml:space="preserve"> receiver모듈은 ps</w:t>
      </w:r>
      <w:r>
        <w:t>/2</w:t>
      </w:r>
      <w:r>
        <w:rPr>
          <w:rFonts w:hint="eastAsia"/>
        </w:rPr>
        <w:t>의 입력</w:t>
      </w:r>
      <w:r w:rsidR="003E409C">
        <w:rPr>
          <w:rFonts w:hint="eastAsia"/>
        </w:rPr>
        <w:t>으로</w:t>
      </w:r>
      <w:r>
        <w:rPr>
          <w:rFonts w:hint="eastAsia"/>
        </w:rPr>
        <w:t xml:space="preserve"> 처리하는 </w:t>
      </w:r>
      <w:r w:rsidRPr="0064501F">
        <w:t>ps2_rx</w:t>
      </w:r>
      <w:r>
        <w:rPr>
          <w:rFonts w:hint="eastAsia"/>
        </w:rPr>
        <w:t xml:space="preserve">모듈과 </w:t>
      </w:r>
      <w:r w:rsidR="00270595">
        <w:rPr>
          <w:rFonts w:hint="eastAsia"/>
        </w:rPr>
        <w:t>입력 받은</w:t>
      </w:r>
      <w:r>
        <w:rPr>
          <w:rFonts w:hint="eastAsia"/>
        </w:rPr>
        <w:t xml:space="preserve"> </w:t>
      </w:r>
      <w:r>
        <w:t>scan</w:t>
      </w:r>
      <w:r w:rsidR="00270595">
        <w:t xml:space="preserve"> </w:t>
      </w:r>
      <w:r>
        <w:t>code</w:t>
      </w:r>
      <w:r>
        <w:rPr>
          <w:rFonts w:hint="eastAsia"/>
        </w:rPr>
        <w:t>를 처리</w:t>
      </w:r>
      <w:r w:rsidRPr="0064501F">
        <w:t xml:space="preserve"> FSM</w:t>
      </w:r>
      <w:r>
        <w:rPr>
          <w:rFonts w:hint="eastAsia"/>
        </w:rPr>
        <w:t xml:space="preserve"> 두부분으로 </w:t>
      </w:r>
      <w:r w:rsidR="00270595">
        <w:rPr>
          <w:rFonts w:hint="eastAsia"/>
        </w:rPr>
        <w:t>이루어져 있다</w:t>
      </w:r>
      <w:r>
        <w:rPr>
          <w:rFonts w:hint="eastAsia"/>
        </w:rPr>
        <w:t>.</w:t>
      </w:r>
      <w:r w:rsidR="0069579D">
        <w:t xml:space="preserve"> </w:t>
      </w:r>
    </w:p>
    <w:p w:rsidR="00CA61D3" w:rsidRDefault="0069579D" w:rsidP="0069579D">
      <w:pPr>
        <w:pStyle w:val="4"/>
      </w:pPr>
      <w:r w:rsidRPr="0064501F">
        <w:t>ps2_rx</w:t>
      </w:r>
      <w:r>
        <w:rPr>
          <w:rFonts w:hint="eastAsia"/>
        </w:rPr>
        <w:t>모듈</w:t>
      </w:r>
    </w:p>
    <w:p w:rsidR="0069579D" w:rsidRDefault="0069579D" w:rsidP="0069579D">
      <w:pPr>
        <w:pStyle w:val="a0"/>
      </w:pPr>
      <w:r>
        <w:rPr>
          <w:rFonts w:hint="eastAsia"/>
        </w:rPr>
        <w:t xml:space="preserve">ps/2의 입력을 처리하는 모듈이다. </w:t>
      </w:r>
      <w:r>
        <w:t>Ps/2</w:t>
      </w:r>
      <w:r>
        <w:rPr>
          <w:rFonts w:hint="eastAsia"/>
        </w:rPr>
        <w:t>는 UART</w:t>
      </w:r>
      <w:r w:rsidR="003A7807">
        <w:rPr>
          <w:rFonts w:hint="eastAsia"/>
        </w:rPr>
        <w:t>방식을</w:t>
      </w:r>
      <w:r>
        <w:rPr>
          <w:rFonts w:hint="eastAsia"/>
        </w:rPr>
        <w:t xml:space="preserve"> 사용하여 </w:t>
      </w:r>
      <w:r w:rsidR="003A7807">
        <w:rPr>
          <w:rFonts w:hint="eastAsia"/>
        </w:rPr>
        <w:t>통신</w:t>
      </w:r>
      <w:r w:rsidR="003A7807">
        <w:t>하며</w:t>
      </w:r>
      <w:r w:rsidR="003A7807">
        <w:rPr>
          <w:rFonts w:hint="eastAsia"/>
        </w:rPr>
        <w:t xml:space="preserve"> 이때 </w:t>
      </w:r>
      <w:r w:rsidR="003A7807">
        <w:t>start bit 1, data bit 8, parity bit 1, stop bit 1</w:t>
      </w:r>
      <w:r w:rsidR="003A7807">
        <w:rPr>
          <w:rFonts w:hint="eastAsia"/>
        </w:rPr>
        <w:t xml:space="preserve">총 </w:t>
      </w:r>
      <w:r w:rsidR="003A7807">
        <w:t>11</w:t>
      </w:r>
      <w:r w:rsidR="003A7807">
        <w:rPr>
          <w:rFonts w:hint="eastAsia"/>
        </w:rPr>
        <w:t>비트를 수신 받는다.</w:t>
      </w:r>
      <w:r w:rsidR="003A7807">
        <w:t xml:space="preserve"> </w:t>
      </w:r>
      <w:r w:rsidR="003A7807">
        <w:rPr>
          <w:rFonts w:hint="eastAsia"/>
        </w:rPr>
        <w:t>따라서 start bit를 수신</w:t>
      </w:r>
      <w:r w:rsidR="004439DB">
        <w:rPr>
          <w:rFonts w:hint="eastAsia"/>
        </w:rPr>
        <w:t xml:space="preserve"> </w:t>
      </w:r>
      <w:r w:rsidR="003A7807">
        <w:rPr>
          <w:rFonts w:hint="eastAsia"/>
        </w:rPr>
        <w:t xml:space="preserve">받고 추가적으로 </w:t>
      </w:r>
      <w:r w:rsidR="003A7807">
        <w:t>10</w:t>
      </w:r>
      <w:r w:rsidR="003A7807">
        <w:rPr>
          <w:rFonts w:hint="eastAsia"/>
        </w:rPr>
        <w:t xml:space="preserve">비트를 받는다면 한번의 수신이 완료되므로 처음 </w:t>
      </w:r>
      <w:r w:rsidR="003A7807">
        <w:t>start bit</w:t>
      </w:r>
      <w:r w:rsidR="003A7807">
        <w:rPr>
          <w:rFonts w:hint="eastAsia"/>
        </w:rPr>
        <w:t xml:space="preserve">를 받는 </w:t>
      </w:r>
      <w:r w:rsidR="003A7807" w:rsidRPr="003A7807">
        <w:t>idle_</w:t>
      </w:r>
      <w:r w:rsidR="003A7807">
        <w:t xml:space="preserve">state와 </w:t>
      </w:r>
      <w:r w:rsidR="003A7807">
        <w:rPr>
          <w:rFonts w:hint="eastAsia"/>
        </w:rPr>
        <w:t xml:space="preserve">추가 </w:t>
      </w:r>
      <w:r w:rsidR="003A7807">
        <w:t>10bit</w:t>
      </w:r>
      <w:r w:rsidR="003A7807">
        <w:rPr>
          <w:rFonts w:hint="eastAsia"/>
        </w:rPr>
        <w:t xml:space="preserve">를 받는 </w:t>
      </w:r>
      <w:r w:rsidR="003A7807" w:rsidRPr="003A7807">
        <w:t xml:space="preserve">rx_state </w:t>
      </w:r>
      <w:r w:rsidR="003A7807">
        <w:rPr>
          <w:rFonts w:hint="eastAsia"/>
        </w:rPr>
        <w:t>두가지 상태를 이용하여 구현한다.</w:t>
      </w:r>
      <w:r w:rsidR="003A7807">
        <w:t xml:space="preserve"> </w:t>
      </w:r>
      <w:r w:rsidR="003A7807">
        <w:rPr>
          <w:rFonts w:hint="eastAsia"/>
        </w:rPr>
        <w:t xml:space="preserve">하지만 ps/2의 클럭을 시스템 클럭에 동기화 시키더라도 값이 불안정하므로 </w:t>
      </w:r>
      <w:r w:rsidR="003A7807">
        <w:t>8</w:t>
      </w:r>
      <w:r w:rsidR="003A7807">
        <w:rPr>
          <w:rFonts w:hint="eastAsia"/>
        </w:rPr>
        <w:t xml:space="preserve">bit </w:t>
      </w:r>
      <w:r w:rsidR="003A7807">
        <w:t>filter</w:t>
      </w:r>
      <w:r w:rsidR="003A7807">
        <w:rPr>
          <w:rFonts w:hint="eastAsia"/>
        </w:rPr>
        <w:t xml:space="preserve">를 사용하고 </w:t>
      </w:r>
      <w:r w:rsidR="003A7807">
        <w:t>falling edge detection</w:t>
      </w:r>
      <w:r w:rsidR="003A7807">
        <w:rPr>
          <w:rFonts w:hint="eastAsia"/>
        </w:rPr>
        <w:t xml:space="preserve">을 </w:t>
      </w:r>
      <w:r w:rsidR="001C671F">
        <w:rPr>
          <w:rFonts w:hint="eastAsia"/>
        </w:rPr>
        <w:t>추가적으로</w:t>
      </w:r>
      <w:r w:rsidR="003A7807">
        <w:rPr>
          <w:rFonts w:hint="eastAsia"/>
        </w:rPr>
        <w:t xml:space="preserve"> 구현한다.</w:t>
      </w:r>
      <w:r w:rsidR="000A3794">
        <w:t xml:space="preserve"> </w:t>
      </w:r>
      <w:r w:rsidR="000A3794">
        <w:rPr>
          <w:rFonts w:hint="eastAsia"/>
        </w:rPr>
        <w:t>이부분은 참고자료를 보고 구현하였다</w:t>
      </w:r>
      <w:r w:rsidR="006E2A88">
        <w:rPr>
          <w:rFonts w:hint="eastAsia"/>
        </w:rPr>
        <w:t>.</w:t>
      </w:r>
      <w:r w:rsidR="000A3794">
        <w:rPr>
          <w:rFonts w:hint="eastAsia"/>
        </w:rPr>
        <w:t xml:space="preserve"> </w:t>
      </w:r>
    </w:p>
    <w:p w:rsidR="00BB4814" w:rsidRPr="003A7807" w:rsidRDefault="00BB4814" w:rsidP="0069579D">
      <w:pPr>
        <w:pStyle w:val="a0"/>
        <w:rPr>
          <w:rFonts w:hint="eastAsia"/>
        </w:rPr>
      </w:pPr>
      <w:r>
        <w:t>8</w:t>
      </w:r>
      <w:r>
        <w:rPr>
          <w:rFonts w:hint="eastAsia"/>
        </w:rPr>
        <w:t xml:space="preserve">bit </w:t>
      </w:r>
      <w:r>
        <w:t>filter</w:t>
      </w:r>
      <w:r>
        <w:rPr>
          <w:rFonts w:hint="eastAsia"/>
        </w:rPr>
        <w:t xml:space="preserve">와 </w:t>
      </w:r>
      <w:r>
        <w:t xml:space="preserve">falling edge detection </w:t>
      </w:r>
      <w:r>
        <w:rPr>
          <w:rFonts w:hint="eastAsia"/>
        </w:rPr>
        <w:t>구현</w:t>
      </w:r>
      <w:r w:rsidR="00C93AB9">
        <w:rPr>
          <w:rFonts w:hint="eastAsia"/>
        </w:rPr>
        <w:t xml:space="preserve"> 소스</w:t>
      </w:r>
    </w:p>
    <w:p w:rsidR="00BB4814" w:rsidRDefault="00BB4814" w:rsidP="00BB4814">
      <w:pPr>
        <w:pStyle w:val="a5"/>
      </w:pPr>
      <w:r>
        <w:tab/>
        <w:t xml:space="preserve">// </w:t>
      </w:r>
      <w:r>
        <w:t>다음</w:t>
      </w:r>
      <w:r>
        <w:t xml:space="preserve"> </w:t>
      </w:r>
      <w:r>
        <w:t>필터값을</w:t>
      </w:r>
      <w:r>
        <w:t xml:space="preserve"> </w:t>
      </w:r>
      <w:r>
        <w:t>받기위해</w:t>
      </w:r>
      <w:r>
        <w:t xml:space="preserve"> </w:t>
      </w:r>
      <w:r>
        <w:t>오른쪽</w:t>
      </w:r>
      <w:r>
        <w:t xml:space="preserve"> </w:t>
      </w:r>
      <w:r>
        <w:t>시프트를</w:t>
      </w:r>
      <w:r>
        <w:t xml:space="preserve"> </w:t>
      </w:r>
      <w:r>
        <w:t>한다</w:t>
      </w:r>
      <w:r>
        <w:t xml:space="preserve"> </w:t>
      </w:r>
    </w:p>
    <w:p w:rsidR="00BB4814" w:rsidRDefault="00BB4814" w:rsidP="00BB4814">
      <w:pPr>
        <w:pStyle w:val="a5"/>
      </w:pPr>
      <w:r>
        <w:tab/>
        <w:t>assign filter_next = {ps2c, filter_reg[7:1]};</w:t>
      </w:r>
    </w:p>
    <w:p w:rsidR="00BB4814" w:rsidRDefault="00BB4814" w:rsidP="00BB4814">
      <w:pPr>
        <w:pStyle w:val="a5"/>
      </w:pPr>
      <w:r>
        <w:tab/>
      </w:r>
    </w:p>
    <w:p w:rsidR="00BB4814" w:rsidRDefault="00BB4814" w:rsidP="00BB4814">
      <w:pPr>
        <w:pStyle w:val="a5"/>
      </w:pPr>
      <w:r>
        <w:tab/>
        <w:t xml:space="preserve">// clk </w:t>
      </w:r>
      <w:r>
        <w:t>필터를</w:t>
      </w:r>
      <w:r>
        <w:t xml:space="preserve"> </w:t>
      </w:r>
      <w:r>
        <w:t>위해</w:t>
      </w:r>
      <w:r>
        <w:t xml:space="preserve"> </w:t>
      </w:r>
      <w:r>
        <w:t>필터값이</w:t>
      </w:r>
      <w:r>
        <w:t xml:space="preserve"> </w:t>
      </w:r>
      <w:r>
        <w:t>모두</w:t>
      </w:r>
      <w:r>
        <w:t xml:space="preserve"> 0</w:t>
      </w:r>
      <w:r>
        <w:t>이거나</w:t>
      </w:r>
      <w:r>
        <w:t xml:space="preserve"> 1</w:t>
      </w:r>
      <w:r>
        <w:t>일때를</w:t>
      </w:r>
      <w:r>
        <w:t xml:space="preserve"> </w:t>
      </w:r>
      <w:r>
        <w:t>검사한다</w:t>
      </w:r>
    </w:p>
    <w:p w:rsidR="00BB4814" w:rsidRDefault="00BB4814" w:rsidP="00BB4814">
      <w:pPr>
        <w:pStyle w:val="a5"/>
      </w:pPr>
      <w:r>
        <w:tab/>
        <w:t>assign f_val_next = (filter_reg == 8'b11111111) ? 1 :</w:t>
      </w:r>
    </w:p>
    <w:p w:rsidR="00BB4814" w:rsidRDefault="00BB4814" w:rsidP="00BB4814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  <w:t>(filter_reg == 8'b00000000) ? 0 :</w:t>
      </w:r>
    </w:p>
    <w:p w:rsidR="00BB4814" w:rsidRDefault="00BB4814" w:rsidP="00BB4814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  <w:t>f_val_reg;</w:t>
      </w:r>
    </w:p>
    <w:p w:rsidR="00BB4814" w:rsidRDefault="00BB4814" w:rsidP="00BB4814">
      <w:pPr>
        <w:pStyle w:val="a5"/>
      </w:pPr>
      <w:r>
        <w:tab/>
      </w:r>
    </w:p>
    <w:p w:rsidR="00BB4814" w:rsidRDefault="00BB4814" w:rsidP="00BB4814">
      <w:pPr>
        <w:pStyle w:val="a5"/>
      </w:pPr>
      <w:r>
        <w:tab/>
        <w:t xml:space="preserve">// </w:t>
      </w:r>
      <w:r>
        <w:t>동기화된</w:t>
      </w:r>
      <w:r>
        <w:t xml:space="preserve"> ps2 clk</w:t>
      </w:r>
      <w:r>
        <w:t>신호가</w:t>
      </w:r>
      <w:r>
        <w:t xml:space="preserve"> 0,1</w:t>
      </w:r>
      <w:r>
        <w:t>이</w:t>
      </w:r>
      <w:r>
        <w:t xml:space="preserve"> </w:t>
      </w:r>
      <w:r>
        <w:t>반복되는</w:t>
      </w:r>
      <w:r>
        <w:t xml:space="preserve"> bouncing</w:t>
      </w:r>
      <w:r>
        <w:t>을</w:t>
      </w:r>
      <w:r>
        <w:t xml:space="preserve"> </w:t>
      </w:r>
      <w:r>
        <w:t>방지하기위해</w:t>
      </w:r>
      <w:r>
        <w:t xml:space="preserve"> falling edge detection</w:t>
      </w:r>
      <w:r>
        <w:t>을</w:t>
      </w:r>
      <w:r>
        <w:t xml:space="preserve"> </w:t>
      </w:r>
      <w:r>
        <w:t>사용한다</w:t>
      </w:r>
      <w:r>
        <w:t xml:space="preserve"> </w:t>
      </w:r>
    </w:p>
    <w:p w:rsidR="0069579D" w:rsidRPr="00BB4814" w:rsidRDefault="00BB4814" w:rsidP="00BB4814">
      <w:pPr>
        <w:pStyle w:val="a5"/>
      </w:pPr>
      <w:r>
        <w:tab/>
        <w:t>assign falling_edge = f_val_reg &amp; ~f_val_next;</w:t>
      </w:r>
    </w:p>
    <w:p w:rsidR="00BB4814" w:rsidRDefault="00BB4814" w:rsidP="0069579D">
      <w:pPr>
        <w:pStyle w:val="a0"/>
      </w:pPr>
    </w:p>
    <w:p w:rsidR="00BB4814" w:rsidRDefault="00C93AB9" w:rsidP="0069579D">
      <w:pPr>
        <w:pStyle w:val="a0"/>
      </w:pPr>
      <w:r>
        <w:rPr>
          <w:rFonts w:hint="eastAsia"/>
        </w:rPr>
        <w:t>ps/2</w:t>
      </w:r>
      <w:r>
        <w:t xml:space="preserve"> </w:t>
      </w:r>
      <w:r>
        <w:rPr>
          <w:rFonts w:hint="eastAsia"/>
        </w:rPr>
        <w:t>수신을 위한 코드</w:t>
      </w:r>
    </w:p>
    <w:p w:rsidR="00C93AB9" w:rsidRDefault="00C93AB9" w:rsidP="00C93AB9">
      <w:pPr>
        <w:pStyle w:val="a5"/>
      </w:pPr>
      <w:r>
        <w:tab/>
        <w:t>// FSM next state logic</w:t>
      </w:r>
    </w:p>
    <w:p w:rsidR="00C93AB9" w:rsidRDefault="00C93AB9" w:rsidP="00C93AB9">
      <w:pPr>
        <w:pStyle w:val="a5"/>
      </w:pPr>
      <w:r>
        <w:tab/>
        <w:t>always @* begin</w:t>
      </w:r>
      <w:r>
        <w:tab/>
      </w:r>
      <w:r>
        <w:tab/>
      </w:r>
    </w:p>
    <w:p w:rsidR="00C93AB9" w:rsidRDefault="00C93AB9" w:rsidP="00C93AB9">
      <w:pPr>
        <w:pStyle w:val="a5"/>
      </w:pPr>
      <w:r>
        <w:tab/>
      </w:r>
      <w:r>
        <w:tab/>
        <w:t>// defaults</w:t>
      </w:r>
    </w:p>
    <w:p w:rsidR="00C93AB9" w:rsidRDefault="00C93AB9" w:rsidP="00C93AB9">
      <w:pPr>
        <w:pStyle w:val="a5"/>
      </w:pPr>
      <w:r>
        <w:tab/>
      </w:r>
      <w:r>
        <w:tab/>
        <w:t>next_state = state;</w:t>
      </w:r>
    </w:p>
    <w:p w:rsidR="00C93AB9" w:rsidRDefault="00C93AB9" w:rsidP="00C93AB9">
      <w:pPr>
        <w:pStyle w:val="a5"/>
      </w:pPr>
      <w:r>
        <w:tab/>
      </w:r>
      <w:r>
        <w:tab/>
        <w:t>rx_state_done_tick = 1'b0;</w:t>
      </w:r>
    </w:p>
    <w:p w:rsidR="00C93AB9" w:rsidRDefault="00C93AB9" w:rsidP="00C93AB9">
      <w:pPr>
        <w:pStyle w:val="a5"/>
      </w:pPr>
      <w:r>
        <w:tab/>
      </w:r>
      <w:r>
        <w:tab/>
        <w:t>next_bitCount = bitCount;</w:t>
      </w:r>
    </w:p>
    <w:p w:rsidR="00C93AB9" w:rsidRDefault="00C93AB9" w:rsidP="00C93AB9">
      <w:pPr>
        <w:pStyle w:val="a5"/>
      </w:pPr>
      <w:r>
        <w:tab/>
      </w:r>
      <w:r>
        <w:tab/>
        <w:t>next_received_data = received_data;</w:t>
      </w:r>
    </w:p>
    <w:p w:rsidR="00C93AB9" w:rsidRDefault="00C93AB9" w:rsidP="00C93AB9">
      <w:pPr>
        <w:pStyle w:val="a5"/>
      </w:pPr>
      <w:r>
        <w:tab/>
      </w:r>
      <w:r>
        <w:tab/>
      </w:r>
    </w:p>
    <w:p w:rsidR="00C93AB9" w:rsidRDefault="00C93AB9" w:rsidP="00C93AB9">
      <w:pPr>
        <w:pStyle w:val="a5"/>
      </w:pPr>
      <w:r>
        <w:tab/>
      </w:r>
      <w:r>
        <w:tab/>
        <w:t>case (state)</w:t>
      </w:r>
      <w:r>
        <w:tab/>
      </w:r>
    </w:p>
    <w:p w:rsidR="00C93AB9" w:rsidRDefault="00C93AB9" w:rsidP="00C93AB9">
      <w:pPr>
        <w:pStyle w:val="a5"/>
      </w:pPr>
      <w:r>
        <w:tab/>
      </w:r>
      <w:r>
        <w:tab/>
        <w:t>//</w:t>
      </w:r>
      <w:r>
        <w:t>대기상태</w:t>
      </w:r>
    </w:p>
    <w:p w:rsidR="00C93AB9" w:rsidRDefault="00C93AB9" w:rsidP="00C93AB9">
      <w:pPr>
        <w:pStyle w:val="a5"/>
      </w:pPr>
      <w:r>
        <w:tab/>
      </w:r>
      <w:r>
        <w:tab/>
        <w:t>idle_state: begin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  <w:t xml:space="preserve">if (falling_edge &amp;&amp; rx_state_en) begin  // </w:t>
      </w:r>
      <w:r>
        <w:t>스타트</w:t>
      </w:r>
      <w:r>
        <w:t xml:space="preserve"> </w:t>
      </w:r>
      <w:r>
        <w:t>비트를</w:t>
      </w:r>
      <w:r>
        <w:t xml:space="preserve"> </w:t>
      </w:r>
      <w:r>
        <w:t>입력받았을떄</w:t>
      </w:r>
      <w:r>
        <w:t xml:space="preserve"> 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>n</w:t>
      </w:r>
      <w:r w:rsidR="002534BC">
        <w:t xml:space="preserve">ext_bitCount = 10;            </w:t>
      </w:r>
      <w:r w:rsidR="002534BC">
        <w:tab/>
      </w:r>
      <w:r>
        <w:t xml:space="preserve">// </w:t>
      </w:r>
      <w:r>
        <w:t>입력받을</w:t>
      </w:r>
      <w:r>
        <w:t xml:space="preserve"> </w:t>
      </w:r>
      <w:r>
        <w:t>비트</w:t>
      </w:r>
      <w:r>
        <w:t xml:space="preserve"> </w:t>
      </w:r>
      <w:r>
        <w:t>카운터를</w:t>
      </w:r>
      <w:r>
        <w:t xml:space="preserve"> 10</w:t>
      </w:r>
      <w:r>
        <w:t>으로</w:t>
      </w:r>
      <w:r>
        <w:t xml:space="preserve"> </w:t>
      </w:r>
      <w:r>
        <w:t>설정</w:t>
      </w:r>
      <w:r>
        <w:t xml:space="preserve">, </w:t>
      </w:r>
      <w:r>
        <w:t>남은</w:t>
      </w:r>
      <w:r>
        <w:t xml:space="preserve"> </w:t>
      </w:r>
      <w:r>
        <w:t>수신할</w:t>
      </w:r>
      <w:r>
        <w:t xml:space="preserve"> </w:t>
      </w:r>
      <w:r>
        <w:t>비트는</w:t>
      </w:r>
      <w:r>
        <w:t xml:space="preserve"> </w:t>
      </w:r>
      <w:r>
        <w:t>총</w:t>
      </w:r>
      <w:r>
        <w:t>10</w:t>
      </w:r>
      <w:r>
        <w:t>개이다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>next</w:t>
      </w:r>
      <w:r w:rsidR="002534BC">
        <w:t xml:space="preserve">_state = rx_state;           </w:t>
      </w:r>
      <w:r>
        <w:t>// rx_state</w:t>
      </w:r>
      <w:r>
        <w:t>로</w:t>
      </w:r>
      <w:r>
        <w:t xml:space="preserve"> </w:t>
      </w:r>
      <w:r>
        <w:t>넘어간다</w:t>
      </w:r>
    </w:p>
    <w:p w:rsidR="00C93AB9" w:rsidRDefault="00C93AB9" w:rsidP="00C93AB9">
      <w:pPr>
        <w:pStyle w:val="a5"/>
      </w:pPr>
      <w:r>
        <w:lastRenderedPageBreak/>
        <w:tab/>
      </w:r>
      <w:r>
        <w:tab/>
      </w:r>
      <w:r>
        <w:tab/>
        <w:t>end</w:t>
      </w:r>
    </w:p>
    <w:p w:rsidR="00C93AB9" w:rsidRDefault="00C93AB9" w:rsidP="00C93AB9">
      <w:pPr>
        <w:pStyle w:val="a5"/>
      </w:pPr>
      <w:r>
        <w:tab/>
      </w:r>
      <w:r>
        <w:tab/>
        <w:t>end</w:t>
      </w:r>
    </w:p>
    <w:p w:rsidR="00C93AB9" w:rsidRDefault="00C93AB9" w:rsidP="00C93AB9">
      <w:pPr>
        <w:pStyle w:val="a5"/>
      </w:pPr>
      <w:r>
        <w:tab/>
      </w:r>
      <w:r>
        <w:tab/>
        <w:t>//</w:t>
      </w:r>
      <w:r>
        <w:t>입력을</w:t>
      </w:r>
      <w:r>
        <w:t xml:space="preserve"> </w:t>
      </w:r>
      <w:r>
        <w:t>받는중일떄</w:t>
      </w:r>
    </w:p>
    <w:p w:rsidR="00C93AB9" w:rsidRDefault="00C93AB9" w:rsidP="00C93AB9">
      <w:pPr>
        <w:pStyle w:val="a5"/>
      </w:pPr>
      <w:r>
        <w:tab/>
      </w:r>
      <w:r>
        <w:tab/>
        <w:t>rx_state: begin                             // shift in 8 data, 1 parity, and 1 stop bit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  <w:t>if (fal</w:t>
      </w:r>
      <w:r w:rsidR="002534BC">
        <w:t xml:space="preserve">ling_edge) begin           </w:t>
      </w:r>
      <w:r>
        <w:t>// falling edge</w:t>
      </w:r>
      <w:r>
        <w:t>로</w:t>
      </w:r>
      <w:r>
        <w:t xml:space="preserve"> </w:t>
      </w:r>
      <w:r>
        <w:t>데이터를</w:t>
      </w:r>
      <w:r>
        <w:t xml:space="preserve"> </w:t>
      </w:r>
      <w:r>
        <w:t>받았을떄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 xml:space="preserve">next_received_data = {ps2d, received_data[10:1]}; </w:t>
      </w:r>
      <w:r>
        <w:tab/>
        <w:t>//</w:t>
      </w:r>
      <w:r>
        <w:t>받은</w:t>
      </w:r>
      <w:r>
        <w:t xml:space="preserve"> </w:t>
      </w:r>
      <w:r>
        <w:t>데이터를</w:t>
      </w:r>
      <w:r>
        <w:t xml:space="preserve"> </w:t>
      </w:r>
      <w:r>
        <w:t>쉬프트시켜</w:t>
      </w:r>
      <w:r>
        <w:t xml:space="preserve"> </w:t>
      </w:r>
      <w:r>
        <w:t>추가한다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>next</w:t>
      </w:r>
      <w:r w:rsidR="002534BC">
        <w:t xml:space="preserve">_bitCount = bitCount - 1;    </w:t>
      </w:r>
      <w:r>
        <w:t xml:space="preserve">// </w:t>
      </w:r>
      <w:r>
        <w:t>비트</w:t>
      </w:r>
      <w:r>
        <w:t xml:space="preserve"> </w:t>
      </w:r>
      <w:r>
        <w:t>카운터를</w:t>
      </w:r>
      <w:r>
        <w:t xml:space="preserve"> </w:t>
      </w:r>
      <w:r>
        <w:t>감소시킨다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  <w:t>end</w:t>
      </w:r>
      <w:r>
        <w:tab/>
      </w:r>
      <w:r>
        <w:tab/>
      </w:r>
    </w:p>
    <w:p w:rsidR="00C93AB9" w:rsidRDefault="00C93AB9" w:rsidP="00C93AB9">
      <w:pPr>
        <w:pStyle w:val="a5"/>
      </w:pPr>
      <w:r>
        <w:tab/>
      </w:r>
      <w:r>
        <w:tab/>
      </w:r>
      <w:r>
        <w:tab/>
        <w:t xml:space="preserve">if (bitCount == 0) begin            </w:t>
      </w:r>
      <w:r>
        <w:tab/>
        <w:t>//</w:t>
      </w:r>
      <w:r>
        <w:t>모든</w:t>
      </w:r>
      <w:r>
        <w:t xml:space="preserve"> </w:t>
      </w:r>
      <w:r>
        <w:t>비트를</w:t>
      </w:r>
      <w:r>
        <w:t xml:space="preserve"> </w:t>
      </w:r>
      <w:r>
        <w:t>받았으면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>rx_s</w:t>
      </w:r>
      <w:r w:rsidR="002534BC">
        <w:t xml:space="preserve">tate_done_tick = 1'b1;       </w:t>
      </w:r>
      <w:r>
        <w:t>//</w:t>
      </w:r>
      <w:r>
        <w:t>비트를</w:t>
      </w:r>
      <w:r>
        <w:t xml:space="preserve"> </w:t>
      </w:r>
      <w:r>
        <w:t>받음신호를</w:t>
      </w:r>
      <w:r>
        <w:t xml:space="preserve"> </w:t>
      </w:r>
      <w:r>
        <w:t>발생하고</w:t>
      </w:r>
      <w:r>
        <w:t xml:space="preserve"> 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</w:r>
      <w:r>
        <w:tab/>
        <w:t>next_stat</w:t>
      </w:r>
      <w:r w:rsidR="002534BC">
        <w:t xml:space="preserve">e = idle_state;         </w:t>
      </w:r>
      <w:r>
        <w:t>// idle_state</w:t>
      </w:r>
      <w:r>
        <w:t>로</w:t>
      </w:r>
      <w:r>
        <w:t xml:space="preserve"> </w:t>
      </w:r>
      <w:r>
        <w:t>돌아간다</w:t>
      </w:r>
    </w:p>
    <w:p w:rsidR="00C93AB9" w:rsidRDefault="00C93AB9" w:rsidP="00C93AB9">
      <w:pPr>
        <w:pStyle w:val="a5"/>
      </w:pPr>
      <w:r>
        <w:tab/>
      </w:r>
      <w:r>
        <w:tab/>
      </w:r>
      <w:r>
        <w:tab/>
        <w:t>end</w:t>
      </w:r>
    </w:p>
    <w:p w:rsidR="00C93AB9" w:rsidRDefault="00C93AB9" w:rsidP="00C93AB9">
      <w:pPr>
        <w:pStyle w:val="a5"/>
      </w:pPr>
      <w:r>
        <w:tab/>
      </w:r>
      <w:r>
        <w:tab/>
        <w:t>end</w:t>
      </w:r>
    </w:p>
    <w:p w:rsidR="00C93AB9" w:rsidRDefault="00C93AB9" w:rsidP="00C93AB9">
      <w:pPr>
        <w:pStyle w:val="a5"/>
      </w:pPr>
      <w:r>
        <w:tab/>
      </w:r>
      <w:r>
        <w:tab/>
        <w:t>endcase</w:t>
      </w:r>
      <w:r>
        <w:tab/>
      </w:r>
      <w:r>
        <w:tab/>
      </w:r>
    </w:p>
    <w:p w:rsidR="00C93AB9" w:rsidRDefault="00C93AB9" w:rsidP="00C93AB9">
      <w:pPr>
        <w:pStyle w:val="a5"/>
      </w:pPr>
      <w:r>
        <w:tab/>
        <w:t>end</w:t>
      </w:r>
    </w:p>
    <w:p w:rsidR="00C93AB9" w:rsidRPr="0069579D" w:rsidRDefault="00C93AB9" w:rsidP="0069579D">
      <w:pPr>
        <w:pStyle w:val="a0"/>
        <w:rPr>
          <w:rFonts w:hint="eastAsia"/>
        </w:rPr>
      </w:pPr>
    </w:p>
    <w:p w:rsidR="0069579D" w:rsidRDefault="0069579D" w:rsidP="00CA61D3">
      <w:pPr>
        <w:pStyle w:val="4"/>
      </w:pPr>
      <w:r>
        <w:t>scan code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 w:rsidRPr="0064501F">
        <w:t xml:space="preserve"> FSM</w:t>
      </w:r>
    </w:p>
    <w:p w:rsidR="00AD0B81" w:rsidRPr="00710A72" w:rsidRDefault="002534BC" w:rsidP="002534BC">
      <w:pPr>
        <w:pStyle w:val="a0"/>
        <w:rPr>
          <w:rFonts w:hint="eastAsia"/>
        </w:rPr>
      </w:pPr>
      <w:r w:rsidRPr="0064501F">
        <w:t>ps2_rx</w:t>
      </w:r>
      <w:r>
        <w:rPr>
          <w:rFonts w:hint="eastAsia"/>
        </w:rPr>
        <w:t>에서 값을 수신</w:t>
      </w:r>
      <w:r w:rsidR="009349BA">
        <w:rPr>
          <w:rFonts w:hint="eastAsia"/>
        </w:rPr>
        <w:t xml:space="preserve"> </w:t>
      </w:r>
      <w:r>
        <w:rPr>
          <w:rFonts w:hint="eastAsia"/>
        </w:rPr>
        <w:t>받았을</w:t>
      </w:r>
      <w:r w:rsidR="009349BA">
        <w:rPr>
          <w:rFonts w:hint="eastAsia"/>
        </w:rPr>
        <w:t xml:space="preserve"> 때</w:t>
      </w:r>
      <w:r>
        <w:rPr>
          <w:rFonts w:hint="eastAsia"/>
        </w:rPr>
        <w:t xml:space="preserve"> </w:t>
      </w:r>
      <w:r w:rsidR="009349BA">
        <w:rPr>
          <w:rFonts w:hint="eastAsia"/>
        </w:rPr>
        <w:t xml:space="preserve">스캔코드를 가지고 검사하여 키가 눌린 것인지 뗀 것인지를 판정하는 </w:t>
      </w:r>
      <w:r w:rsidR="009349BA">
        <w:t>FSM</w:t>
      </w:r>
      <w:r w:rsidR="009349BA">
        <w:rPr>
          <w:rFonts w:hint="eastAsia"/>
        </w:rPr>
        <w:t xml:space="preserve">이다. 키가 처음 </w:t>
      </w:r>
      <w:r w:rsidR="00494709">
        <w:rPr>
          <w:rFonts w:hint="eastAsia"/>
        </w:rPr>
        <w:t>눌렸을다 때는</w:t>
      </w:r>
      <w:r w:rsidR="009349BA">
        <w:rPr>
          <w:rFonts w:hint="eastAsia"/>
        </w:rPr>
        <w:t xml:space="preserve"> 스캔코드가 발생하고 </w:t>
      </w:r>
      <w:r w:rsidR="009F45D8">
        <w:rPr>
          <w:rFonts w:hint="eastAsia"/>
        </w:rPr>
        <w:t>뗐을</w:t>
      </w:r>
      <w:r w:rsidR="005F5156">
        <w:rPr>
          <w:rFonts w:hint="eastAsia"/>
        </w:rPr>
        <w:t xml:space="preserve"> 때</w:t>
      </w:r>
      <w:r w:rsidR="009349BA">
        <w:rPr>
          <w:rFonts w:hint="eastAsia"/>
        </w:rPr>
        <w:t xml:space="preserve">는 </w:t>
      </w:r>
      <w:r w:rsidR="00AD0B81">
        <w:t xml:space="preserve">break code </w:t>
      </w:r>
      <w:r w:rsidR="00AD0B81">
        <w:rPr>
          <w:rFonts w:hint="eastAsia"/>
        </w:rPr>
        <w:t>와</w:t>
      </w:r>
      <w:r w:rsidR="00AD0B81">
        <w:t xml:space="preserve"> scancode </w:t>
      </w:r>
      <w:r w:rsidR="00AD0B81">
        <w:rPr>
          <w:rFonts w:hint="eastAsia"/>
        </w:rPr>
        <w:t xml:space="preserve">가 연속으로 </w:t>
      </w:r>
      <w:r w:rsidR="005F5156">
        <w:rPr>
          <w:rFonts w:hint="eastAsia"/>
        </w:rPr>
        <w:t>발생한다</w:t>
      </w:r>
      <w:r w:rsidR="00AD0B81">
        <w:rPr>
          <w:rFonts w:hint="eastAsia"/>
        </w:rPr>
        <w:t xml:space="preserve">. 따라서 처음 </w:t>
      </w:r>
      <w:r w:rsidR="005F5156">
        <w:rPr>
          <w:rFonts w:hint="eastAsia"/>
        </w:rPr>
        <w:t>입력 받은</w:t>
      </w:r>
      <w:r w:rsidR="00AD0B81">
        <w:rPr>
          <w:rFonts w:hint="eastAsia"/>
        </w:rPr>
        <w:t xml:space="preserve"> 스캔코드가 </w:t>
      </w:r>
      <w:r w:rsidR="00AD0B81">
        <w:t>break</w:t>
      </w:r>
      <w:r w:rsidR="00710A72">
        <w:t xml:space="preserve"> </w:t>
      </w:r>
      <w:r w:rsidR="00AD0B81">
        <w:t xml:space="preserve">code </w:t>
      </w:r>
      <w:r w:rsidR="005F5156">
        <w:rPr>
          <w:rFonts w:hint="eastAsia"/>
        </w:rPr>
        <w:t>일 경우</w:t>
      </w:r>
      <w:r w:rsidR="00AD0B81">
        <w:rPr>
          <w:rFonts w:hint="eastAsia"/>
        </w:rPr>
        <w:t xml:space="preserve"> 다음에 들어오는 scancode는 무시하도록 구현한다.</w:t>
      </w:r>
      <w:r w:rsidR="00FF0FBA">
        <w:t xml:space="preserve"> </w:t>
      </w:r>
      <w:r w:rsidR="00FF0FBA">
        <w:rPr>
          <w:rFonts w:hint="eastAsia"/>
        </w:rPr>
        <w:t xml:space="preserve">참고자료에서는 shift키와 caps lock키 눌렸을 경우도 되었지만 구현하는데 는 </w:t>
      </w:r>
      <w:r w:rsidR="005F5156">
        <w:rPr>
          <w:rFonts w:hint="eastAsia"/>
        </w:rPr>
        <w:t>필요 없으므로</w:t>
      </w:r>
      <w:r w:rsidR="00FF0FBA">
        <w:rPr>
          <w:rFonts w:hint="eastAsia"/>
        </w:rPr>
        <w:t xml:space="preserve"> 제거</w:t>
      </w:r>
      <w:r w:rsidR="00710A72">
        <w:rPr>
          <w:rFonts w:hint="eastAsia"/>
        </w:rPr>
        <w:t xml:space="preserve">하고, 단순히 </w:t>
      </w:r>
      <w:r w:rsidR="00710A72">
        <w:t>break code</w:t>
      </w:r>
      <w:r w:rsidR="00710A72">
        <w:rPr>
          <w:rFonts w:hint="eastAsia"/>
        </w:rPr>
        <w:t xml:space="preserve">를 </w:t>
      </w:r>
      <w:r w:rsidR="005F5156">
        <w:rPr>
          <w:rFonts w:hint="eastAsia"/>
        </w:rPr>
        <w:t>수신 받았을</w:t>
      </w:r>
      <w:r w:rsidR="00710A72">
        <w:rPr>
          <w:rFonts w:hint="eastAsia"/>
        </w:rPr>
        <w:t xml:space="preserve"> 때 다음 </w:t>
      </w:r>
      <w:r w:rsidR="00710A72">
        <w:t>scan code</w:t>
      </w:r>
      <w:r w:rsidR="00710A72">
        <w:rPr>
          <w:rFonts w:hint="eastAsia"/>
        </w:rPr>
        <w:t>를 무시하고하는 부분</w:t>
      </w:r>
      <w:r w:rsidR="009F45D8">
        <w:rPr>
          <w:rFonts w:hint="eastAsia"/>
        </w:rPr>
        <w:t>만 참고하여 구현하였다.</w:t>
      </w:r>
    </w:p>
    <w:p w:rsidR="00AD0B81" w:rsidRDefault="00AD0B81" w:rsidP="00AD0B81">
      <w:pPr>
        <w:pStyle w:val="a0"/>
      </w:pPr>
      <w:r>
        <w:rPr>
          <w:rFonts w:hint="eastAsia"/>
        </w:rPr>
        <w:t>소스코드</w:t>
      </w:r>
    </w:p>
    <w:p w:rsidR="002534BC" w:rsidRDefault="00AD0B81" w:rsidP="00AD0B81">
      <w:pPr>
        <w:pStyle w:val="a5"/>
      </w:pPr>
      <w:r>
        <w:tab/>
      </w:r>
      <w:r w:rsidR="002534BC">
        <w:t>//FSM</w:t>
      </w:r>
      <w:r w:rsidR="002534BC">
        <w:t>의</w:t>
      </w:r>
      <w:r w:rsidR="002534BC">
        <w:t xml:space="preserve"> </w:t>
      </w:r>
      <w:r w:rsidR="002534BC">
        <w:t>다음</w:t>
      </w:r>
      <w:r w:rsidR="002534BC">
        <w:t xml:space="preserve"> </w:t>
      </w:r>
      <w:r w:rsidR="002534BC">
        <w:t>상태를</w:t>
      </w:r>
      <w:r w:rsidR="002534BC">
        <w:t xml:space="preserve"> </w:t>
      </w:r>
      <w:r w:rsidR="002534BC">
        <w:t>결정한다</w:t>
      </w:r>
    </w:p>
    <w:p w:rsidR="002534BC" w:rsidRDefault="002534BC" w:rsidP="002534BC">
      <w:pPr>
        <w:pStyle w:val="a5"/>
      </w:pPr>
      <w:r>
        <w:t xml:space="preserve">    always @* begin       </w:t>
      </w:r>
    </w:p>
    <w:p w:rsidR="002534BC" w:rsidRDefault="002534BC" w:rsidP="002534BC">
      <w:pPr>
        <w:pStyle w:val="a5"/>
      </w:pPr>
      <w:r>
        <w:t xml:space="preserve">        // defaults</w:t>
      </w:r>
    </w:p>
    <w:p w:rsidR="002534BC" w:rsidRDefault="002534BC" w:rsidP="002534BC">
      <w:pPr>
        <w:pStyle w:val="a5"/>
      </w:pPr>
      <w:r>
        <w:t xml:space="preserve">        reg_isScanCodeRx   </w:t>
      </w:r>
      <w:r>
        <w:tab/>
        <w:t>= 1'b0;</w:t>
      </w:r>
    </w:p>
    <w:p w:rsidR="002534BC" w:rsidRDefault="002534BC" w:rsidP="002534BC">
      <w:pPr>
        <w:pStyle w:val="a5"/>
      </w:pPr>
      <w:r>
        <w:t xml:space="preserve">        next_state      </w:t>
      </w:r>
      <w:r>
        <w:tab/>
        <w:t>= state;</w:t>
      </w:r>
    </w:p>
    <w:p w:rsidR="002534BC" w:rsidRDefault="002534BC" w:rsidP="002534BC">
      <w:pPr>
        <w:pStyle w:val="a5"/>
      </w:pPr>
      <w:r>
        <w:t xml:space="preserve">       </w:t>
      </w:r>
    </w:p>
    <w:p w:rsidR="002534BC" w:rsidRDefault="002534BC" w:rsidP="002534BC">
      <w:pPr>
        <w:pStyle w:val="a5"/>
      </w:pPr>
      <w:r>
        <w:t xml:space="preserve">        case(state)</w:t>
      </w:r>
      <w:r>
        <w:tab/>
      </w:r>
    </w:p>
    <w:p w:rsidR="002534BC" w:rsidRDefault="002534BC" w:rsidP="002534BC">
      <w:pPr>
        <w:pStyle w:val="a5"/>
      </w:pPr>
      <w:r>
        <w:tab/>
      </w:r>
      <w:r>
        <w:tab/>
        <w:t xml:space="preserve">KEY_DOWN: begin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>//</w:t>
      </w:r>
      <w:r>
        <w:t>키보드의</w:t>
      </w:r>
      <w:r>
        <w:t xml:space="preserve"> scan code</w:t>
      </w:r>
      <w:r>
        <w:t>가</w:t>
      </w:r>
      <w:r>
        <w:t xml:space="preserve"> </w:t>
      </w:r>
      <w:r>
        <w:t>왔을떄</w:t>
      </w:r>
      <w:r>
        <w:t xml:space="preserve">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>if(wire_isScanCodeRx) begin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>//</w:t>
      </w:r>
      <w:r>
        <w:t>입력이</w:t>
      </w:r>
      <w:r>
        <w:t xml:space="preserve"> </w:t>
      </w:r>
      <w:r>
        <w:t>들어왔다면</w:t>
      </w:r>
      <w:r>
        <w:t xml:space="preserve"> </w:t>
      </w:r>
      <w:r>
        <w:t>일단</w:t>
      </w:r>
      <w:r>
        <w:t xml:space="preserve"> code</w:t>
      </w:r>
      <w:r>
        <w:t>를</w:t>
      </w:r>
      <w:r>
        <w:t xml:space="preserve"> </w:t>
      </w:r>
      <w:r>
        <w:t>받았다고</w:t>
      </w:r>
      <w:r>
        <w:t xml:space="preserve"> </w:t>
      </w:r>
      <w:r>
        <w:t>처리한다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 xml:space="preserve">reg_isScanCodeRx = 1'b1;                                                       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>// b</w:t>
      </w:r>
      <w:r w:rsidR="009349BA">
        <w:rPr>
          <w:rFonts w:hint="eastAsia"/>
        </w:rPr>
        <w:t>r</w:t>
      </w:r>
      <w:r w:rsidR="009349BA">
        <w:t>ea</w:t>
      </w:r>
      <w:r>
        <w:t>k code</w:t>
      </w:r>
      <w:r>
        <w:t>라면</w:t>
      </w:r>
      <w:r>
        <w:t xml:space="preserve"> </w:t>
      </w:r>
      <w:r w:rsidR="009349BA">
        <w:rPr>
          <w:rFonts w:hint="eastAsia"/>
        </w:rPr>
        <w:t>키를</w:t>
      </w:r>
      <w:r w:rsidR="009349BA">
        <w:rPr>
          <w:rFonts w:hint="eastAsia"/>
        </w:rPr>
        <w:t xml:space="preserve"> </w:t>
      </w:r>
      <w:r w:rsidR="009349BA">
        <w:rPr>
          <w:rFonts w:hint="eastAsia"/>
        </w:rPr>
        <w:t>땐</w:t>
      </w:r>
      <w:r w:rsidR="009349BA">
        <w:rPr>
          <w:rFonts w:hint="eastAsia"/>
        </w:rPr>
        <w:t xml:space="preserve"> </w:t>
      </w:r>
      <w:r w:rsidR="009349BA">
        <w:rPr>
          <w:rFonts w:hint="eastAsia"/>
        </w:rPr>
        <w:t>것</w:t>
      </w:r>
      <w:r w:rsidR="009349BA">
        <w:rPr>
          <w:rFonts w:hint="eastAsia"/>
        </w:rPr>
        <w:t xml:space="preserve"> </w:t>
      </w:r>
      <w:r>
        <w:t>이므로</w:t>
      </w:r>
      <w:r>
        <w:t xml:space="preserve"> </w:t>
      </w:r>
      <w:r>
        <w:t>다음</w:t>
      </w:r>
      <w:r>
        <w:t xml:space="preserve"> </w:t>
      </w:r>
      <w:r>
        <w:t>상태는</w:t>
      </w:r>
      <w:r>
        <w:t xml:space="preserve"> KEY_UP</w:t>
      </w:r>
      <w:r>
        <w:t>로</w:t>
      </w:r>
      <w:r>
        <w:t xml:space="preserve"> </w:t>
      </w:r>
      <w:r>
        <w:t>변경한다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 xml:space="preserve">if (scan_out == BREAK_CODE) begin                                                    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</w:r>
      <w:r>
        <w:tab/>
        <w:t xml:space="preserve">next_state = KEY_UP;                                                  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>end</w:t>
      </w:r>
      <w:r>
        <w:tab/>
      </w:r>
    </w:p>
    <w:p w:rsidR="002534BC" w:rsidRDefault="002534BC" w:rsidP="002534BC">
      <w:pPr>
        <w:pStyle w:val="a5"/>
      </w:pPr>
      <w:r>
        <w:tab/>
      </w:r>
      <w:r>
        <w:tab/>
        <w:t>end</w:t>
      </w:r>
    </w:p>
    <w:p w:rsidR="002534BC" w:rsidRDefault="002534BC" w:rsidP="002534BC">
      <w:pPr>
        <w:pStyle w:val="a5"/>
      </w:pPr>
      <w:r>
        <w:tab/>
      </w:r>
      <w:r>
        <w:tab/>
        <w:t>KEY_UP: begin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 xml:space="preserve">// break code </w:t>
      </w:r>
      <w:r>
        <w:t>다음에</w:t>
      </w:r>
      <w:r>
        <w:t xml:space="preserve"> </w:t>
      </w:r>
      <w:r>
        <w:t>오는</w:t>
      </w:r>
      <w:r>
        <w:t xml:space="preserve"> </w:t>
      </w:r>
      <w:r>
        <w:t>스캔코드는</w:t>
      </w:r>
      <w:r>
        <w:t xml:space="preserve"> </w:t>
      </w:r>
      <w:r>
        <w:t>무시하고</w:t>
      </w:r>
      <w:r>
        <w:t xml:space="preserve"> KEY_DOWN </w:t>
      </w:r>
      <w:r>
        <w:t>상태로</w:t>
      </w:r>
      <w:r>
        <w:t xml:space="preserve"> </w:t>
      </w:r>
      <w:r>
        <w:t>돌아간다</w:t>
      </w:r>
      <w:r>
        <w:t xml:space="preserve">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 xml:space="preserve">if(wire_isScanCodeRx)  begin                                                              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</w:r>
      <w:r>
        <w:tab/>
        <w:t xml:space="preserve">next_state = KEY_DOWN;                                                        </w:t>
      </w:r>
    </w:p>
    <w:p w:rsidR="002534BC" w:rsidRDefault="002534BC" w:rsidP="002534BC">
      <w:pPr>
        <w:pStyle w:val="a5"/>
      </w:pPr>
      <w:r>
        <w:tab/>
      </w:r>
      <w:r>
        <w:tab/>
      </w:r>
      <w:r>
        <w:tab/>
        <w:t>end</w:t>
      </w:r>
    </w:p>
    <w:p w:rsidR="002534BC" w:rsidRDefault="002534BC" w:rsidP="002534BC">
      <w:pPr>
        <w:pStyle w:val="a5"/>
      </w:pPr>
      <w:r>
        <w:lastRenderedPageBreak/>
        <w:tab/>
      </w:r>
      <w:r>
        <w:tab/>
        <w:t xml:space="preserve">end    </w:t>
      </w:r>
    </w:p>
    <w:p w:rsidR="002534BC" w:rsidRDefault="002534BC" w:rsidP="002534BC">
      <w:pPr>
        <w:pStyle w:val="a5"/>
      </w:pPr>
      <w:r>
        <w:t xml:space="preserve">        endcase</w:t>
      </w:r>
    </w:p>
    <w:p w:rsidR="0069579D" w:rsidRDefault="002534BC" w:rsidP="002534BC">
      <w:pPr>
        <w:pStyle w:val="a5"/>
      </w:pPr>
      <w:r>
        <w:t xml:space="preserve">    end</w:t>
      </w:r>
    </w:p>
    <w:p w:rsidR="00CA61D3" w:rsidRPr="00CA61D3" w:rsidRDefault="00CA61D3" w:rsidP="00CA61D3">
      <w:pPr>
        <w:pStyle w:val="a0"/>
        <w:rPr>
          <w:rFonts w:hint="eastAsia"/>
        </w:rPr>
      </w:pPr>
    </w:p>
    <w:p w:rsidR="00284346" w:rsidRDefault="00CA61D3" w:rsidP="00CA61D3">
      <w:pPr>
        <w:pStyle w:val="3"/>
      </w:pPr>
      <w:r>
        <w:t>Keycode router</w:t>
      </w:r>
    </w:p>
    <w:p w:rsidR="007C6B53" w:rsidRPr="007C6B53" w:rsidRDefault="0085791D" w:rsidP="007C6B53">
      <w:pPr>
        <w:pStyle w:val="a0"/>
        <w:rPr>
          <w:rFonts w:hint="eastAsia"/>
        </w:rPr>
      </w:pPr>
      <w:r>
        <w:rPr>
          <w:rFonts w:hint="eastAsia"/>
        </w:rPr>
        <w:t>키보드의 입력이 되었을 경우 플레이어의 조작신호를 발생시킨다</w:t>
      </w:r>
      <w:r w:rsidR="007719D2">
        <w:rPr>
          <w:rFonts w:hint="eastAsia"/>
        </w:rPr>
        <w:t xml:space="preserve">. </w:t>
      </w:r>
      <w:r w:rsidR="00FA4BA8">
        <w:rPr>
          <w:rFonts w:hint="eastAsia"/>
        </w:rPr>
        <w:t>키가 계속 눌려 연속적으로 발생하는 scancode는 무시하도록 설계하였다.</w:t>
      </w:r>
      <w:r w:rsidR="00FA4BA8">
        <w:t xml:space="preserve"> </w:t>
      </w:r>
      <w:r w:rsidR="007719D2">
        <w:rPr>
          <w:rFonts w:hint="eastAsia"/>
        </w:rPr>
        <w:t>이부분은 따로 모듈로 분리되지 않고 Topmodule에 존재한다.</w:t>
      </w:r>
    </w:p>
    <w:p w:rsidR="00CA61D3" w:rsidRDefault="0085791D" w:rsidP="00CA61D3">
      <w:pPr>
        <w:pStyle w:val="a0"/>
      </w:pPr>
      <w:r>
        <w:rPr>
          <w:rFonts w:hint="eastAsia"/>
        </w:rPr>
        <w:t>소스코드</w:t>
      </w:r>
    </w:p>
    <w:p w:rsidR="009216B9" w:rsidRDefault="007C6B53" w:rsidP="009216B9">
      <w:pPr>
        <w:pStyle w:val="a5"/>
      </w:pPr>
      <w:r>
        <w:tab/>
      </w:r>
      <w:r w:rsidR="009216B9">
        <w:t>//keyboard input router</w:t>
      </w:r>
    </w:p>
    <w:p w:rsidR="009216B9" w:rsidRDefault="009216B9" w:rsidP="009216B9">
      <w:pPr>
        <w:pStyle w:val="a5"/>
      </w:pPr>
      <w:r>
        <w:tab/>
        <w:t>integer prev_scancode;</w:t>
      </w:r>
    </w:p>
    <w:p w:rsidR="009216B9" w:rsidRDefault="009216B9" w:rsidP="009216B9">
      <w:pPr>
        <w:pStyle w:val="a5"/>
      </w:pPr>
      <w:r>
        <w:tab/>
        <w:t>always @(posedge topIN_clk_50) begin</w:t>
      </w:r>
    </w:p>
    <w:p w:rsidR="009216B9" w:rsidRDefault="009216B9" w:rsidP="009216B9">
      <w:pPr>
        <w:pStyle w:val="a5"/>
      </w:pPr>
      <w:r>
        <w:tab/>
      </w:r>
      <w:r>
        <w:tab/>
        <w:t xml:space="preserve">if (wire_reset) begin 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debug_test_key_count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debug_keyCount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reg_keycode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prev_scancode = 0;</w:t>
      </w:r>
    </w:p>
    <w:p w:rsidR="009216B9" w:rsidRDefault="009216B9" w:rsidP="009216B9">
      <w:pPr>
        <w:pStyle w:val="a5"/>
      </w:pPr>
      <w:r>
        <w:tab/>
      </w:r>
      <w:r>
        <w:tab/>
        <w:t>end</w:t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  <w:t>//</w:t>
      </w:r>
      <w:r>
        <w:t>키보드</w:t>
      </w:r>
      <w:r>
        <w:t xml:space="preserve"> </w:t>
      </w:r>
      <w:r>
        <w:t>입력이</w:t>
      </w:r>
      <w:r>
        <w:t xml:space="preserve"> </w:t>
      </w:r>
      <w:r>
        <w:t>들어왔을</w:t>
      </w:r>
      <w:r>
        <w:t xml:space="preserve"> </w:t>
      </w:r>
      <w:r>
        <w:t>경우</w:t>
      </w:r>
      <w:r>
        <w:t xml:space="preserve"> </w:t>
      </w:r>
      <w:r>
        <w:t>조작키에</w:t>
      </w:r>
      <w:r>
        <w:t xml:space="preserve"> </w:t>
      </w:r>
      <w:r>
        <w:t>맞는</w:t>
      </w:r>
      <w:r>
        <w:t xml:space="preserve"> </w:t>
      </w:r>
      <w:r>
        <w:t>신호를</w:t>
      </w:r>
      <w:r>
        <w:t xml:space="preserve"> </w:t>
      </w:r>
      <w:r>
        <w:t>발생시킨다</w:t>
      </w:r>
    </w:p>
    <w:p w:rsidR="009216B9" w:rsidRDefault="009216B9" w:rsidP="009216B9">
      <w:pPr>
        <w:pStyle w:val="a5"/>
      </w:pPr>
      <w:r>
        <w:tab/>
      </w:r>
      <w:r>
        <w:tab/>
        <w:t>if (wire_ps2_done) begin</w:t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reg_PlayerTurnRight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reg_PlayerTurnLeft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reg_PlayerGoForward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reg_PlayerGoBackward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reg_isTryToReload = 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reg_isTryToFire</w:t>
      </w:r>
      <w:r>
        <w:tab/>
        <w:t xml:space="preserve"> = 0;</w:t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//</w:t>
      </w:r>
      <w:r>
        <w:t>키가</w:t>
      </w:r>
      <w:r>
        <w:t xml:space="preserve"> </w:t>
      </w:r>
      <w:r>
        <w:t>계속</w:t>
      </w:r>
      <w:r>
        <w:t xml:space="preserve"> </w:t>
      </w:r>
      <w:r>
        <w:t>눌려</w:t>
      </w:r>
      <w:r>
        <w:t xml:space="preserve"> scan_code</w:t>
      </w:r>
      <w:r>
        <w:t>가</w:t>
      </w:r>
      <w:r>
        <w:t xml:space="preserve"> </w:t>
      </w:r>
      <w:r>
        <w:t>발생한경우는</w:t>
      </w:r>
      <w:r>
        <w:t xml:space="preserve"> </w:t>
      </w:r>
      <w:r>
        <w:t>무시한다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if(prev_scancode != wire_ps2_data)begin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prev_scancode = wire_ps2_data;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case (wire_ps2_data)</w:t>
      </w:r>
      <w:r>
        <w:tab/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 xml:space="preserve">playerMoveLeft : begin 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reg_PlayerTurnRight = 1;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 xml:space="preserve">playerMoveRight : begin 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reg_PlayerTurnLeft = 1;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playerMoveForward : begin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reg_PlayerGoForward = 1;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playerMoveBackward : begin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reg_PlayerGoBackward = 1;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playerTryFire : begin</w:t>
      </w:r>
      <w:r>
        <w:tab/>
      </w:r>
      <w:r>
        <w:tab/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reg_isTryToFire = 1;</w:t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playerTryReloadGun : begin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reg_isTryToReload = 1;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// breakcode</w:t>
      </w:r>
      <w:r>
        <w:t>를</w:t>
      </w:r>
      <w:r>
        <w:t xml:space="preserve"> </w:t>
      </w:r>
      <w:r w:rsidR="004439DB">
        <w:rPr>
          <w:rFonts w:hint="eastAsia"/>
        </w:rPr>
        <w:t>받았을다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때는</w:t>
      </w:r>
      <w:r>
        <w:t xml:space="preserve"> </w:t>
      </w:r>
      <w:r>
        <w:t>키를</w:t>
      </w:r>
      <w:r>
        <w:t xml:space="preserve"> </w:t>
      </w:r>
      <w:r w:rsidR="004439DB">
        <w:rPr>
          <w:rFonts w:hint="eastAsia"/>
        </w:rPr>
        <w:t>뗀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것이므로</w:t>
      </w:r>
      <w:r>
        <w:t xml:space="preserve"> prev_scancode</w:t>
      </w:r>
      <w:r>
        <w:t>를</w:t>
      </w:r>
      <w:r>
        <w:t xml:space="preserve"> </w:t>
      </w:r>
      <w:r>
        <w:t>초기화한다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 xml:space="preserve">breakcode: begin 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</w:r>
      <w:r>
        <w:tab/>
        <w:t>prev_scancode = 0;</w:t>
      </w:r>
    </w:p>
    <w:p w:rsidR="009216B9" w:rsidRDefault="009216B9" w:rsidP="009216B9">
      <w:pPr>
        <w:pStyle w:val="a5"/>
      </w:pPr>
      <w:r>
        <w:lastRenderedPageBreak/>
        <w:tab/>
      </w:r>
      <w:r>
        <w:tab/>
      </w:r>
      <w:r>
        <w:tab/>
      </w:r>
      <w:r>
        <w:tab/>
        <w:t>end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default : debug_reg_KEY_VALUE &lt;= 5'b00000;</w:t>
      </w:r>
    </w:p>
    <w:p w:rsidR="009216B9" w:rsidRDefault="009216B9" w:rsidP="009216B9">
      <w:pPr>
        <w:pStyle w:val="a5"/>
      </w:pPr>
      <w:r>
        <w:tab/>
      </w:r>
      <w:r>
        <w:tab/>
      </w:r>
      <w:r>
        <w:tab/>
      </w:r>
      <w:r>
        <w:tab/>
        <w:t>endcase</w:t>
      </w:r>
      <w:r>
        <w:tab/>
      </w:r>
    </w:p>
    <w:p w:rsidR="009216B9" w:rsidRDefault="009216B9" w:rsidP="009216B9">
      <w:pPr>
        <w:pStyle w:val="a5"/>
      </w:pP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9216B9" w:rsidRDefault="009216B9" w:rsidP="009216B9">
      <w:pPr>
        <w:pStyle w:val="a5"/>
      </w:pPr>
      <w:r>
        <w:tab/>
      </w:r>
      <w:r>
        <w:tab/>
        <w:t>end</w:t>
      </w:r>
    </w:p>
    <w:p w:rsidR="00CA61D3" w:rsidRDefault="009216B9" w:rsidP="009216B9">
      <w:pPr>
        <w:pStyle w:val="a5"/>
      </w:pPr>
      <w:r>
        <w:tab/>
        <w:t>end</w:t>
      </w:r>
      <w:r>
        <w:tab/>
      </w:r>
    </w:p>
    <w:p w:rsidR="007549F8" w:rsidRDefault="00284346" w:rsidP="00284346">
      <w:pPr>
        <w:pStyle w:val="3"/>
      </w:pPr>
      <w:r>
        <w:rPr>
          <w:rFonts w:hint="eastAsia"/>
        </w:rPr>
        <w:t>P</w:t>
      </w:r>
      <w:r>
        <w:t>layer weapon</w:t>
      </w:r>
    </w:p>
    <w:p w:rsidR="00B9380F" w:rsidRPr="00E80643" w:rsidRDefault="00B9380F" w:rsidP="00B9380F">
      <w:pPr>
        <w:pStyle w:val="a8"/>
      </w:pPr>
      <w:r>
        <w:rPr>
          <w:rFonts w:hint="eastAsia"/>
        </w:rPr>
        <w:t>P</w:t>
      </w:r>
      <w:r>
        <w:t>layer weapon</w:t>
      </w:r>
      <w:r>
        <w:rPr>
          <w:rFonts w:hint="eastAsia"/>
        </w:rPr>
        <w:t xml:space="preserve">은 플레이어의 무기 정보를 처리하는 </w:t>
      </w:r>
      <w:r w:rsidR="00E80643">
        <w:rPr>
          <w:rFonts w:hint="eastAsia"/>
        </w:rPr>
        <w:t>모듈로 총알의 발사, 재장전에 따른 남은 총알 수를 처리하는 모듈이다</w:t>
      </w:r>
    </w:p>
    <w:p w:rsidR="00CA61D3" w:rsidRDefault="00CA61D3" w:rsidP="00CA61D3">
      <w:pPr>
        <w:pStyle w:val="a8"/>
      </w:pPr>
    </w:p>
    <w:p w:rsidR="007F170D" w:rsidRDefault="00361245" w:rsidP="00CA61D3">
      <w:pPr>
        <w:pStyle w:val="a8"/>
        <w:rPr>
          <w:rFonts w:hint="eastAsia"/>
        </w:rPr>
      </w:pPr>
      <w:r>
        <w:rPr>
          <w:rFonts w:hint="eastAsia"/>
        </w:rPr>
        <w:t>주요 코드</w:t>
      </w:r>
    </w:p>
    <w:p w:rsidR="00310AB2" w:rsidRDefault="00310AB2" w:rsidP="00310AB2">
      <w:pPr>
        <w:pStyle w:val="a5"/>
      </w:pPr>
      <w:r>
        <w:t>always @(posedge clk) begin</w:t>
      </w:r>
    </w:p>
    <w:p w:rsidR="00310AB2" w:rsidRDefault="00310AB2" w:rsidP="00310AB2">
      <w:pPr>
        <w:pStyle w:val="a5"/>
      </w:pPr>
      <w:r>
        <w:tab/>
      </w:r>
      <w:r>
        <w:tab/>
      </w:r>
      <w:r w:rsidR="004B6669">
        <w:t>…</w:t>
      </w:r>
      <w:r>
        <w:rPr>
          <w:rFonts w:asciiTheme="minorEastAsia" w:eastAsiaTheme="minorEastAsia" w:hAnsiTheme="minorEastAsia" w:hint="eastAsia"/>
        </w:rPr>
        <w:t>생략</w:t>
      </w:r>
    </w:p>
    <w:p w:rsidR="00310AB2" w:rsidRDefault="00310AB2" w:rsidP="00310AB2">
      <w:pPr>
        <w:pStyle w:val="a5"/>
      </w:pPr>
      <w:r>
        <w:tab/>
      </w:r>
      <w:r>
        <w:tab/>
      </w:r>
    </w:p>
    <w:p w:rsidR="00310AB2" w:rsidRDefault="00310AB2" w:rsidP="00310AB2">
      <w:pPr>
        <w:pStyle w:val="a5"/>
      </w:pPr>
      <w:r>
        <w:tab/>
      </w:r>
      <w:r>
        <w:tab/>
        <w:t>//</w:t>
      </w:r>
      <w:r>
        <w:rPr>
          <w:rFonts w:ascii="맑은 고딕" w:eastAsia="맑은 고딕" w:hAnsi="맑은 고딕" w:cs="맑은 고딕" w:hint="eastAsia"/>
        </w:rPr>
        <w:t>총은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재장전</w:t>
      </w:r>
      <w:r w:rsidR="004439DB"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중이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아니고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남은</w:t>
      </w:r>
      <w:r w:rsidR="004439DB"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총알이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있을</w:t>
      </w:r>
      <w:r w:rsidR="004439DB">
        <w:rPr>
          <w:rFonts w:ascii="맑은 고딕" w:eastAsia="맑은 고딕" w:hAnsi="맑은 고딕" w:cs="맑은 고딕" w:hint="eastAsia"/>
        </w:rPr>
        <w:t xml:space="preserve"> 때</w:t>
      </w:r>
      <w:r>
        <w:rPr>
          <w:rFonts w:ascii="맑은 고딕" w:eastAsia="맑은 고딕" w:hAnsi="맑은 고딕" w:cs="맑은 고딕" w:hint="eastAsia"/>
        </w:rPr>
        <w:t>만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발사가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가능하다</w:t>
      </w:r>
    </w:p>
    <w:p w:rsidR="00310AB2" w:rsidRDefault="00310AB2" w:rsidP="00310AB2">
      <w:pPr>
        <w:pStyle w:val="a5"/>
      </w:pPr>
      <w:r>
        <w:tab/>
      </w:r>
      <w:r>
        <w:tab/>
        <w:t>isFired = 0;</w:t>
      </w:r>
    </w:p>
    <w:p w:rsidR="00310AB2" w:rsidRDefault="00310AB2" w:rsidP="00310AB2">
      <w:pPr>
        <w:pStyle w:val="a5"/>
      </w:pPr>
      <w:r>
        <w:tab/>
      </w:r>
      <w:r>
        <w:tab/>
        <w:t>if(pulse_isTryToFire &amp;&amp; isReloadCounterStart == 0 &amp;&amp; leftBullet &gt; 0) begin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leftBullet = leftBullet - 1;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isFired = 1;</w:t>
      </w:r>
    </w:p>
    <w:p w:rsidR="00310AB2" w:rsidRDefault="00310AB2" w:rsidP="00310AB2">
      <w:pPr>
        <w:pStyle w:val="a5"/>
      </w:pPr>
      <w:r>
        <w:tab/>
      </w:r>
      <w:r>
        <w:tab/>
        <w:t>end</w:t>
      </w:r>
    </w:p>
    <w:p w:rsidR="00310AB2" w:rsidRDefault="00310AB2" w:rsidP="00310AB2">
      <w:pPr>
        <w:pStyle w:val="a5"/>
      </w:pPr>
      <w:r>
        <w:tab/>
      </w:r>
      <w:r>
        <w:tab/>
      </w:r>
    </w:p>
    <w:p w:rsidR="00310AB2" w:rsidRDefault="00310AB2" w:rsidP="00310AB2">
      <w:pPr>
        <w:pStyle w:val="a5"/>
      </w:pPr>
      <w:r>
        <w:tab/>
      </w:r>
      <w:r>
        <w:tab/>
        <w:t>//</w:t>
      </w:r>
      <w:r>
        <w:rPr>
          <w:rFonts w:ascii="맑은 고딕" w:eastAsia="맑은 고딕" w:hAnsi="맑은 고딕" w:cs="맑은 고딕" w:hint="eastAsia"/>
        </w:rPr>
        <w:t>재장전신호시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재장전</w:t>
      </w:r>
      <w:r w:rsidR="004439DB"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하도록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재장전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카운터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작동을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시작한다</w:t>
      </w:r>
    </w:p>
    <w:p w:rsidR="00310AB2" w:rsidRDefault="00310AB2" w:rsidP="00310AB2">
      <w:pPr>
        <w:pStyle w:val="a5"/>
      </w:pPr>
      <w:r>
        <w:tab/>
      </w:r>
      <w:r>
        <w:tab/>
        <w:t>if(pulse_isTryToReload) begin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isReloadCounterStart = 1;</w:t>
      </w:r>
    </w:p>
    <w:p w:rsidR="00310AB2" w:rsidRDefault="00310AB2" w:rsidP="00310AB2">
      <w:pPr>
        <w:pStyle w:val="a5"/>
      </w:pPr>
      <w:r>
        <w:tab/>
      </w:r>
      <w:r>
        <w:tab/>
        <w:t>end</w:t>
      </w:r>
    </w:p>
    <w:p w:rsidR="00310AB2" w:rsidRDefault="00310AB2" w:rsidP="00310AB2">
      <w:pPr>
        <w:pStyle w:val="a5"/>
      </w:pPr>
      <w:r>
        <w:tab/>
      </w:r>
      <w:r>
        <w:tab/>
      </w:r>
    </w:p>
    <w:p w:rsidR="00310AB2" w:rsidRDefault="00310AB2" w:rsidP="00310AB2">
      <w:pPr>
        <w:pStyle w:val="a5"/>
      </w:pPr>
      <w:r>
        <w:tab/>
      </w:r>
      <w:r>
        <w:tab/>
        <w:t>//</w:t>
      </w:r>
      <w:r>
        <w:rPr>
          <w:rFonts w:ascii="맑은 고딕" w:eastAsia="맑은 고딕" w:hAnsi="맑은 고딕" w:cs="맑은 고딕" w:hint="eastAsia"/>
        </w:rPr>
        <w:t>일정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딜레이를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두고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총알이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하나씩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장전되고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장전이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끝나면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재장전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카운터를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정</w:t>
      </w:r>
      <w:r w:rsidR="004439DB">
        <w:rPr>
          <w:rFonts w:ascii="맑은 고딕" w:eastAsia="맑은 고딕" w:hAnsi="맑은 고딕" w:cs="맑은 고딕" w:hint="eastAsia"/>
        </w:rPr>
        <w:t>지</w:t>
      </w:r>
      <w:r>
        <w:rPr>
          <w:rFonts w:ascii="맑은 고딕" w:eastAsia="맑은 고딕" w:hAnsi="맑은 고딕" w:cs="맑은 고딕" w:hint="eastAsia"/>
        </w:rPr>
        <w:t>시킨다</w:t>
      </w:r>
      <w:r>
        <w:t xml:space="preserve"> </w:t>
      </w:r>
    </w:p>
    <w:p w:rsidR="00310AB2" w:rsidRDefault="00310AB2" w:rsidP="00310AB2">
      <w:pPr>
        <w:pStyle w:val="a5"/>
      </w:pPr>
      <w:r>
        <w:tab/>
      </w:r>
      <w:r>
        <w:tab/>
        <w:t>if(tc_oneBullet_reloadTime &amp;&amp; isReloadCounterStart) begin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leftBullet = leftBullet + 1;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if (leftBullet &gt;= max_bullet_number) begin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</w:r>
      <w:r>
        <w:tab/>
        <w:t>leftBullet = max_bullet_number;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</w:r>
      <w:r>
        <w:tab/>
        <w:t>isReloadCounterStart = 0;</w:t>
      </w:r>
    </w:p>
    <w:p w:rsidR="00310AB2" w:rsidRDefault="00310AB2" w:rsidP="00310AB2">
      <w:pPr>
        <w:pStyle w:val="a5"/>
      </w:pPr>
      <w:r>
        <w:tab/>
      </w:r>
      <w:r>
        <w:tab/>
      </w:r>
      <w:r>
        <w:tab/>
        <w:t>end</w:t>
      </w:r>
    </w:p>
    <w:p w:rsidR="00310AB2" w:rsidRDefault="00310AB2" w:rsidP="00310AB2">
      <w:pPr>
        <w:pStyle w:val="a5"/>
      </w:pPr>
      <w:r>
        <w:tab/>
      </w:r>
      <w:r>
        <w:tab/>
        <w:t>end</w:t>
      </w:r>
    </w:p>
    <w:p w:rsidR="007F170D" w:rsidRDefault="00310AB2" w:rsidP="00310AB2">
      <w:pPr>
        <w:pStyle w:val="a5"/>
      </w:pPr>
      <w:r>
        <w:tab/>
        <w:t>end</w:t>
      </w:r>
      <w:r>
        <w:tab/>
      </w:r>
      <w:r w:rsidR="007F170D">
        <w:tab/>
      </w:r>
    </w:p>
    <w:p w:rsidR="007F170D" w:rsidRDefault="007F170D" w:rsidP="007F170D">
      <w:pPr>
        <w:pStyle w:val="a8"/>
      </w:pPr>
    </w:p>
    <w:p w:rsidR="007F170D" w:rsidRDefault="007F170D" w:rsidP="007F170D">
      <w:pPr>
        <w:pStyle w:val="a8"/>
        <w:rPr>
          <w:rFonts w:hint="eastAsia"/>
        </w:rPr>
      </w:pPr>
    </w:p>
    <w:p w:rsidR="00284346" w:rsidRDefault="00CA61D3" w:rsidP="00CA61D3">
      <w:pPr>
        <w:pStyle w:val="3"/>
      </w:pPr>
      <w:r>
        <w:t>P</w:t>
      </w:r>
      <w:r>
        <w:rPr>
          <w:rFonts w:hint="eastAsia"/>
        </w:rPr>
        <w:t xml:space="preserve">layer </w:t>
      </w:r>
      <w:r>
        <w:t xml:space="preserve">Life Point </w:t>
      </w:r>
    </w:p>
    <w:p w:rsidR="0048015A" w:rsidRPr="005A68E0" w:rsidRDefault="005A4D9A" w:rsidP="005A4D9A">
      <w:pPr>
        <w:pStyle w:val="a0"/>
      </w:pPr>
      <w:r>
        <w:rPr>
          <w:rFonts w:hint="eastAsia"/>
        </w:rPr>
        <w:t xml:space="preserve">플레이어의 Life Point를 처리하는 모듈이다. 피격되었을 경우 피격 데미지 </w:t>
      </w:r>
      <w:r w:rsidR="00180DDC">
        <w:rPr>
          <w:rFonts w:hint="eastAsia"/>
        </w:rPr>
        <w:t>만큼</w:t>
      </w:r>
      <w:r>
        <w:rPr>
          <w:rFonts w:hint="eastAsia"/>
        </w:rPr>
        <w:t xml:space="preserve"> </w:t>
      </w:r>
      <w:r>
        <w:t>LifePoint</w:t>
      </w:r>
      <w:r>
        <w:rPr>
          <w:rFonts w:hint="eastAsia"/>
        </w:rPr>
        <w:t xml:space="preserve">가 감소하고 LifePoint가 </w:t>
      </w:r>
      <w:r>
        <w:t>0</w:t>
      </w:r>
      <w:r>
        <w:rPr>
          <w:rFonts w:hint="eastAsia"/>
        </w:rPr>
        <w:t>이되면 사망한</w:t>
      </w:r>
      <w:r w:rsidR="00180DDC">
        <w:rPr>
          <w:rFonts w:hint="eastAsia"/>
        </w:rPr>
        <w:t xml:space="preserve"> </w:t>
      </w:r>
      <w:r>
        <w:rPr>
          <w:rFonts w:hint="eastAsia"/>
        </w:rPr>
        <w:t>것으로 판정한다.</w:t>
      </w:r>
      <w:r w:rsidR="001D4E99">
        <w:t xml:space="preserve"> </w:t>
      </w:r>
      <w:r w:rsidR="0006781C">
        <w:rPr>
          <w:rFonts w:hint="eastAsia"/>
        </w:rPr>
        <w:t>이 모듈</w:t>
      </w:r>
      <w:r w:rsidR="00B738F7">
        <w:rPr>
          <w:rFonts w:hint="eastAsia"/>
        </w:rPr>
        <w:t xml:space="preserve">은 몬스터에게도 </w:t>
      </w:r>
      <w:r w:rsidR="000D2A9F">
        <w:rPr>
          <w:rFonts w:hint="eastAsia"/>
        </w:rPr>
        <w:t>재</w:t>
      </w:r>
      <w:r w:rsidR="00B738F7">
        <w:rPr>
          <w:rFonts w:hint="eastAsia"/>
        </w:rPr>
        <w:t>사용된다.</w:t>
      </w:r>
      <w:r w:rsidR="0048015A">
        <w:rPr>
          <w:rFonts w:hint="eastAsia"/>
        </w:rPr>
        <w:t xml:space="preserve"> 이때 플레이어는 reset시 최대</w:t>
      </w:r>
      <w:r w:rsidR="00401063">
        <w:rPr>
          <w:rFonts w:hint="eastAsia"/>
        </w:rPr>
        <w:t xml:space="preserve"> </w:t>
      </w:r>
      <w:r w:rsidR="0048015A">
        <w:rPr>
          <w:rFonts w:hint="eastAsia"/>
        </w:rPr>
        <w:t>체력으로</w:t>
      </w:r>
      <w:r w:rsidR="0006781C">
        <w:rPr>
          <w:rFonts w:hint="eastAsia"/>
        </w:rPr>
        <w:t xml:space="preserve"> 시작하고 </w:t>
      </w:r>
      <w:r w:rsidR="0048015A">
        <w:rPr>
          <w:rFonts w:hint="eastAsia"/>
        </w:rPr>
        <w:t xml:space="preserve">몬스터는 </w:t>
      </w:r>
      <w:r w:rsidR="005A68E0">
        <w:rPr>
          <w:rFonts w:hint="eastAsia"/>
        </w:rPr>
        <w:t>0</w:t>
      </w:r>
      <w:r w:rsidR="005A68E0">
        <w:t xml:space="preserve">으로 </w:t>
      </w:r>
      <w:r w:rsidR="005A68E0">
        <w:rPr>
          <w:rFonts w:hint="eastAsia"/>
        </w:rPr>
        <w:t>하도록 만들었다.</w:t>
      </w:r>
    </w:p>
    <w:p w:rsidR="00180DDC" w:rsidRDefault="00180DDC" w:rsidP="00CA61D3">
      <w:pPr>
        <w:pStyle w:val="a0"/>
        <w:rPr>
          <w:rFonts w:hint="eastAsia"/>
        </w:rPr>
      </w:pPr>
      <w:r>
        <w:rPr>
          <w:rFonts w:hint="eastAsia"/>
        </w:rPr>
        <w:t xml:space="preserve">주요 코드 </w:t>
      </w:r>
    </w:p>
    <w:p w:rsidR="00180DDC" w:rsidRDefault="00180DDC" w:rsidP="00180DDC">
      <w:pPr>
        <w:pStyle w:val="a5"/>
      </w:pPr>
      <w:r>
        <w:tab/>
        <w:t>//lifePoint</w:t>
      </w:r>
      <w:r>
        <w:t>가</w:t>
      </w:r>
      <w:r>
        <w:t xml:space="preserve"> 0 </w:t>
      </w:r>
      <w:r>
        <w:t>이면</w:t>
      </w:r>
      <w:r>
        <w:t xml:space="preserve"> </w:t>
      </w:r>
      <w:r>
        <w:t>사망한</w:t>
      </w:r>
      <w:r w:rsidR="004439DB">
        <w:rPr>
          <w:rFonts w:hint="eastAsia"/>
        </w:rPr>
        <w:t xml:space="preserve"> </w:t>
      </w:r>
      <w:r>
        <w:t>것으로</w:t>
      </w:r>
      <w:r>
        <w:t xml:space="preserve"> </w:t>
      </w:r>
      <w:r>
        <w:t>처리한다</w:t>
      </w:r>
      <w:r>
        <w:tab/>
      </w:r>
    </w:p>
    <w:p w:rsidR="00180DDC" w:rsidRDefault="00180DDC" w:rsidP="00180DDC">
      <w:pPr>
        <w:pStyle w:val="a5"/>
      </w:pPr>
      <w:r>
        <w:tab/>
        <w:t>assign isDead = (lifePoint == 0);</w:t>
      </w:r>
    </w:p>
    <w:p w:rsidR="00180DDC" w:rsidRDefault="00180DDC" w:rsidP="00180DDC">
      <w:pPr>
        <w:pStyle w:val="a5"/>
      </w:pPr>
      <w:r>
        <w:lastRenderedPageBreak/>
        <w:tab/>
      </w:r>
    </w:p>
    <w:p w:rsidR="00180DDC" w:rsidRDefault="00180DDC" w:rsidP="00180DDC">
      <w:pPr>
        <w:pStyle w:val="a5"/>
      </w:pPr>
      <w:r>
        <w:tab/>
        <w:t xml:space="preserve">//lifePoint </w:t>
      </w:r>
      <w:r>
        <w:t>를</w:t>
      </w:r>
      <w:r>
        <w:t xml:space="preserve"> </w:t>
      </w:r>
      <w:r>
        <w:t>처리하는</w:t>
      </w:r>
      <w:r>
        <w:t xml:space="preserve"> </w:t>
      </w:r>
      <w:r>
        <w:t>부분</w:t>
      </w:r>
    </w:p>
    <w:p w:rsidR="00180DDC" w:rsidRDefault="00180DDC" w:rsidP="00180DDC">
      <w:pPr>
        <w:pStyle w:val="a5"/>
      </w:pPr>
      <w:r>
        <w:tab/>
        <w:t>always @(posedge clk) begin</w:t>
      </w:r>
    </w:p>
    <w:p w:rsidR="00180DDC" w:rsidRDefault="00180DDC" w:rsidP="00180DDC">
      <w:pPr>
        <w:pStyle w:val="a5"/>
      </w:pPr>
      <w:r>
        <w:tab/>
      </w:r>
      <w:r>
        <w:tab/>
        <w:t xml:space="preserve">//reset </w:t>
      </w:r>
      <w:r>
        <w:t>시</w:t>
      </w:r>
      <w:r>
        <w:t xml:space="preserve"> </w:t>
      </w:r>
      <w:r>
        <w:t>초기</w:t>
      </w:r>
      <w:r>
        <w:t xml:space="preserve"> </w:t>
      </w:r>
      <w:r>
        <w:t>체력</w:t>
      </w:r>
      <w:r w:rsidR="004439DB">
        <w:rPr>
          <w:rFonts w:hint="eastAsia"/>
        </w:rPr>
        <w:t xml:space="preserve"> </w:t>
      </w:r>
      <w:r>
        <w:t>값으로</w:t>
      </w:r>
      <w:r>
        <w:t xml:space="preserve"> </w:t>
      </w:r>
      <w:r>
        <w:t>세팅</w:t>
      </w:r>
    </w:p>
    <w:p w:rsidR="00180DDC" w:rsidRDefault="00180DDC" w:rsidP="00180DDC">
      <w:pPr>
        <w:pStyle w:val="a5"/>
      </w:pPr>
      <w:r>
        <w:tab/>
      </w:r>
      <w:r>
        <w:tab/>
        <w:t>if(reset) begin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lifePoint = resetLifePoint;</w:t>
      </w:r>
    </w:p>
    <w:p w:rsidR="00180DDC" w:rsidRDefault="00180DDC" w:rsidP="00180DDC">
      <w:pPr>
        <w:pStyle w:val="a5"/>
      </w:pPr>
      <w:r>
        <w:tab/>
      </w:r>
      <w:r>
        <w:tab/>
        <w:t>end</w:t>
      </w:r>
    </w:p>
    <w:p w:rsidR="00180DDC" w:rsidRDefault="00180DDC" w:rsidP="00180DDC">
      <w:pPr>
        <w:pStyle w:val="a5"/>
      </w:pPr>
      <w:r>
        <w:tab/>
      </w:r>
      <w:r>
        <w:tab/>
        <w:t>//</w:t>
      </w:r>
      <w:r>
        <w:t>데미지를</w:t>
      </w:r>
      <w:r>
        <w:t xml:space="preserve"> </w:t>
      </w:r>
      <w:r w:rsidR="004439DB">
        <w:rPr>
          <w:rFonts w:hint="eastAsia"/>
        </w:rPr>
        <w:t>입었을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때</w:t>
      </w:r>
      <w:r>
        <w:t xml:space="preserve"> </w:t>
      </w:r>
      <w:r>
        <w:t>데미지</w:t>
      </w:r>
      <w:r>
        <w:t xml:space="preserve"> </w:t>
      </w:r>
      <w:r w:rsidR="004439DB">
        <w:rPr>
          <w:rFonts w:hint="eastAsia"/>
        </w:rPr>
        <w:t>만큼</w:t>
      </w:r>
      <w:r>
        <w:t xml:space="preserve"> </w:t>
      </w:r>
      <w:r>
        <w:t>체력이</w:t>
      </w:r>
      <w:r>
        <w:t xml:space="preserve"> </w:t>
      </w:r>
      <w:r>
        <w:t>감소한다</w:t>
      </w:r>
    </w:p>
    <w:p w:rsidR="00180DDC" w:rsidRDefault="00180DDC" w:rsidP="00180DDC">
      <w:pPr>
        <w:pStyle w:val="a5"/>
      </w:pPr>
      <w:r>
        <w:tab/>
      </w:r>
      <w:r>
        <w:tab/>
        <w:t>if (pulse_isDamaged) begin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//</w:t>
      </w:r>
      <w:r>
        <w:t>언더</w:t>
      </w:r>
      <w:r>
        <w:t xml:space="preserve"> </w:t>
      </w:r>
      <w:r>
        <w:t>플로우를</w:t>
      </w:r>
      <w:r>
        <w:t xml:space="preserve"> </w:t>
      </w:r>
      <w:r>
        <w:t>막기위해서</w:t>
      </w:r>
      <w:r>
        <w:t xml:space="preserve"> </w:t>
      </w:r>
      <w:r>
        <w:t>데미지가</w:t>
      </w:r>
      <w:r>
        <w:t xml:space="preserve"> </w:t>
      </w:r>
      <w:r>
        <w:t>더</w:t>
      </w:r>
      <w:r>
        <w:t xml:space="preserve"> </w:t>
      </w:r>
      <w:r w:rsidR="004439DB">
        <w:rPr>
          <w:rFonts w:hint="eastAsia"/>
        </w:rPr>
        <w:t>클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때는</w:t>
      </w:r>
      <w:r>
        <w:t xml:space="preserve"> lifePoint</w:t>
      </w:r>
      <w:r>
        <w:t>를</w:t>
      </w:r>
      <w:r>
        <w:t xml:space="preserve"> 0</w:t>
      </w:r>
      <w:r>
        <w:t>으로</w:t>
      </w:r>
      <w:r>
        <w:t xml:space="preserve"> </w:t>
      </w:r>
      <w:r>
        <w:t>세팅한다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if( lifePoint &lt;= damagedValue) begin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</w:r>
      <w:r>
        <w:tab/>
        <w:t>lifePoint = 0;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end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else begin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</w:r>
      <w:r>
        <w:tab/>
        <w:t>lifePoint = lifePoint - damagedValue;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end</w:t>
      </w:r>
    </w:p>
    <w:p w:rsidR="00180DDC" w:rsidRDefault="00180DDC" w:rsidP="00180DDC">
      <w:pPr>
        <w:pStyle w:val="a5"/>
      </w:pPr>
      <w:r>
        <w:tab/>
      </w:r>
      <w:r>
        <w:tab/>
        <w:t>end</w:t>
      </w:r>
    </w:p>
    <w:p w:rsidR="00180DDC" w:rsidRDefault="00180DDC" w:rsidP="00180DDC">
      <w:pPr>
        <w:pStyle w:val="a5"/>
      </w:pPr>
      <w:r>
        <w:tab/>
      </w:r>
      <w:r>
        <w:tab/>
        <w:t>//regen</w:t>
      </w:r>
      <w:r>
        <w:t>되었을떄</w:t>
      </w:r>
      <w:r>
        <w:t xml:space="preserve"> </w:t>
      </w:r>
      <w:r>
        <w:t>최대</w:t>
      </w:r>
      <w:r>
        <w:t xml:space="preserve"> lifePoint</w:t>
      </w:r>
      <w:r>
        <w:t>로</w:t>
      </w:r>
      <w:r>
        <w:t xml:space="preserve"> </w:t>
      </w:r>
      <w:r>
        <w:t>값을</w:t>
      </w:r>
      <w:r>
        <w:t xml:space="preserve"> </w:t>
      </w:r>
      <w:r>
        <w:t>변경한다</w:t>
      </w:r>
    </w:p>
    <w:p w:rsidR="00180DDC" w:rsidRDefault="00180DDC" w:rsidP="00180DDC">
      <w:pPr>
        <w:pStyle w:val="a5"/>
      </w:pPr>
      <w:r>
        <w:tab/>
      </w:r>
      <w:r>
        <w:tab/>
        <w:t>if(pulse_isRegen)begin</w:t>
      </w:r>
    </w:p>
    <w:p w:rsidR="00180DDC" w:rsidRDefault="00180DDC" w:rsidP="00180DDC">
      <w:pPr>
        <w:pStyle w:val="a5"/>
      </w:pPr>
      <w:r>
        <w:tab/>
      </w:r>
      <w:r>
        <w:tab/>
      </w:r>
      <w:r>
        <w:tab/>
        <w:t>lifePoint = maxLifePoint;</w:t>
      </w:r>
    </w:p>
    <w:p w:rsidR="00180DDC" w:rsidRDefault="00180DDC" w:rsidP="00180DDC">
      <w:pPr>
        <w:pStyle w:val="a5"/>
      </w:pPr>
      <w:r>
        <w:tab/>
      </w:r>
      <w:r>
        <w:tab/>
        <w:t>end</w:t>
      </w:r>
      <w:r>
        <w:tab/>
      </w:r>
      <w:r>
        <w:tab/>
      </w:r>
    </w:p>
    <w:p w:rsidR="005A4D9A" w:rsidRDefault="00180DDC" w:rsidP="00180DDC">
      <w:pPr>
        <w:pStyle w:val="a5"/>
      </w:pPr>
      <w:r>
        <w:tab/>
        <w:t>end</w:t>
      </w:r>
    </w:p>
    <w:p w:rsidR="005A4D9A" w:rsidRDefault="005A4D9A" w:rsidP="00CA61D3">
      <w:pPr>
        <w:pStyle w:val="a0"/>
      </w:pPr>
    </w:p>
    <w:p w:rsidR="00CA61D3" w:rsidRDefault="00BC6C8A" w:rsidP="00BC6C8A">
      <w:pPr>
        <w:pStyle w:val="3"/>
      </w:pPr>
      <w:r>
        <w:t>M</w:t>
      </w:r>
      <w:r>
        <w:rPr>
          <w:rFonts w:hint="eastAsia"/>
        </w:rPr>
        <w:t>onster_data</w:t>
      </w:r>
      <w:r>
        <w:t xml:space="preserve"> </w:t>
      </w:r>
    </w:p>
    <w:p w:rsidR="00BC6C8A" w:rsidRDefault="00BC6C8A" w:rsidP="00BC6C8A">
      <w:pPr>
        <w:pStyle w:val="a8"/>
      </w:pPr>
      <w:r>
        <w:t xml:space="preserve">Set of monster data </w:t>
      </w:r>
      <w:r>
        <w:rPr>
          <w:rFonts w:hint="eastAsia"/>
        </w:rPr>
        <w:t>내부에서 사</w:t>
      </w:r>
      <w:r>
        <w:t>용되는</w:t>
      </w:r>
      <w:r>
        <w:rPr>
          <w:rFonts w:hint="eastAsia"/>
        </w:rPr>
        <w:t xml:space="preserve"> monster 정보를 처리하는 모듈이다 각각</w:t>
      </w:r>
      <w:r w:rsidRPr="00BC6C8A">
        <w:rPr>
          <w:rFonts w:hint="eastAsia"/>
        </w:rPr>
        <w:t xml:space="preserve"> </w:t>
      </w:r>
      <w:r>
        <w:rPr>
          <w:rFonts w:hint="eastAsia"/>
        </w:rPr>
        <w:t xml:space="preserve">최대 </w:t>
      </w:r>
      <w:r>
        <w:t>10</w:t>
      </w:r>
      <w:r>
        <w:rPr>
          <w:rFonts w:hint="eastAsia"/>
        </w:rPr>
        <w:t xml:space="preserve">마리의 몬스터까지 처리할 수 있고 이를 위하여 monster_data모듈 10개를 가지고있다. </w:t>
      </w:r>
    </w:p>
    <w:p w:rsidR="00BC6C8A" w:rsidRDefault="00BC6C8A" w:rsidP="00BC6C8A">
      <w:pPr>
        <w:pStyle w:val="a8"/>
      </w:pPr>
      <w:r>
        <w:rPr>
          <w:rFonts w:hint="eastAsia"/>
        </w:rPr>
        <w:t xml:space="preserve">각 monster_data모듈은 위치정보인 </w:t>
      </w:r>
      <w:r w:rsidRPr="00382D92">
        <w:t>location_data</w:t>
      </w:r>
      <w:r>
        <w:t xml:space="preserve"> </w:t>
      </w:r>
      <w:r>
        <w:rPr>
          <w:rFonts w:hint="eastAsia"/>
        </w:rPr>
        <w:t xml:space="preserve">모듈과 몬스터의 체력정보인 </w:t>
      </w:r>
      <w:r w:rsidRPr="00382D92">
        <w:t>lifePoint_data</w:t>
      </w:r>
      <w:r>
        <w:rPr>
          <w:rFonts w:hint="eastAsia"/>
        </w:rPr>
        <w:t xml:space="preserve"> </w:t>
      </w:r>
      <w:r w:rsidR="000D7860">
        <w:rPr>
          <w:rFonts w:hint="eastAsia"/>
        </w:rPr>
        <w:t>모듈을 사용한다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따라서 먼저 </w:t>
      </w:r>
      <w:r w:rsidR="00D84749">
        <w:rPr>
          <w:rFonts w:hint="eastAsia"/>
        </w:rPr>
        <w:t>이 두 모듈</w:t>
      </w:r>
      <w:r>
        <w:rPr>
          <w:rFonts w:hint="eastAsia"/>
        </w:rPr>
        <w:t>에 대한 설계방법을 소개한다.</w:t>
      </w:r>
    </w:p>
    <w:p w:rsidR="00BC6C8A" w:rsidRDefault="00BC6C8A" w:rsidP="00BC6C8A">
      <w:pPr>
        <w:pStyle w:val="a0"/>
        <w:rPr>
          <w:rFonts w:hint="eastAsia"/>
        </w:rPr>
      </w:pPr>
    </w:p>
    <w:p w:rsidR="00A3177F" w:rsidRDefault="00A3177F" w:rsidP="00A3177F">
      <w:pPr>
        <w:pStyle w:val="4"/>
      </w:pPr>
      <w:r w:rsidRPr="00382D92">
        <w:t>lifePoint_data</w:t>
      </w:r>
      <w:r>
        <w:t xml:space="preserve"> </w:t>
      </w:r>
      <w:r>
        <w:rPr>
          <w:rFonts w:hint="eastAsia"/>
        </w:rPr>
        <w:t>모듈</w:t>
      </w:r>
    </w:p>
    <w:p w:rsidR="000D7860" w:rsidRDefault="00A3177F" w:rsidP="00A3177F">
      <w:pPr>
        <w:pStyle w:val="a0"/>
      </w:pPr>
      <w:r>
        <w:rPr>
          <w:rFonts w:hint="eastAsia"/>
        </w:rPr>
        <w:t>이 모듈은 플레이어에게 사용되는 모듈과 동일한 모듈을 사용하였다.</w:t>
      </w:r>
      <w:r>
        <w:t xml:space="preserve"> </w:t>
      </w:r>
      <w:r>
        <w:rPr>
          <w:rFonts w:hint="eastAsia"/>
        </w:rPr>
        <w:t>이때 플레이어는 reset시 최대 체력으로 시작하고 몬스터는 0</w:t>
      </w:r>
      <w:r>
        <w:t xml:space="preserve">으로 </w:t>
      </w:r>
      <w:r>
        <w:rPr>
          <w:rFonts w:hint="eastAsia"/>
        </w:rPr>
        <w:t>하도록 만들어 몬스터는 reset시 죽어 있도록 만들어 리젠 신호가 올 때 최대 체력으로 만들도록 만들었다.</w:t>
      </w:r>
      <w:r>
        <w:t xml:space="preserve"> </w:t>
      </w:r>
    </w:p>
    <w:p w:rsidR="000D7860" w:rsidRDefault="000D7860" w:rsidP="00A3177F">
      <w:pPr>
        <w:pStyle w:val="a0"/>
      </w:pPr>
      <w:r>
        <w:rPr>
          <w:rFonts w:hint="eastAsia"/>
        </w:rPr>
        <w:t xml:space="preserve">소스코드 </w:t>
      </w:r>
    </w:p>
    <w:p w:rsidR="00A3177F" w:rsidRPr="005A68E0" w:rsidRDefault="000D7860" w:rsidP="000D7860">
      <w:pPr>
        <w:pStyle w:val="a5"/>
      </w:pPr>
      <w:r>
        <w:rPr>
          <w:rFonts w:hint="eastAsia"/>
        </w:rPr>
        <w:t>//</w:t>
      </w:r>
      <w:r w:rsidR="00A3177F">
        <w:rPr>
          <w:rFonts w:hint="eastAsia"/>
        </w:rPr>
        <w:t>코드는</w:t>
      </w:r>
      <w:r w:rsidR="00A3177F">
        <w:rPr>
          <w:rFonts w:hint="eastAsia"/>
        </w:rPr>
        <w:t xml:space="preserve"> </w:t>
      </w:r>
      <w:r w:rsidR="00B23468">
        <w:t>3.3.4</w:t>
      </w:r>
      <w:r w:rsidR="00B23468">
        <w:rPr>
          <w:rFonts w:hint="eastAsia"/>
        </w:rPr>
        <w:t>의</w:t>
      </w:r>
      <w:r w:rsidR="00B23468">
        <w:rPr>
          <w:rFonts w:hint="eastAsia"/>
        </w:rPr>
        <w:t xml:space="preserve"> </w:t>
      </w:r>
      <w:r w:rsidR="00B23468">
        <w:rPr>
          <w:rFonts w:hint="eastAsia"/>
        </w:rPr>
        <w:t>코드와</w:t>
      </w:r>
      <w:r w:rsidR="00B23468">
        <w:rPr>
          <w:rFonts w:hint="eastAsia"/>
        </w:rPr>
        <w:t xml:space="preserve"> </w:t>
      </w:r>
      <w:r w:rsidR="00A3177F">
        <w:rPr>
          <w:rFonts w:hint="eastAsia"/>
        </w:rPr>
        <w:t>동일하므로</w:t>
      </w:r>
      <w:r w:rsidR="00A3177F">
        <w:rPr>
          <w:rFonts w:hint="eastAsia"/>
        </w:rPr>
        <w:t xml:space="preserve"> </w:t>
      </w:r>
      <w:r w:rsidR="00A3177F">
        <w:rPr>
          <w:rFonts w:hint="eastAsia"/>
        </w:rPr>
        <w:t>생략한다</w:t>
      </w:r>
    </w:p>
    <w:p w:rsidR="00A3177F" w:rsidRPr="00200E53" w:rsidRDefault="00A3177F" w:rsidP="00A3177F">
      <w:pPr>
        <w:pStyle w:val="a0"/>
        <w:rPr>
          <w:rFonts w:hint="eastAsia"/>
        </w:rPr>
      </w:pPr>
    </w:p>
    <w:p w:rsidR="00A3177F" w:rsidRDefault="00A3177F" w:rsidP="00A3177F">
      <w:pPr>
        <w:pStyle w:val="4"/>
      </w:pPr>
      <w:r w:rsidRPr="00382D92">
        <w:t>location_</w:t>
      </w:r>
      <w:r>
        <w:t xml:space="preserve">data </w:t>
      </w:r>
      <w:r>
        <w:rPr>
          <w:rFonts w:hint="eastAsia"/>
        </w:rPr>
        <w:t>모듈</w:t>
      </w:r>
    </w:p>
    <w:p w:rsidR="00A3177F" w:rsidRPr="00CD4F78" w:rsidRDefault="00A3177F" w:rsidP="00A3177F">
      <w:pPr>
        <w:pStyle w:val="a0"/>
        <w:rPr>
          <w:rFonts w:hint="eastAsia"/>
        </w:rPr>
      </w:pPr>
      <w:r>
        <w:rPr>
          <w:rFonts w:hint="eastAsia"/>
        </w:rPr>
        <w:t>몬스터의 위치정보를 처리하는 모듈이다.</w:t>
      </w:r>
      <w:r>
        <w:t xml:space="preserve"> </w:t>
      </w:r>
      <w:r>
        <w:rPr>
          <w:rFonts w:hint="eastAsia"/>
        </w:rPr>
        <w:t xml:space="preserve">플레이어와의 거리인 </w:t>
      </w:r>
      <w:r>
        <w:t>distValue</w:t>
      </w:r>
      <w:r>
        <w:rPr>
          <w:rFonts w:hint="eastAsia"/>
        </w:rPr>
        <w:t xml:space="preserve">와 플레이어와의 각도인 </w:t>
      </w:r>
      <w:r>
        <w:t>cethaValue</w:t>
      </w:r>
      <w:r>
        <w:rPr>
          <w:rFonts w:hint="eastAsia"/>
        </w:rPr>
        <w:t>를 가지고 있고 각각의 값에 증가 또는 감소 신호에 따라 값이 변하도록 설계하였다.</w:t>
      </w:r>
    </w:p>
    <w:p w:rsidR="00A3177F" w:rsidRPr="00477407" w:rsidRDefault="00A3177F" w:rsidP="00A3177F">
      <w:pPr>
        <w:pStyle w:val="a5"/>
      </w:pPr>
      <w:r w:rsidRPr="00477407">
        <w:lastRenderedPageBreak/>
        <w:t>//cethaValue</w:t>
      </w:r>
      <w:r w:rsidRPr="00477407">
        <w:t>가</w:t>
      </w:r>
      <w:r w:rsidRPr="00477407">
        <w:t xml:space="preserve"> </w:t>
      </w:r>
      <w:r w:rsidRPr="00477407">
        <w:t>변경될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때</w:t>
      </w:r>
      <w:r w:rsidRPr="00477407">
        <w:t xml:space="preserve"> modulo</w:t>
      </w:r>
      <w:r w:rsidRPr="00477407">
        <w:t>연산을</w:t>
      </w:r>
      <w:r w:rsidRPr="00477407">
        <w:t xml:space="preserve"> </w:t>
      </w:r>
      <w:r w:rsidRPr="00477407">
        <w:t>한다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//modulo</w:t>
      </w:r>
      <w:r w:rsidRPr="00477407">
        <w:t>연산하는것보다는</w:t>
      </w:r>
      <w:r w:rsidRPr="00477407">
        <w:t xml:space="preserve"> </w:t>
      </w:r>
      <w:r w:rsidRPr="00477407">
        <w:t>조건문을</w:t>
      </w:r>
      <w:r w:rsidRPr="00477407">
        <w:t xml:space="preserve"> </w:t>
      </w:r>
      <w:r w:rsidRPr="00477407">
        <w:t>하는</w:t>
      </w:r>
      <w:r w:rsidR="004439DB">
        <w:rPr>
          <w:rFonts w:hint="eastAsia"/>
        </w:rPr>
        <w:t xml:space="preserve"> </w:t>
      </w:r>
      <w:r w:rsidRPr="00477407">
        <w:t>것이</w:t>
      </w:r>
      <w:r w:rsidRPr="00477407">
        <w:t xml:space="preserve"> </w:t>
      </w:r>
      <w:r w:rsidRPr="00477407">
        <w:t>좀더</w:t>
      </w:r>
      <w:r w:rsidRPr="00477407">
        <w:t xml:space="preserve"> </w:t>
      </w:r>
      <w:r w:rsidRPr="00477407">
        <w:t>적은</w:t>
      </w:r>
      <w:r w:rsidRPr="00477407">
        <w:t xml:space="preserve"> logic gate</w:t>
      </w:r>
      <w:r w:rsidRPr="00477407">
        <w:t>를</w:t>
      </w:r>
      <w:r w:rsidRPr="00477407">
        <w:t xml:space="preserve"> </w:t>
      </w:r>
      <w:r w:rsidRPr="00477407">
        <w:t>사용한다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</w:t>
      </w:r>
      <w:r w:rsidRPr="00477407">
        <w:t>각도</w:t>
      </w:r>
      <w:r w:rsidRPr="00477407">
        <w:t xml:space="preserve"> </w:t>
      </w:r>
      <w:r w:rsidRPr="00477407">
        <w:t>감소</w:t>
      </w:r>
      <w:r w:rsidRPr="00477407">
        <w:t xml:space="preserve"> </w:t>
      </w:r>
      <w:r w:rsidRPr="00477407">
        <w:t>신호</w:t>
      </w:r>
      <w:r w:rsidRPr="00477407">
        <w:t xml:space="preserve"> </w:t>
      </w:r>
      <w:r w:rsidRPr="00477407">
        <w:t>발생시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if(pulse_isMinus_cethaValue)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if (cethaValue == 0)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cethaValue = defalt_moduloValue - 1;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else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cethaValue = cethaValue - 1;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</w:t>
      </w:r>
      <w:r w:rsidRPr="00477407">
        <w:t>각도</w:t>
      </w:r>
      <w:r w:rsidRPr="00477407">
        <w:t xml:space="preserve"> </w:t>
      </w:r>
      <w:r w:rsidRPr="00477407">
        <w:t>증가</w:t>
      </w:r>
      <w:r w:rsidRPr="00477407">
        <w:t xml:space="preserve"> </w:t>
      </w:r>
      <w:r w:rsidRPr="00477407">
        <w:t>신호</w:t>
      </w:r>
      <w:r w:rsidRPr="00477407">
        <w:t xml:space="preserve"> </w:t>
      </w:r>
      <w:r w:rsidRPr="00477407">
        <w:t>발생시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if(pulse_isPlus_cethaValue)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if (cethaValue == defalt_moduloValue - 1)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cethaValue = 0;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else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cethaValue = cethaValue + 1;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  <w:r w:rsidR="004439DB">
        <w:t xml:space="preserve"> 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//distValue</w:t>
      </w:r>
      <w:r w:rsidRPr="00477407">
        <w:t>를</w:t>
      </w:r>
      <w:r w:rsidRPr="00477407">
        <w:t xml:space="preserve"> </w:t>
      </w:r>
      <w:r w:rsidRPr="00477407">
        <w:t>변경한다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</w:t>
      </w:r>
      <w:r w:rsidRPr="00477407">
        <w:t>오버플로우와</w:t>
      </w:r>
      <w:r w:rsidRPr="00477407">
        <w:t xml:space="preserve"> </w:t>
      </w:r>
      <w:r w:rsidRPr="00477407">
        <w:t>언더플로우를</w:t>
      </w:r>
      <w:r w:rsidRPr="00477407">
        <w:t xml:space="preserve"> </w:t>
      </w:r>
      <w:r w:rsidRPr="00477407">
        <w:t>막기위해</w:t>
      </w:r>
      <w:r w:rsidRPr="00477407">
        <w:t xml:space="preserve"> </w:t>
      </w:r>
      <w:r w:rsidRPr="00477407">
        <w:t>추가의</w:t>
      </w:r>
      <w:r w:rsidRPr="00477407">
        <w:t xml:space="preserve"> </w:t>
      </w:r>
      <w:r w:rsidRPr="00477407">
        <w:t>조건문을</w:t>
      </w:r>
      <w:r w:rsidRPr="00477407">
        <w:t xml:space="preserve"> </w:t>
      </w:r>
      <w:r w:rsidRPr="00477407">
        <w:t>사용함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</w:t>
      </w:r>
      <w:r w:rsidRPr="00477407">
        <w:t>거리</w:t>
      </w:r>
      <w:r w:rsidRPr="00477407">
        <w:t xml:space="preserve"> </w:t>
      </w:r>
      <w:r w:rsidRPr="00477407">
        <w:t>감소</w:t>
      </w:r>
      <w:r w:rsidRPr="00477407">
        <w:t xml:space="preserve"> </w:t>
      </w:r>
      <w:r w:rsidRPr="00477407">
        <w:t>신호</w:t>
      </w:r>
      <w:r w:rsidRPr="00477407">
        <w:t xml:space="preserve"> </w:t>
      </w:r>
      <w:r w:rsidRPr="00477407">
        <w:t>발생시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if(pulse_isMinus_distValue)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if (distValue &gt; 0)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distValue = distValue - 1;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end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//</w:t>
      </w:r>
      <w:r w:rsidRPr="00477407">
        <w:t>거리</w:t>
      </w:r>
      <w:r w:rsidRPr="00477407">
        <w:t xml:space="preserve"> </w:t>
      </w:r>
      <w:r w:rsidRPr="00477407">
        <w:t>증가</w:t>
      </w:r>
      <w:r w:rsidRPr="00477407">
        <w:t xml:space="preserve"> </w:t>
      </w:r>
      <w:r w:rsidRPr="00477407">
        <w:t>신호발생시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  <w:t>if(pulse_isPlus_distValue)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if (distValue &lt; defalt_maxDistanceValue ) begin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</w:r>
      <w:r w:rsidRPr="00477407">
        <w:tab/>
        <w:t>distValue = distValue + 1;</w:t>
      </w:r>
    </w:p>
    <w:p w:rsidR="00A3177F" w:rsidRPr="00477407" w:rsidRDefault="00A3177F" w:rsidP="00A3177F">
      <w:pPr>
        <w:pStyle w:val="a5"/>
      </w:pPr>
      <w:r w:rsidRPr="00477407">
        <w:tab/>
      </w:r>
      <w:r w:rsidRPr="00477407">
        <w:tab/>
      </w:r>
      <w:r w:rsidRPr="00477407">
        <w:tab/>
        <w:t>end</w:t>
      </w:r>
    </w:p>
    <w:p w:rsidR="00A3177F" w:rsidRDefault="00A3177F" w:rsidP="00A3177F">
      <w:pPr>
        <w:pStyle w:val="a5"/>
      </w:pPr>
      <w:r w:rsidRPr="00477407">
        <w:tab/>
      </w:r>
      <w:r w:rsidRPr="00477407">
        <w:tab/>
        <w:t>end</w:t>
      </w:r>
      <w:r w:rsidRPr="00477407">
        <w:tab/>
      </w:r>
    </w:p>
    <w:p w:rsidR="00A3177F" w:rsidRDefault="00A3177F" w:rsidP="00A3177F">
      <w:pPr>
        <w:pStyle w:val="a0"/>
        <w:rPr>
          <w:rFonts w:hint="eastAsia"/>
        </w:rPr>
      </w:pPr>
    </w:p>
    <w:p w:rsidR="00A3177F" w:rsidRDefault="00A3177F" w:rsidP="00A3177F">
      <w:pPr>
        <w:pStyle w:val="4"/>
      </w:pPr>
      <w:r>
        <w:rPr>
          <w:rFonts w:hint="eastAsia"/>
        </w:rPr>
        <w:t xml:space="preserve">monster_data </w:t>
      </w:r>
      <w:r>
        <w:rPr>
          <w:rFonts w:hint="eastAsia"/>
        </w:rPr>
        <w:t>모듈</w:t>
      </w:r>
    </w:p>
    <w:p w:rsidR="000D7860" w:rsidRDefault="00382D75" w:rsidP="000D7860">
      <w:pPr>
        <w:pStyle w:val="a0"/>
        <w:rPr>
          <w:rFonts w:hint="eastAsia"/>
        </w:rPr>
      </w:pPr>
      <w:r>
        <w:rPr>
          <w:rFonts w:hint="eastAsia"/>
        </w:rPr>
        <w:t>내부에서 사용되는 모듈</w:t>
      </w:r>
      <w:r w:rsidR="004439DB">
        <w:rPr>
          <w:rFonts w:hint="eastAsia"/>
        </w:rPr>
        <w:t xml:space="preserve"> </w:t>
      </w:r>
      <w:r>
        <w:rPr>
          <w:rFonts w:hint="eastAsia"/>
        </w:rPr>
        <w:t xml:space="preserve">중 </w:t>
      </w:r>
      <w:r w:rsidR="00B23468" w:rsidRPr="00382D92">
        <w:t>lifePoint_</w:t>
      </w:r>
      <w:r w:rsidR="00B23468">
        <w:t xml:space="preserve">data는 </w:t>
      </w:r>
      <w:r w:rsidR="00B23468">
        <w:rPr>
          <w:rFonts w:hint="eastAsia"/>
        </w:rPr>
        <w:t>외부의 피격신호 및 피격 데미지양이</w:t>
      </w:r>
      <w:r>
        <w:rPr>
          <w:rFonts w:hint="eastAsia"/>
        </w:rPr>
        <w:t xml:space="preserve"> 바로 </w:t>
      </w:r>
      <w:r w:rsidR="00B23468">
        <w:rPr>
          <w:rFonts w:hint="eastAsia"/>
        </w:rPr>
        <w:t xml:space="preserve">전달되고 </w:t>
      </w:r>
      <w:r w:rsidR="00B23468">
        <w:t>location</w:t>
      </w:r>
      <w:r w:rsidR="00B23468">
        <w:rPr>
          <w:rFonts w:hint="eastAsia"/>
        </w:rPr>
        <w:t>_</w:t>
      </w:r>
      <w:r w:rsidR="00B23468">
        <w:t>data</w:t>
      </w:r>
      <w:r w:rsidR="00B23468">
        <w:rPr>
          <w:rFonts w:hint="eastAsia"/>
        </w:rPr>
        <w:t>에</w:t>
      </w:r>
      <w:r>
        <w:rPr>
          <w:rFonts w:hint="eastAsia"/>
        </w:rPr>
        <w:t>는 플레이어의 이동신호에 따라 거리와 각도를 변경시키는 신호를 전달한다</w:t>
      </w:r>
      <w:r>
        <w:t>.</w:t>
      </w:r>
    </w:p>
    <w:p w:rsidR="000D7860" w:rsidRPr="000D7860" w:rsidRDefault="000D7860" w:rsidP="000D7860">
      <w:pPr>
        <w:pStyle w:val="a0"/>
        <w:rPr>
          <w:rFonts w:hint="eastAsia"/>
        </w:rPr>
      </w:pPr>
      <w:r>
        <w:rPr>
          <w:rFonts w:hint="eastAsia"/>
        </w:rPr>
        <w:t>소스코드</w:t>
      </w:r>
    </w:p>
    <w:p w:rsidR="000D7860" w:rsidRDefault="000D7860" w:rsidP="000D7860">
      <w:pPr>
        <w:pStyle w:val="a5"/>
      </w:pPr>
      <w:r>
        <w:tab/>
      </w:r>
      <w:r>
        <w:tab/>
        <w:t>//</w:t>
      </w:r>
      <w:r>
        <w:t>몬스터가</w:t>
      </w:r>
      <w:r>
        <w:t xml:space="preserve"> </w:t>
      </w:r>
      <w:r>
        <w:t>살아있을</w:t>
      </w:r>
      <w:r>
        <w:t xml:space="preserve"> </w:t>
      </w:r>
      <w:r>
        <w:t>때만</w:t>
      </w:r>
      <w:r>
        <w:t xml:space="preserve"> </w:t>
      </w:r>
      <w:r>
        <w:t>위치정보가</w:t>
      </w:r>
      <w:r>
        <w:t xml:space="preserve"> </w:t>
      </w:r>
      <w:r w:rsidR="004439DB">
        <w:rPr>
          <w:rFonts w:hint="eastAsia"/>
        </w:rPr>
        <w:t>갱신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되어야한다</w:t>
      </w:r>
    </w:p>
    <w:p w:rsidR="000D7860" w:rsidRDefault="000D7860" w:rsidP="000D7860">
      <w:pPr>
        <w:pStyle w:val="a5"/>
      </w:pPr>
      <w:r>
        <w:tab/>
      </w:r>
      <w:r>
        <w:tab/>
        <w:t>if(isDead == 0)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//</w:t>
      </w:r>
      <w:r>
        <w:t>플레이어가</w:t>
      </w:r>
      <w:r>
        <w:t xml:space="preserve"> </w:t>
      </w:r>
      <w:r>
        <w:t>좌우로</w:t>
      </w:r>
      <w:r>
        <w:t xml:space="preserve"> </w:t>
      </w:r>
      <w:r>
        <w:t>회전</w:t>
      </w:r>
      <w:r w:rsidR="004439DB">
        <w:rPr>
          <w:rFonts w:hint="eastAsia"/>
        </w:rPr>
        <w:t xml:space="preserve"> </w:t>
      </w:r>
      <w:r>
        <w:t>시</w:t>
      </w:r>
      <w:r>
        <w:t xml:space="preserve"> </w:t>
      </w:r>
      <w:r>
        <w:t>몬스터의</w:t>
      </w:r>
      <w:r>
        <w:t xml:space="preserve"> cethaValue</w:t>
      </w:r>
      <w:r>
        <w:t>를</w:t>
      </w:r>
      <w:r>
        <w:t xml:space="preserve"> </w:t>
      </w:r>
      <w:r>
        <w:t>변경하도록</w:t>
      </w:r>
      <w:r>
        <w:t xml:space="preserve"> </w:t>
      </w:r>
      <w:r>
        <w:t>신호를</w:t>
      </w:r>
      <w:r>
        <w:t xml:space="preserve"> </w:t>
      </w:r>
      <w:r>
        <w:t>보낸다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if(pulse_playerMoveLeft)begin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reg_isMinus_cethaValue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end</w:t>
      </w:r>
      <w:r>
        <w:tab/>
      </w:r>
      <w:r>
        <w:tab/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if(pulse_playerMoveRight)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reg_isPlus_cethaValue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//</w:t>
      </w:r>
      <w:r>
        <w:t>플레이어가</w:t>
      </w:r>
      <w:r>
        <w:t xml:space="preserve"> </w:t>
      </w:r>
      <w:r>
        <w:t>앞뒤로</w:t>
      </w:r>
      <w:r>
        <w:t xml:space="preserve"> </w:t>
      </w:r>
      <w:r>
        <w:t>이동할경우</w:t>
      </w:r>
      <w:r>
        <w:t xml:space="preserve"> </w:t>
      </w:r>
      <w:r>
        <w:t>몬스터의</w:t>
      </w:r>
      <w:r>
        <w:t xml:space="preserve"> </w:t>
      </w:r>
      <w:r>
        <w:t>거리정보를</w:t>
      </w:r>
      <w:r>
        <w:t xml:space="preserve"> </w:t>
      </w:r>
      <w:r>
        <w:t>갱신한다</w:t>
      </w:r>
    </w:p>
    <w:p w:rsidR="000D7860" w:rsidRDefault="000D7860" w:rsidP="000D7860">
      <w:pPr>
        <w:pStyle w:val="a5"/>
      </w:pPr>
      <w:r>
        <w:lastRenderedPageBreak/>
        <w:tab/>
      </w:r>
      <w:r>
        <w:tab/>
      </w:r>
      <w:r>
        <w:tab/>
        <w:t>if(pulse_playerMoveForward)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if(monster_cethaValue &gt;=0 &amp;&amp; monster_cethaValue &lt;= 6)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</w:r>
      <w:r>
        <w:tab/>
        <w:t>reg_isPlus_distValue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else if (monster_cethaValue &gt;=11 &amp;&amp; monster_cethaValue&lt;= 16)begin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</w:r>
      <w:r>
        <w:tab/>
        <w:t>reg_isMinus_distValue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if(pulse_playerMoveBackward)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if(monster_cethaValue &gt;= 0 &amp;&amp; monster_cethaValue &lt;= 6)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</w:r>
      <w:r>
        <w:tab/>
        <w:t>reg_isMinus_distValue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else if (monster_cethaValue &gt;= 11 &amp;&amp; monster_cethaValue&lt;= 16)begin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</w:r>
      <w:r>
        <w:tab/>
        <w:t>reg_isPlus_distValue = 1;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end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//</w:t>
      </w:r>
      <w:r>
        <w:t>몬스터가</w:t>
      </w:r>
      <w:r>
        <w:t xml:space="preserve"> </w:t>
      </w:r>
      <w:r>
        <w:t>움직일</w:t>
      </w:r>
      <w:r w:rsidR="004439DB">
        <w:rPr>
          <w:rFonts w:hint="eastAsia"/>
        </w:rPr>
        <w:t xml:space="preserve"> </w:t>
      </w:r>
      <w:r>
        <w:t>때는</w:t>
      </w:r>
      <w:r>
        <w:t xml:space="preserve"> </w:t>
      </w:r>
      <w:r>
        <w:t>플레이어로부터의</w:t>
      </w:r>
      <w:r>
        <w:t xml:space="preserve"> </w:t>
      </w:r>
      <w:r>
        <w:t>거리가</w:t>
      </w:r>
      <w:r>
        <w:t xml:space="preserve"> </w:t>
      </w:r>
      <w:r>
        <w:t>줄어든다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if(monster_move) begin</w:t>
      </w:r>
    </w:p>
    <w:p w:rsidR="000D7860" w:rsidRDefault="000D7860" w:rsidP="000D7860">
      <w:pPr>
        <w:pStyle w:val="a5"/>
      </w:pPr>
      <w:r>
        <w:tab/>
      </w:r>
      <w:r>
        <w:tab/>
      </w:r>
      <w:r>
        <w:tab/>
      </w:r>
      <w:r>
        <w:tab/>
        <w:t>reg_isMinus_distValue =1;</w:t>
      </w:r>
      <w:r>
        <w:tab/>
      </w:r>
      <w:r>
        <w:tab/>
      </w:r>
    </w:p>
    <w:p w:rsidR="000D7860" w:rsidRDefault="000D7860" w:rsidP="000D7860">
      <w:pPr>
        <w:pStyle w:val="a5"/>
      </w:pPr>
      <w:r>
        <w:tab/>
      </w:r>
      <w:r>
        <w:tab/>
      </w:r>
      <w:r>
        <w:tab/>
        <w:t>end</w:t>
      </w:r>
    </w:p>
    <w:p w:rsidR="00A3177F" w:rsidRPr="00BC6C8A" w:rsidRDefault="000D7860" w:rsidP="000D7860">
      <w:pPr>
        <w:pStyle w:val="a5"/>
        <w:rPr>
          <w:rFonts w:hint="eastAsia"/>
        </w:rPr>
      </w:pPr>
      <w:r>
        <w:tab/>
      </w:r>
      <w:r>
        <w:tab/>
        <w:t>end</w:t>
      </w:r>
    </w:p>
    <w:p w:rsidR="00CA61D3" w:rsidRPr="00CA61D3" w:rsidRDefault="00CA61D3" w:rsidP="00CA61D3">
      <w:pPr>
        <w:pStyle w:val="a0"/>
        <w:rPr>
          <w:rFonts w:hint="eastAsia"/>
        </w:rPr>
      </w:pPr>
    </w:p>
    <w:p w:rsidR="00CA61D3" w:rsidRDefault="00CA61D3" w:rsidP="00CA61D3">
      <w:pPr>
        <w:pStyle w:val="3"/>
      </w:pPr>
      <w:r>
        <w:t>Set of monster data</w:t>
      </w:r>
      <w:r w:rsidR="00477407">
        <w:t xml:space="preserve"> </w:t>
      </w:r>
    </w:p>
    <w:p w:rsidR="001D4E99" w:rsidRDefault="001D4E99" w:rsidP="001D4E99">
      <w:pPr>
        <w:pStyle w:val="a8"/>
      </w:pPr>
      <w:r>
        <w:t>Set of monster data는</w:t>
      </w:r>
      <w:r w:rsidR="006B76A8">
        <w:t xml:space="preserve"> </w:t>
      </w:r>
      <w:r w:rsidR="006B76A8">
        <w:rPr>
          <w:rFonts w:hint="eastAsia"/>
        </w:rPr>
        <w:t>몬스터의 정보를 처리하는 모듈이다. 이 모듈은</w:t>
      </w:r>
      <w:r w:rsidR="00BC6C8A" w:rsidRPr="00BC6C8A">
        <w:t xml:space="preserve"> </w:t>
      </w:r>
      <w:r w:rsidR="00BC6C8A">
        <w:t>M</w:t>
      </w:r>
      <w:r w:rsidR="00BC6C8A">
        <w:rPr>
          <w:rFonts w:hint="eastAsia"/>
        </w:rPr>
        <w:t>onster_data를 10개를 가지고있고 최대 10마리의 몬스터를 처리할 수 있다.</w:t>
      </w:r>
      <w:r w:rsidR="00BC6C8A">
        <w:t xml:space="preserve"> </w:t>
      </w:r>
      <w:r w:rsidR="006B76A8">
        <w:rPr>
          <w:rFonts w:hint="eastAsia"/>
        </w:rPr>
        <w:t>플레이어의 이동에 따른 몬스터 정보처리,</w:t>
      </w:r>
      <w:r w:rsidR="006B76A8">
        <w:t xml:space="preserve"> </w:t>
      </w:r>
      <w:r w:rsidR="006B76A8">
        <w:rPr>
          <w:rFonts w:hint="eastAsia"/>
        </w:rPr>
        <w:t>총 발사에 대한 몬스터 피격판정, 몬스터의 리젠 시간마다 몬스터를 리젠</w:t>
      </w:r>
      <w:r w:rsidR="00A3177F">
        <w:rPr>
          <w:rFonts w:hint="eastAsia"/>
        </w:rPr>
        <w:t xml:space="preserve"> </w:t>
      </w:r>
      <w:r w:rsidR="00BC6C8A">
        <w:rPr>
          <w:rFonts w:hint="eastAsia"/>
        </w:rPr>
        <w:t>신호</w:t>
      </w:r>
      <w:r w:rsidR="00A3177F">
        <w:rPr>
          <w:rFonts w:hint="eastAsia"/>
        </w:rPr>
        <w:t>들을</w:t>
      </w:r>
      <w:r w:rsidR="00BC6C8A">
        <w:rPr>
          <w:rFonts w:hint="eastAsia"/>
        </w:rPr>
        <w:t xml:space="preserve"> 각 monster_data</w:t>
      </w:r>
      <w:r w:rsidR="00BC6C8A">
        <w:t xml:space="preserve"> </w:t>
      </w:r>
      <w:r w:rsidR="00BC6C8A">
        <w:rPr>
          <w:rFonts w:hint="eastAsia"/>
        </w:rPr>
        <w:t>모듈에 연결해주고</w:t>
      </w:r>
      <w:r w:rsidR="006B76A8">
        <w:t xml:space="preserve"> </w:t>
      </w:r>
      <w:r w:rsidR="006B76A8">
        <w:rPr>
          <w:rFonts w:hint="eastAsia"/>
        </w:rPr>
        <w:t>화면 출력을 위한 몬스터의 거리 정보 정보를 처리한다.</w:t>
      </w:r>
    </w:p>
    <w:p w:rsidR="006B76A8" w:rsidRDefault="006B76A8" w:rsidP="001D4E99">
      <w:pPr>
        <w:pStyle w:val="a8"/>
      </w:pPr>
    </w:p>
    <w:p w:rsidR="00CA61D3" w:rsidRDefault="00BB6EC7" w:rsidP="00CA61D3">
      <w:pPr>
        <w:pStyle w:val="a0"/>
      </w:pPr>
      <w:r>
        <w:rPr>
          <w:rFonts w:hint="eastAsia"/>
        </w:rPr>
        <w:t xml:space="preserve">소스코드 </w:t>
      </w:r>
    </w:p>
    <w:p w:rsidR="00BB6EC7" w:rsidRDefault="00BB6EC7" w:rsidP="00CA61D3">
      <w:pPr>
        <w:pStyle w:val="a0"/>
      </w:pPr>
      <w:r>
        <w:rPr>
          <w:rFonts w:hint="eastAsia"/>
        </w:rPr>
        <w:t xml:space="preserve">피격된 몬스터를 검색하는 </w:t>
      </w:r>
      <w:r w:rsidR="002F03F3">
        <w:rPr>
          <w:rFonts w:hint="eastAsia"/>
        </w:rPr>
        <w:t>코드</w:t>
      </w:r>
    </w:p>
    <w:p w:rsidR="00B94F26" w:rsidRDefault="00BB6EC7" w:rsidP="00B94F26">
      <w:pPr>
        <w:pStyle w:val="a5"/>
      </w:pPr>
      <w:r>
        <w:tab/>
      </w:r>
      <w:r>
        <w:tab/>
      </w:r>
      <w:r w:rsidR="00B94F26">
        <w:t>//</w:t>
      </w:r>
      <w:r w:rsidR="00B94F26">
        <w:t>총이</w:t>
      </w:r>
      <w:r w:rsidR="00B94F26">
        <w:t xml:space="preserve"> </w:t>
      </w:r>
      <w:r w:rsidR="00B94F26">
        <w:t>발사되었을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때</w:t>
      </w:r>
      <w:r w:rsidR="00B94F26">
        <w:t xml:space="preserve"> </w:t>
      </w:r>
      <w:r w:rsidR="00B94F26">
        <w:t>피격된</w:t>
      </w:r>
      <w:r w:rsidR="00B94F26">
        <w:t xml:space="preserve"> </w:t>
      </w:r>
      <w:r w:rsidR="00B94F26">
        <w:t>몬스터를</w:t>
      </w:r>
      <w:r w:rsidR="00B94F26">
        <w:t xml:space="preserve"> </w:t>
      </w:r>
      <w:r w:rsidR="00B94F26">
        <w:t>검색한다</w:t>
      </w:r>
    </w:p>
    <w:p w:rsidR="00B94F26" w:rsidRDefault="00B94F26" w:rsidP="00B94F26">
      <w:pPr>
        <w:pStyle w:val="a5"/>
      </w:pPr>
      <w:r>
        <w:tab/>
      </w:r>
      <w:r>
        <w:tab/>
        <w:t>//</w:t>
      </w:r>
      <w:r>
        <w:t>총알은</w:t>
      </w:r>
      <w:r>
        <w:t xml:space="preserve"> </w:t>
      </w:r>
      <w:r>
        <w:t>몬스터를</w:t>
      </w:r>
      <w:r>
        <w:t xml:space="preserve"> </w:t>
      </w:r>
      <w:r>
        <w:t>관통하지</w:t>
      </w:r>
      <w:r>
        <w:t xml:space="preserve"> </w:t>
      </w:r>
      <w:r>
        <w:t>않으므로</w:t>
      </w:r>
      <w:r>
        <w:t xml:space="preserve"> </w:t>
      </w:r>
      <w:r>
        <w:t>총알에</w:t>
      </w:r>
      <w:r>
        <w:t xml:space="preserve"> </w:t>
      </w:r>
      <w:r>
        <w:t>피격되는</w:t>
      </w:r>
      <w:r>
        <w:t xml:space="preserve"> </w:t>
      </w:r>
      <w:r>
        <w:t>몬스터들</w:t>
      </w:r>
      <w:r w:rsidR="004439DB">
        <w:rPr>
          <w:rFonts w:hint="eastAsia"/>
        </w:rPr>
        <w:t xml:space="preserve"> </w:t>
      </w:r>
      <w:r>
        <w:t>중</w:t>
      </w:r>
      <w:r>
        <w:t xml:space="preserve"> distValue</w:t>
      </w:r>
      <w:r>
        <w:t>가</w:t>
      </w:r>
    </w:p>
    <w:p w:rsidR="00B94F26" w:rsidRDefault="00B94F26" w:rsidP="00B94F26">
      <w:pPr>
        <w:pStyle w:val="a5"/>
      </w:pPr>
      <w:r>
        <w:tab/>
      </w:r>
      <w:r>
        <w:tab/>
        <w:t>//</w:t>
      </w:r>
      <w:r>
        <w:t>가장</w:t>
      </w:r>
      <w:r>
        <w:t xml:space="preserve"> </w:t>
      </w:r>
      <w:r>
        <w:t>작은</w:t>
      </w:r>
      <w:r>
        <w:t xml:space="preserve"> </w:t>
      </w:r>
      <w:r>
        <w:t>몬스터만</w:t>
      </w:r>
      <w:r>
        <w:t xml:space="preserve"> </w:t>
      </w:r>
      <w:r w:rsidR="004439DB">
        <w:rPr>
          <w:rFonts w:hint="eastAsia"/>
        </w:rPr>
        <w:t>피격</w:t>
      </w:r>
      <w:r w:rsidR="004439DB">
        <w:rPr>
          <w:rFonts w:hint="eastAsia"/>
        </w:rPr>
        <w:t xml:space="preserve"> </w:t>
      </w:r>
      <w:r w:rsidR="004439DB">
        <w:rPr>
          <w:rFonts w:hint="eastAsia"/>
        </w:rPr>
        <w:t>되어야한다</w:t>
      </w:r>
    </w:p>
    <w:p w:rsidR="00B94F26" w:rsidRDefault="00B94F26" w:rsidP="00B94F26">
      <w:pPr>
        <w:pStyle w:val="a5"/>
      </w:pPr>
      <w:r>
        <w:tab/>
      </w:r>
      <w:r>
        <w:tab/>
        <w:t>tempDistVal = 20;</w:t>
      </w:r>
    </w:p>
    <w:p w:rsidR="00B94F26" w:rsidRDefault="00B94F26" w:rsidP="00B94F26">
      <w:pPr>
        <w:pStyle w:val="a5"/>
        <w:rPr>
          <w:rFonts w:hint="eastAsia"/>
        </w:rPr>
      </w:pPr>
      <w:r>
        <w:tab/>
      </w:r>
      <w:r>
        <w:tab/>
        <w:t>reg_DamagedMonsterArray = 0; //reg[9:0]</w:t>
      </w:r>
      <w:r w:rsidRPr="00B94F26">
        <w:t xml:space="preserve"> </w:t>
      </w:r>
      <w:r>
        <w:t>reg_DamagedMonsterArray;</w:t>
      </w:r>
    </w:p>
    <w:p w:rsidR="00B94F26" w:rsidRDefault="00B94F26" w:rsidP="00B94F26">
      <w:pPr>
        <w:pStyle w:val="a5"/>
      </w:pPr>
      <w:r>
        <w:tab/>
      </w:r>
      <w:r>
        <w:tab/>
        <w:t>isMonsterHit = 0;</w:t>
      </w:r>
    </w:p>
    <w:p w:rsidR="00B94F26" w:rsidRDefault="00B94F26" w:rsidP="00B94F26">
      <w:pPr>
        <w:pStyle w:val="a5"/>
      </w:pPr>
      <w:r>
        <w:tab/>
      </w:r>
      <w:r>
        <w:tab/>
        <w:t>if(isGunFired) begin</w:t>
      </w:r>
      <w:r>
        <w:tab/>
      </w:r>
      <w:r>
        <w:tab/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if (isMonsterDeadArray[0] == 0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monster0_cethaValue == middle_cetha_value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tempDistVal &gt; monster0_distValue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)begin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 = 0;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tempDistVal = monster0_distValue;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reg_DamagedMonsterArray[0] = 1;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end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if (isMonsterDeadArray[1] == 0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monster1_cethaValue == middle_cetha_value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tempDistVal &gt; monster1_distValue</w:t>
      </w:r>
    </w:p>
    <w:p w:rsidR="00B94F26" w:rsidRDefault="00B94F26" w:rsidP="00B94F26">
      <w:pPr>
        <w:pStyle w:val="a5"/>
      </w:pPr>
      <w:r>
        <w:lastRenderedPageBreak/>
        <w:tab/>
      </w:r>
      <w:r>
        <w:tab/>
      </w:r>
      <w:r>
        <w:tab/>
        <w:t>)begin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 = 0;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tempDistVal = monster1_distValue;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reg_DamagedMonsterArray[1] = 1;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end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if (isMonsterDeadArray[2] == 0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monster2_cethaValue == middle_cetha_value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tempDistVal &gt; monster2_distValue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)begin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 = 0;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tempDistVal = monster2_distValue;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reg_DamagedMonsterArray[2] = 1;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end</w:t>
      </w:r>
    </w:p>
    <w:p w:rsidR="00B94F26" w:rsidRDefault="00B94F26" w:rsidP="00B94F26">
      <w:pPr>
        <w:pStyle w:val="a5"/>
      </w:pP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...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생략</w:t>
      </w:r>
    </w:p>
    <w:p w:rsidR="00B94F26" w:rsidRDefault="00B94F26" w:rsidP="00B94F26">
      <w:pPr>
        <w:pStyle w:val="a5"/>
        <w:rPr>
          <w:rFonts w:hint="eastAsia"/>
        </w:rPr>
      </w:pPr>
      <w:r>
        <w:tab/>
      </w:r>
      <w:r>
        <w:tab/>
      </w:r>
      <w:r>
        <w:tab/>
      </w:r>
      <w:r w:rsidRPr="00B94F26">
        <w:t xml:space="preserve">// </w:t>
      </w:r>
      <w:r w:rsidR="004439DB">
        <w:t>피격</w:t>
      </w:r>
      <w:r w:rsidRPr="00B94F26">
        <w:t>된</w:t>
      </w:r>
      <w:r w:rsidRPr="00B94F26">
        <w:t xml:space="preserve"> </w:t>
      </w:r>
      <w:r w:rsidRPr="00B94F26">
        <w:t>몬스터가</w:t>
      </w:r>
      <w:r w:rsidRPr="00B94F26">
        <w:t xml:space="preserve"> </w:t>
      </w:r>
      <w:r w:rsidRPr="00B94F26">
        <w:t>있다면</w:t>
      </w:r>
      <w:r w:rsidRPr="00B94F26">
        <w:t xml:space="preserve"> </w:t>
      </w:r>
      <w:r w:rsidRPr="00B94F26">
        <w:t>몬스터</w:t>
      </w:r>
      <w:r w:rsidRPr="00B94F26">
        <w:t xml:space="preserve"> </w:t>
      </w:r>
      <w:r w:rsidRPr="00B94F26">
        <w:t>피격신호를</w:t>
      </w:r>
      <w:r w:rsidRPr="00B94F26">
        <w:t xml:space="preserve"> </w:t>
      </w:r>
      <w:r w:rsidRPr="00B94F26">
        <w:t>보낸다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if(reg_DamagedMonsterArray != 0)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isMonsterHit = 1;</w:t>
      </w:r>
    </w:p>
    <w:p w:rsidR="00BB6EC7" w:rsidRDefault="00B94F26" w:rsidP="00B94F26">
      <w:pPr>
        <w:pStyle w:val="a5"/>
      </w:pPr>
      <w:r>
        <w:tab/>
      </w:r>
      <w:r>
        <w:tab/>
        <w:t>end</w:t>
      </w:r>
    </w:p>
    <w:p w:rsidR="002F03F3" w:rsidRDefault="002F03F3" w:rsidP="00CA61D3">
      <w:pPr>
        <w:pStyle w:val="a0"/>
      </w:pPr>
    </w:p>
    <w:p w:rsidR="002F03F3" w:rsidRDefault="004439DB" w:rsidP="00CA61D3">
      <w:pPr>
        <w:pStyle w:val="a0"/>
        <w:rPr>
          <w:rFonts w:hint="eastAsia"/>
        </w:rPr>
      </w:pPr>
      <w:r>
        <w:rPr>
          <w:rFonts w:hint="eastAsia"/>
        </w:rPr>
        <w:t>리젠될</w:t>
      </w:r>
      <w:r w:rsidR="002F03F3">
        <w:rPr>
          <w:rFonts w:hint="eastAsia"/>
        </w:rPr>
        <w:t xml:space="preserve"> 몬스터를 검색하는 코드</w:t>
      </w:r>
    </w:p>
    <w:p w:rsidR="002F03F3" w:rsidRDefault="002F03F3" w:rsidP="002F03F3">
      <w:pPr>
        <w:pStyle w:val="a5"/>
      </w:pPr>
      <w:r>
        <w:tab/>
      </w:r>
      <w:r>
        <w:tab/>
        <w:t>//</w:t>
      </w:r>
      <w:r>
        <w:t>몬스터</w:t>
      </w:r>
      <w:r>
        <w:t xml:space="preserve"> </w:t>
      </w:r>
      <w:r>
        <w:t>리젠</w:t>
      </w:r>
      <w:r>
        <w:t xml:space="preserve"> </w:t>
      </w:r>
      <w:r>
        <w:t>시간이</w:t>
      </w:r>
      <w:r>
        <w:t xml:space="preserve"> </w:t>
      </w:r>
      <w:r>
        <w:t>되었을</w:t>
      </w:r>
      <w:r w:rsidR="004439DB">
        <w:rPr>
          <w:rFonts w:hint="eastAsia"/>
        </w:rPr>
        <w:t xml:space="preserve"> </w:t>
      </w:r>
      <w:r>
        <w:t>때</w:t>
      </w:r>
      <w:r>
        <w:t xml:space="preserve"> </w:t>
      </w:r>
      <w:r>
        <w:t>경우</w:t>
      </w:r>
      <w:r>
        <w:t xml:space="preserve"> </w:t>
      </w:r>
      <w:r>
        <w:t>죽은</w:t>
      </w:r>
      <w:r>
        <w:t xml:space="preserve"> </w:t>
      </w:r>
      <w:r>
        <w:t>몬스터중</w:t>
      </w:r>
      <w:r>
        <w:t xml:space="preserve"> </w:t>
      </w:r>
      <w:r>
        <w:t>하나를</w:t>
      </w:r>
      <w:r>
        <w:t xml:space="preserve"> </w:t>
      </w:r>
      <w:r>
        <w:t>살린다</w:t>
      </w:r>
    </w:p>
    <w:p w:rsidR="002F03F3" w:rsidRDefault="002F03F3" w:rsidP="002F03F3">
      <w:pPr>
        <w:pStyle w:val="a5"/>
      </w:pPr>
      <w:r>
        <w:tab/>
      </w:r>
      <w:r>
        <w:tab/>
        <w:t>reg_regenedMonsterArray = 0;</w:t>
      </w:r>
    </w:p>
    <w:p w:rsidR="002F03F3" w:rsidRDefault="002F03F3" w:rsidP="002F03F3">
      <w:pPr>
        <w:pStyle w:val="a5"/>
      </w:pPr>
      <w:r>
        <w:tab/>
      </w:r>
      <w:r>
        <w:tab/>
        <w:t>isRegenMonsterFouned = 0;</w:t>
      </w:r>
    </w:p>
    <w:p w:rsidR="002F03F3" w:rsidRDefault="002F03F3" w:rsidP="002F03F3">
      <w:pPr>
        <w:pStyle w:val="a5"/>
      </w:pPr>
      <w:r>
        <w:tab/>
      </w:r>
      <w:r>
        <w:tab/>
        <w:t>if(isMonsterRegen)begin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  <w:t>for(i = 0; i&lt; MAX_monster_number ; i = i + 1) begin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</w:r>
      <w:r>
        <w:tab/>
        <w:t>if (isMonsterDeadArray[i] == 1 &amp;&amp; isRegenMonsterFouned == 0) begin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</w:r>
      <w:r>
        <w:tab/>
      </w:r>
      <w:r>
        <w:tab/>
        <w:t>reg_regenedMonsterArray[i] = 1;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</w:r>
      <w:r>
        <w:tab/>
      </w:r>
      <w:r>
        <w:tab/>
        <w:t>isRegenMonsterFouned = 1;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2F03F3" w:rsidRDefault="002F03F3" w:rsidP="002F03F3">
      <w:pPr>
        <w:pStyle w:val="a5"/>
      </w:pPr>
      <w:r>
        <w:tab/>
      </w:r>
      <w:r>
        <w:tab/>
      </w:r>
      <w:r>
        <w:tab/>
        <w:t>end</w:t>
      </w:r>
    </w:p>
    <w:p w:rsidR="002F03F3" w:rsidRDefault="002F03F3" w:rsidP="002F03F3">
      <w:pPr>
        <w:pStyle w:val="a5"/>
      </w:pPr>
      <w:r>
        <w:tab/>
      </w:r>
      <w:r>
        <w:tab/>
        <w:t>end</w:t>
      </w:r>
    </w:p>
    <w:p w:rsidR="002F03F3" w:rsidRDefault="002F03F3" w:rsidP="00CA61D3">
      <w:pPr>
        <w:pStyle w:val="a0"/>
      </w:pPr>
    </w:p>
    <w:p w:rsidR="003074DF" w:rsidRDefault="003074DF" w:rsidP="00CA61D3">
      <w:pPr>
        <w:pStyle w:val="a0"/>
      </w:pPr>
      <w:r>
        <w:rPr>
          <w:rFonts w:hint="eastAsia"/>
        </w:rPr>
        <w:t>플레이어의 피격유무 판정과 받을 총 데미지를 계산하는 코드</w:t>
      </w:r>
    </w:p>
    <w:p w:rsidR="003074DF" w:rsidRDefault="004517C9" w:rsidP="003074DF">
      <w:pPr>
        <w:pStyle w:val="a5"/>
      </w:pPr>
      <w:r>
        <w:tab/>
      </w:r>
      <w:r w:rsidR="003074DF">
        <w:t>//monster</w:t>
      </w:r>
      <w:r w:rsidR="003074DF">
        <w:t>가</w:t>
      </w:r>
      <w:r w:rsidR="003074DF">
        <w:t xml:space="preserve"> </w:t>
      </w:r>
      <w:r w:rsidR="003074DF">
        <w:t>공격할</w:t>
      </w:r>
      <w:r w:rsidR="003074DF">
        <w:t xml:space="preserve"> </w:t>
      </w:r>
      <w:r w:rsidR="003074DF">
        <w:t>수</w:t>
      </w:r>
      <w:r w:rsidR="003074DF">
        <w:t xml:space="preserve"> </w:t>
      </w:r>
      <w:r w:rsidR="003074DF">
        <w:t>있는</w:t>
      </w:r>
      <w:r w:rsidR="003074DF">
        <w:t xml:space="preserve"> </w:t>
      </w:r>
      <w:r w:rsidR="003074DF">
        <w:t>타이밍</w:t>
      </w:r>
      <w:r w:rsidR="003074DF">
        <w:t xml:space="preserve"> 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 w:rsidR="003074DF">
        <w:t xml:space="preserve"> </w:t>
      </w:r>
    </w:p>
    <w:p w:rsidR="003074DF" w:rsidRDefault="004517C9" w:rsidP="003074DF">
      <w:pPr>
        <w:pStyle w:val="a5"/>
      </w:pPr>
      <w:r>
        <w:tab/>
      </w:r>
      <w:r w:rsidR="003074DF">
        <w:t>//</w:t>
      </w:r>
      <w:r w:rsidR="003074DF">
        <w:t>플레이어와</w:t>
      </w:r>
      <w:r w:rsidR="003074DF">
        <w:t xml:space="preserve"> </w:t>
      </w:r>
      <w:r w:rsidR="003074DF">
        <w:t>거리가</w:t>
      </w:r>
      <w:r w:rsidR="003074DF">
        <w:t xml:space="preserve"> 0</w:t>
      </w:r>
      <w:r w:rsidR="003074DF">
        <w:t>인</w:t>
      </w:r>
      <w:r w:rsidR="003074DF"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들의</w:t>
      </w:r>
      <w:r w:rsidR="003074DF">
        <w:t xml:space="preserve"> </w:t>
      </w:r>
      <w:r>
        <w:rPr>
          <w:rFonts w:hint="eastAsia"/>
        </w:rPr>
        <w:t>수만큼</w:t>
      </w:r>
      <w:r w:rsidR="003074DF">
        <w:t xml:space="preserve"> </w:t>
      </w:r>
      <w:r w:rsidR="003074DF">
        <w:t>플레이어는</w:t>
      </w:r>
      <w:r w:rsidR="003074DF">
        <w:t xml:space="preserve"> </w:t>
      </w:r>
      <w:r w:rsidR="003074DF">
        <w:t>데미지를</w:t>
      </w:r>
      <w:r w:rsidR="003074DF">
        <w:t xml:space="preserve"> </w:t>
      </w:r>
      <w:r w:rsidR="003074DF">
        <w:t>입는다</w:t>
      </w:r>
    </w:p>
    <w:p w:rsidR="003074DF" w:rsidRDefault="004517C9" w:rsidP="003074DF">
      <w:pPr>
        <w:pStyle w:val="a5"/>
      </w:pPr>
      <w:r>
        <w:tab/>
      </w:r>
      <w:r w:rsidR="003074DF">
        <w:t>isPlayerDamaged = 0;</w:t>
      </w:r>
    </w:p>
    <w:p w:rsidR="003074DF" w:rsidRDefault="004517C9" w:rsidP="003074DF">
      <w:pPr>
        <w:pStyle w:val="a5"/>
      </w:pPr>
      <w:r>
        <w:tab/>
      </w:r>
      <w:r w:rsidR="003074DF">
        <w:t>if (delayCount == hitDelay) begin</w:t>
      </w:r>
    </w:p>
    <w:p w:rsidR="003074DF" w:rsidRDefault="004517C9" w:rsidP="003074DF">
      <w:pPr>
        <w:pStyle w:val="a5"/>
      </w:pPr>
      <w:r>
        <w:tab/>
      </w:r>
      <w:r>
        <w:tab/>
      </w:r>
      <w:r w:rsidR="003074DF">
        <w:t>delayCount = 0;</w:t>
      </w:r>
    </w:p>
    <w:p w:rsidR="003074DF" w:rsidRDefault="004517C9" w:rsidP="003074DF">
      <w:pPr>
        <w:pStyle w:val="a5"/>
      </w:pPr>
      <w:r>
        <w:tab/>
      </w:r>
      <w:r>
        <w:tab/>
      </w:r>
      <w:r w:rsidR="003074DF">
        <w:t>totalMonsterDamageToPlayer = 0;</w:t>
      </w:r>
    </w:p>
    <w:p w:rsidR="003074DF" w:rsidRDefault="004517C9" w:rsidP="003074DF">
      <w:pPr>
        <w:pStyle w:val="a5"/>
      </w:pPr>
      <w:r>
        <w:tab/>
      </w:r>
      <w:r>
        <w:tab/>
      </w:r>
      <w:r w:rsidR="003074DF">
        <w:t>for(i = 0; i &lt; MAX_monster_number; i = i + 1) begin</w:t>
      </w:r>
    </w:p>
    <w:p w:rsidR="003074DF" w:rsidRDefault="004517C9" w:rsidP="003074DF">
      <w:pPr>
        <w:pStyle w:val="a5"/>
      </w:pPr>
      <w:r>
        <w:tab/>
      </w:r>
      <w:r>
        <w:tab/>
      </w:r>
      <w:r>
        <w:tab/>
      </w:r>
      <w:r w:rsidR="003074DF">
        <w:t>if(isMonsterNHitPlayer[i]) begin</w:t>
      </w:r>
    </w:p>
    <w:p w:rsidR="003074DF" w:rsidRDefault="004517C9" w:rsidP="003074DF">
      <w:pPr>
        <w:pStyle w:val="a5"/>
      </w:pPr>
      <w:r>
        <w:tab/>
      </w:r>
      <w:r>
        <w:tab/>
      </w:r>
      <w:r>
        <w:tab/>
      </w:r>
      <w:r>
        <w:tab/>
      </w:r>
      <w:r w:rsidR="003074DF">
        <w:t>totalMonsterDamageToPlayer = totalMonsterDamageToPlayer + monster_ap;</w:t>
      </w:r>
    </w:p>
    <w:p w:rsidR="003074DF" w:rsidRDefault="004517C9" w:rsidP="003074DF">
      <w:pPr>
        <w:pStyle w:val="a5"/>
      </w:pPr>
      <w:r>
        <w:tab/>
      </w:r>
      <w:r>
        <w:tab/>
      </w:r>
      <w:r>
        <w:tab/>
      </w:r>
      <w:r>
        <w:tab/>
      </w:r>
      <w:r w:rsidR="003074DF">
        <w:t>isPlayerDamaged = 1;</w:t>
      </w:r>
    </w:p>
    <w:p w:rsidR="003074DF" w:rsidRDefault="004517C9" w:rsidP="003074DF">
      <w:pPr>
        <w:pStyle w:val="a5"/>
      </w:pPr>
      <w:r>
        <w:tab/>
      </w:r>
      <w:r>
        <w:tab/>
      </w:r>
      <w:r>
        <w:tab/>
      </w:r>
      <w:r w:rsidR="003074DF">
        <w:t>end</w:t>
      </w:r>
    </w:p>
    <w:p w:rsidR="003074DF" w:rsidRDefault="004517C9" w:rsidP="003074DF">
      <w:pPr>
        <w:pStyle w:val="a5"/>
      </w:pPr>
      <w:r>
        <w:tab/>
      </w:r>
      <w:r>
        <w:tab/>
      </w:r>
      <w:r w:rsidR="003074DF">
        <w:t>end</w:t>
      </w:r>
    </w:p>
    <w:p w:rsidR="003074DF" w:rsidRPr="003074DF" w:rsidRDefault="004517C9" w:rsidP="003074DF">
      <w:pPr>
        <w:pStyle w:val="a5"/>
        <w:rPr>
          <w:rFonts w:hint="eastAsia"/>
        </w:rPr>
      </w:pPr>
      <w:r>
        <w:tab/>
      </w:r>
      <w:r w:rsidR="003074DF">
        <w:t>end</w:t>
      </w:r>
      <w:r w:rsidR="003074DF">
        <w:tab/>
      </w:r>
    </w:p>
    <w:p w:rsidR="002F03F3" w:rsidRDefault="002F03F3" w:rsidP="00CA61D3">
      <w:pPr>
        <w:pStyle w:val="a0"/>
      </w:pPr>
    </w:p>
    <w:p w:rsidR="00EF0723" w:rsidRDefault="00EF0723" w:rsidP="00CA61D3">
      <w:pPr>
        <w:pStyle w:val="a0"/>
      </w:pPr>
    </w:p>
    <w:p w:rsidR="00EF0723" w:rsidRDefault="00EF0723" w:rsidP="00B85861">
      <w:pPr>
        <w:pStyle w:val="a8"/>
      </w:pPr>
      <w:r>
        <w:rPr>
          <w:rFonts w:hint="eastAsia"/>
        </w:rPr>
        <w:lastRenderedPageBreak/>
        <w:t>화면에 표시될 몬스터의 거리정보를 처리하는 코드</w:t>
      </w:r>
    </w:p>
    <w:p w:rsidR="00C76035" w:rsidRPr="00C76035" w:rsidRDefault="00C76035" w:rsidP="00B85861">
      <w:pPr>
        <w:pStyle w:val="a8"/>
        <w:rPr>
          <w:rFonts w:hint="eastAsia"/>
        </w:rPr>
      </w:pPr>
      <w:r>
        <w:t>7</w:t>
      </w:r>
      <w:r>
        <w:rPr>
          <w:rFonts w:hint="eastAsia"/>
        </w:rPr>
        <w:t xml:space="preserve">개의 window에 표시될 </w:t>
      </w:r>
      <w:r w:rsidR="00B070BA">
        <w:rPr>
          <w:rFonts w:hint="eastAsia"/>
        </w:rPr>
        <w:t>몬스터의 정보를 전수 조사한다</w:t>
      </w:r>
      <w:r>
        <w:rPr>
          <w:rFonts w:hint="eastAsia"/>
        </w:rPr>
        <w:t>.</w:t>
      </w:r>
    </w:p>
    <w:p w:rsidR="00EF0723" w:rsidRDefault="00EF0723" w:rsidP="00EF0723">
      <w:pPr>
        <w:pStyle w:val="a5"/>
      </w:pPr>
      <w:r>
        <w:t>//</w:t>
      </w:r>
      <w:r>
        <w:t>화면에</w:t>
      </w:r>
      <w:r>
        <w:t xml:space="preserve"> </w:t>
      </w:r>
      <w:r>
        <w:t>출력되는</w:t>
      </w:r>
      <w:r>
        <w:t xml:space="preserve"> monster</w:t>
      </w:r>
      <w:r>
        <w:t>의</w:t>
      </w:r>
      <w:r>
        <w:t xml:space="preserve"> </w:t>
      </w:r>
      <w:r>
        <w:t>정보를</w:t>
      </w:r>
      <w:r>
        <w:t xml:space="preserve"> </w:t>
      </w:r>
      <w:r>
        <w:t>찾는다</w:t>
      </w:r>
    </w:p>
    <w:p w:rsidR="00EF0723" w:rsidRDefault="00EF0723" w:rsidP="00EF0723">
      <w:pPr>
        <w:pStyle w:val="a5"/>
      </w:pPr>
      <w:r>
        <w:tab/>
      </w:r>
      <w:r>
        <w:tab/>
        <w:t>//</w:t>
      </w:r>
      <w:r>
        <w:t>각</w:t>
      </w:r>
      <w:r>
        <w:t xml:space="preserve"> </w:t>
      </w:r>
      <w:r>
        <w:t>화면에</w:t>
      </w:r>
      <w:r>
        <w:t xml:space="preserve"> </w:t>
      </w:r>
      <w:r>
        <w:t>출력되는</w:t>
      </w:r>
      <w:r>
        <w:t xml:space="preserve"> </w:t>
      </w:r>
      <w:r>
        <w:t>몬스터는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몬스터의</w:t>
      </w:r>
      <w:r>
        <w:t xml:space="preserve"> </w:t>
      </w:r>
      <w:r>
        <w:t>정보를</w:t>
      </w:r>
      <w:r>
        <w:t xml:space="preserve"> </w:t>
      </w:r>
      <w:r>
        <w:t>선택한다</w:t>
      </w:r>
    </w:p>
    <w:p w:rsidR="00EF0723" w:rsidRDefault="00EF0723" w:rsidP="00EF0723">
      <w:pPr>
        <w:pStyle w:val="a5"/>
      </w:pPr>
      <w:r>
        <w:tab/>
      </w:r>
      <w:r>
        <w:tab/>
        <w:t>window0_Monster_distValue = 20;</w:t>
      </w:r>
    </w:p>
    <w:p w:rsidR="00EF0723" w:rsidRDefault="00EF0723" w:rsidP="00EF0723">
      <w:pPr>
        <w:pStyle w:val="a5"/>
      </w:pPr>
      <w:r>
        <w:tab/>
      </w:r>
      <w:r>
        <w:tab/>
        <w:t>window1_Monster_distValue = 20;</w:t>
      </w:r>
    </w:p>
    <w:p w:rsidR="00EF0723" w:rsidRDefault="00EF0723" w:rsidP="00EF0723">
      <w:pPr>
        <w:pStyle w:val="a5"/>
      </w:pPr>
      <w:r>
        <w:tab/>
      </w:r>
      <w:r>
        <w:tab/>
        <w:t>window2_Monster_distValue = 20;</w:t>
      </w:r>
    </w:p>
    <w:p w:rsidR="00EF0723" w:rsidRDefault="00EF0723" w:rsidP="00EF0723">
      <w:pPr>
        <w:pStyle w:val="a5"/>
      </w:pPr>
      <w:r>
        <w:tab/>
      </w:r>
      <w:r>
        <w:tab/>
        <w:t>window3_Monster_distValue = 20;</w:t>
      </w:r>
    </w:p>
    <w:p w:rsidR="00EF0723" w:rsidRDefault="00EF0723" w:rsidP="00EF0723">
      <w:pPr>
        <w:pStyle w:val="a5"/>
      </w:pPr>
      <w:r>
        <w:tab/>
      </w:r>
      <w:r>
        <w:tab/>
        <w:t>window4_Monster_distValue = 20;</w:t>
      </w:r>
    </w:p>
    <w:p w:rsidR="00EF0723" w:rsidRDefault="00EF0723" w:rsidP="00EF0723">
      <w:pPr>
        <w:pStyle w:val="a5"/>
      </w:pPr>
      <w:r>
        <w:tab/>
      </w:r>
      <w:r>
        <w:tab/>
        <w:t>window5_Monster_distValue = 20;</w:t>
      </w:r>
    </w:p>
    <w:p w:rsidR="00EF0723" w:rsidRDefault="00EF0723" w:rsidP="00EF0723">
      <w:pPr>
        <w:pStyle w:val="a5"/>
      </w:pPr>
      <w:r>
        <w:tab/>
      </w:r>
      <w:r>
        <w:tab/>
        <w:t>window6_Monster_distValue = 20;</w:t>
      </w:r>
    </w:p>
    <w:p w:rsidR="00EF0723" w:rsidRDefault="00EF0723" w:rsidP="00EF0723">
      <w:pPr>
        <w:pStyle w:val="a5"/>
      </w:pPr>
      <w:r>
        <w:tab/>
      </w:r>
      <w:r>
        <w:tab/>
        <w:t>//route to  windowN_Monster_distValue</w:t>
      </w:r>
    </w:p>
    <w:p w:rsidR="00EF0723" w:rsidRDefault="00EF0723" w:rsidP="00EF0723">
      <w:pPr>
        <w:pStyle w:val="a5"/>
      </w:pPr>
      <w:r>
        <w:tab/>
      </w:r>
      <w:r>
        <w:tab/>
        <w:t>if(clk) begin</w:t>
      </w:r>
      <w:r>
        <w:tab/>
      </w:r>
    </w:p>
    <w:p w:rsidR="00EF0723" w:rsidRDefault="00EF0723" w:rsidP="00EF0723">
      <w:pPr>
        <w:pStyle w:val="a5"/>
      </w:pPr>
      <w:r>
        <w:tab/>
      </w:r>
      <w:r>
        <w:tab/>
      </w:r>
      <w:r>
        <w:tab/>
        <w:t>if ( monster0_cethaValue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isMonsterDeadArray[0]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window0_Monster_distValue &gt; monster0_distValue)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window0_Monster_distValue = monster0_distValue;</w:t>
      </w:r>
    </w:p>
    <w:p w:rsidR="00EF0723" w:rsidRDefault="00EF0723" w:rsidP="00EF0723">
      <w:pPr>
        <w:pStyle w:val="a5"/>
      </w:pPr>
    </w:p>
    <w:p w:rsidR="00EF0723" w:rsidRDefault="00EF0723" w:rsidP="00EF0723">
      <w:pPr>
        <w:pStyle w:val="a5"/>
      </w:pPr>
      <w:r>
        <w:tab/>
      </w:r>
      <w:r>
        <w:tab/>
      </w:r>
      <w:r>
        <w:tab/>
        <w:t>if ( monster1_cethaValue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isMonsterDeadArray[1]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window0_Monster_distValue &gt; monster1_distValue)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window0_Monster_distValue = monster1_distValue;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</w:p>
    <w:p w:rsidR="00EF0723" w:rsidRDefault="00EF0723" w:rsidP="00EF0723">
      <w:pPr>
        <w:pStyle w:val="a5"/>
        <w:rPr>
          <w:rFonts w:hint="eastAsia"/>
        </w:rPr>
      </w:pPr>
      <w:r>
        <w:tab/>
      </w:r>
      <w:r>
        <w:tab/>
      </w:r>
      <w:r>
        <w:tab/>
        <w:t>...</w:t>
      </w:r>
      <w:r>
        <w:rPr>
          <w:rFonts w:hint="eastAsia"/>
        </w:rPr>
        <w:t>생략</w:t>
      </w:r>
    </w:p>
    <w:p w:rsidR="00EF0723" w:rsidRDefault="00EF0723" w:rsidP="00EF0723">
      <w:pPr>
        <w:pStyle w:val="a5"/>
        <w:rPr>
          <w:rFonts w:hint="eastAsia"/>
        </w:rPr>
      </w:pPr>
    </w:p>
    <w:p w:rsidR="00EF0723" w:rsidRDefault="00EF0723" w:rsidP="00EF0723">
      <w:pPr>
        <w:pStyle w:val="a5"/>
      </w:pPr>
      <w:r>
        <w:tab/>
      </w:r>
      <w:r>
        <w:tab/>
      </w:r>
      <w:r>
        <w:tab/>
        <w:t>if ( monster8_cethaValue == 6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isMonsterDeadArray[8]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window6_Monster_distValue &gt; monster8_distValue)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window6_Monster_distValue = monster8_distValue;</w:t>
      </w:r>
    </w:p>
    <w:p w:rsidR="00EF0723" w:rsidRDefault="00EF0723" w:rsidP="00EF0723">
      <w:pPr>
        <w:pStyle w:val="a5"/>
      </w:pPr>
    </w:p>
    <w:p w:rsidR="00EF0723" w:rsidRDefault="00EF0723" w:rsidP="00EF0723">
      <w:pPr>
        <w:pStyle w:val="a5"/>
      </w:pPr>
      <w:r>
        <w:tab/>
      </w:r>
      <w:r>
        <w:tab/>
      </w:r>
      <w:r>
        <w:tab/>
        <w:t>if ( monster9_cethaValue == 6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isMonsterDeadArray[9] == 0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window6_Monster_distValue &gt; monster9_distValue)</w:t>
      </w:r>
    </w:p>
    <w:p w:rsidR="00EF0723" w:rsidRDefault="00EF0723" w:rsidP="00EF0723">
      <w:pPr>
        <w:pStyle w:val="a5"/>
      </w:pPr>
      <w:r>
        <w:tab/>
      </w:r>
      <w:r>
        <w:tab/>
      </w:r>
      <w:r>
        <w:tab/>
      </w:r>
      <w:r>
        <w:tab/>
      </w:r>
      <w:r>
        <w:tab/>
        <w:t>window6_Monster_distValue = monster9_distValue;</w:t>
      </w:r>
    </w:p>
    <w:p w:rsidR="00EF0723" w:rsidRDefault="00EF0723" w:rsidP="00EF0723">
      <w:pPr>
        <w:pStyle w:val="a5"/>
      </w:pPr>
    </w:p>
    <w:p w:rsidR="00EF0723" w:rsidRDefault="00EF0723" w:rsidP="00EF0723">
      <w:pPr>
        <w:pStyle w:val="a5"/>
      </w:pPr>
      <w:r>
        <w:tab/>
      </w:r>
      <w:r>
        <w:tab/>
        <w:t>end</w:t>
      </w:r>
    </w:p>
    <w:p w:rsidR="00EF0723" w:rsidRDefault="00EF0723" w:rsidP="00CA61D3">
      <w:pPr>
        <w:pStyle w:val="a0"/>
        <w:rPr>
          <w:rFonts w:hint="eastAsia"/>
        </w:rPr>
      </w:pPr>
    </w:p>
    <w:p w:rsidR="002F03F3" w:rsidRPr="00CA61D3" w:rsidRDefault="002F03F3" w:rsidP="00CA61D3">
      <w:pPr>
        <w:pStyle w:val="a0"/>
        <w:rPr>
          <w:rFonts w:hint="eastAsia"/>
        </w:rPr>
      </w:pPr>
    </w:p>
    <w:p w:rsidR="00CA61D3" w:rsidRDefault="00CA61D3" w:rsidP="00CA61D3">
      <w:pPr>
        <w:pStyle w:val="3"/>
      </w:pPr>
      <w:r>
        <w:t>Monster random generator</w:t>
      </w:r>
    </w:p>
    <w:p w:rsidR="0055655C" w:rsidRPr="007719D2" w:rsidRDefault="007719D2" w:rsidP="00CA61D3">
      <w:pPr>
        <w:pStyle w:val="a0"/>
        <w:rPr>
          <w:rFonts w:hint="eastAsia"/>
        </w:rPr>
      </w:pPr>
      <w:r>
        <w:rPr>
          <w:rFonts w:hint="eastAsia"/>
        </w:rPr>
        <w:t>몬스터의 리젠 시간마다 리젠 신호를 발생하고 몬스터의 리젠시 위치정보인 cetha</w:t>
      </w:r>
      <w:r>
        <w:t>Value</w:t>
      </w:r>
      <w:r>
        <w:rPr>
          <w:rFonts w:hint="eastAsia"/>
        </w:rPr>
        <w:t xml:space="preserve">를 </w:t>
      </w:r>
      <w:r w:rsidR="00840D4C">
        <w:rPr>
          <w:rFonts w:hint="eastAsia"/>
        </w:rPr>
        <w:t>설정하기 위하여</w:t>
      </w:r>
      <w:r>
        <w:rPr>
          <w:rFonts w:hint="eastAsia"/>
        </w:rPr>
        <w:t xml:space="preserve"> </w:t>
      </w:r>
      <w:r>
        <w:t xml:space="preserve">XOR shift </w:t>
      </w:r>
      <w:r>
        <w:rPr>
          <w:rFonts w:hint="eastAsia"/>
        </w:rPr>
        <w:t xml:space="preserve">방식으로 난수를 발생했고 </w:t>
      </w:r>
      <w:r w:rsidR="0055655C">
        <w:rPr>
          <w:rFonts w:hint="eastAsia"/>
        </w:rPr>
        <w:t xml:space="preserve">시드는 </w:t>
      </w:r>
      <w:r w:rsidR="0055655C">
        <w:t>50</w:t>
      </w:r>
      <w:r w:rsidR="0055655C">
        <w:rPr>
          <w:rFonts w:hint="eastAsia"/>
        </w:rPr>
        <w:t>M</w:t>
      </w:r>
      <w:r w:rsidR="0055655C">
        <w:t xml:space="preserve">hz counter </w:t>
      </w:r>
      <w:r w:rsidR="0055655C">
        <w:rPr>
          <w:rFonts w:hint="eastAsia"/>
        </w:rPr>
        <w:t xml:space="preserve">의 값을 사용하였다. </w:t>
      </w:r>
    </w:p>
    <w:p w:rsidR="007719D2" w:rsidRDefault="007719D2" w:rsidP="007719D2">
      <w:pPr>
        <w:pStyle w:val="a5"/>
      </w:pPr>
      <w:r>
        <w:tab/>
        <w:t>// make regen time</w:t>
      </w:r>
    </w:p>
    <w:p w:rsidR="007719D2" w:rsidRDefault="007719D2" w:rsidP="007719D2">
      <w:pPr>
        <w:pStyle w:val="a5"/>
      </w:pPr>
      <w:r>
        <w:tab/>
        <w:t>//regen</w:t>
      </w:r>
      <w:r>
        <w:t>되는</w:t>
      </w:r>
      <w:r>
        <w:t xml:space="preserve"> </w:t>
      </w:r>
      <w:r>
        <w:t>시간을</w:t>
      </w:r>
      <w:r>
        <w:t xml:space="preserve"> </w:t>
      </w:r>
      <w:r>
        <w:t>처리한다</w:t>
      </w:r>
    </w:p>
    <w:p w:rsidR="007719D2" w:rsidRDefault="007719D2" w:rsidP="007719D2">
      <w:pPr>
        <w:pStyle w:val="a5"/>
      </w:pPr>
      <w:r>
        <w:tab/>
      </w:r>
      <w:r>
        <w:tab/>
        <w:t>if (wire_tc_Hz1) begin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if (timeCount == monster_regen_time) begin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</w:r>
      <w:r>
        <w:tab/>
        <w:t>timeCount &lt;= 0;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</w:r>
      <w:r>
        <w:tab/>
        <w:t>isMonsterRegen = 1;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end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else begin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</w:r>
      <w:r>
        <w:tab/>
        <w:t>timeCount &lt;= timeCount + 1;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end</w:t>
      </w:r>
    </w:p>
    <w:p w:rsidR="007719D2" w:rsidRDefault="007719D2" w:rsidP="007719D2">
      <w:pPr>
        <w:pStyle w:val="a5"/>
      </w:pPr>
      <w:r>
        <w:lastRenderedPageBreak/>
        <w:tab/>
      </w:r>
      <w:r>
        <w:tab/>
        <w:t>end</w:t>
      </w:r>
      <w:r>
        <w:tab/>
      </w:r>
    </w:p>
    <w:p w:rsidR="007719D2" w:rsidRDefault="007719D2" w:rsidP="007719D2">
      <w:pPr>
        <w:pStyle w:val="a5"/>
      </w:pPr>
    </w:p>
    <w:p w:rsidR="007719D2" w:rsidRDefault="007719D2" w:rsidP="007719D2">
      <w:pPr>
        <w:pStyle w:val="a5"/>
        <w:rPr>
          <w:rFonts w:hint="eastAsia"/>
        </w:rPr>
      </w:pPr>
      <w:r>
        <w:tab/>
        <w:t>//</w:t>
      </w:r>
      <w:r>
        <w:rPr>
          <w:rFonts w:hint="eastAsia"/>
        </w:rPr>
        <w:t>몬스터가</w:t>
      </w:r>
      <w:r>
        <w:rPr>
          <w:rFonts w:hint="eastAsia"/>
        </w:rPr>
        <w:t xml:space="preserve"> </w:t>
      </w:r>
      <w:r>
        <w:rPr>
          <w:rFonts w:hint="eastAsia"/>
        </w:rPr>
        <w:t>발생될</w:t>
      </w:r>
      <w:r>
        <w:rPr>
          <w:rFonts w:hint="eastAsia"/>
        </w:rPr>
        <w:t xml:space="preserve"> </w:t>
      </w:r>
      <w:r>
        <w:rPr>
          <w:rFonts w:hint="eastAsia"/>
        </w:rPr>
        <w:t>각도정보는</w:t>
      </w:r>
      <w:r>
        <w:rPr>
          <w:rFonts w:hint="eastAsia"/>
        </w:rPr>
        <w:t xml:space="preserve"> </w:t>
      </w:r>
      <w:r>
        <w:rPr>
          <w:rFonts w:hint="eastAsia"/>
        </w:rPr>
        <w:t>난수를</w:t>
      </w:r>
      <w:r>
        <w:rPr>
          <w:rFonts w:hint="eastAsia"/>
        </w:rPr>
        <w:t xml:space="preserve"> </w:t>
      </w:r>
      <w:r>
        <w:rPr>
          <w:rFonts w:hint="eastAsia"/>
        </w:rPr>
        <w:t>이용한다</w:t>
      </w:r>
    </w:p>
    <w:p w:rsidR="007719D2" w:rsidRDefault="007719D2" w:rsidP="007719D2">
      <w:pPr>
        <w:pStyle w:val="a5"/>
      </w:pPr>
      <w:r>
        <w:tab/>
        <w:t xml:space="preserve">//xor shift </w:t>
      </w:r>
      <w:r>
        <w:t>방식으로</w:t>
      </w:r>
      <w:r>
        <w:t xml:space="preserve"> </w:t>
      </w:r>
      <w:r>
        <w:t>난수를</w:t>
      </w:r>
      <w:r>
        <w:t xml:space="preserve"> </w:t>
      </w:r>
      <w:r>
        <w:t>생성한다</w:t>
      </w:r>
    </w:p>
    <w:p w:rsidR="007719D2" w:rsidRDefault="007719D2" w:rsidP="007719D2">
      <w:pPr>
        <w:pStyle w:val="a5"/>
      </w:pPr>
      <w:r>
        <w:tab/>
        <w:t>//seed</w:t>
      </w:r>
      <w:r>
        <w:t>는</w:t>
      </w:r>
      <w:r w:rsidR="0055655C">
        <w:t xml:space="preserve"> 50</w:t>
      </w:r>
      <w:r w:rsidR="0055655C">
        <w:rPr>
          <w:rFonts w:hint="eastAsia"/>
        </w:rPr>
        <w:t>M</w:t>
      </w:r>
      <w:r>
        <w:t>hz tc counter</w:t>
      </w:r>
      <w:r>
        <w:t>의</w:t>
      </w:r>
      <w:r>
        <w:t xml:space="preserve"> count </w:t>
      </w:r>
      <w:r>
        <w:t>값을</w:t>
      </w:r>
      <w:r>
        <w:t xml:space="preserve"> </w:t>
      </w:r>
      <w:r>
        <w:t>이용한다</w:t>
      </w:r>
    </w:p>
    <w:p w:rsidR="007719D2" w:rsidRDefault="007719D2" w:rsidP="007719D2">
      <w:pPr>
        <w:pStyle w:val="a5"/>
      </w:pPr>
      <w:r>
        <w:tab/>
      </w:r>
      <w:r>
        <w:tab/>
        <w:t>if(reset) begin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t = random_seed;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x = random_seed;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y = random_seed;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z = random_seed;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w = random_seed;</w:t>
      </w:r>
    </w:p>
    <w:p w:rsidR="007719D2" w:rsidRDefault="007719D2" w:rsidP="007719D2">
      <w:pPr>
        <w:pStyle w:val="a5"/>
      </w:pPr>
      <w:r>
        <w:tab/>
      </w:r>
      <w:r>
        <w:tab/>
        <w:t>end</w:t>
      </w:r>
    </w:p>
    <w:p w:rsidR="007719D2" w:rsidRDefault="007719D2" w:rsidP="007719D2">
      <w:pPr>
        <w:pStyle w:val="a5"/>
      </w:pPr>
      <w:r>
        <w:tab/>
      </w:r>
      <w:r>
        <w:tab/>
      </w:r>
    </w:p>
    <w:p w:rsidR="007719D2" w:rsidRDefault="007719D2" w:rsidP="007719D2">
      <w:pPr>
        <w:pStyle w:val="a5"/>
      </w:pPr>
      <w:r>
        <w:tab/>
      </w:r>
      <w:r>
        <w:tab/>
        <w:t>if ( isMonsterRegen ) begin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t = x;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t = t^(t &lt;&lt; 11);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t = t^(t &gt;&gt; 8);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 xml:space="preserve">x = y; 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 xml:space="preserve">y = z; 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z = w;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w = w^(w &gt;&gt; 19);</w:t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w = w^t;</w:t>
      </w:r>
      <w:r>
        <w:tab/>
      </w:r>
      <w:r>
        <w:tab/>
      </w:r>
      <w:r>
        <w:tab/>
      </w:r>
    </w:p>
    <w:p w:rsidR="007719D2" w:rsidRDefault="007719D2" w:rsidP="007719D2">
      <w:pPr>
        <w:pStyle w:val="a5"/>
      </w:pPr>
      <w:r>
        <w:tab/>
      </w:r>
      <w:r>
        <w:tab/>
      </w:r>
      <w:r>
        <w:tab/>
        <w:t>monster_generator_index = w % mod_monsterIndex;</w:t>
      </w:r>
    </w:p>
    <w:p w:rsidR="007719D2" w:rsidRDefault="007719D2" w:rsidP="007719D2">
      <w:pPr>
        <w:pStyle w:val="a5"/>
      </w:pPr>
      <w:r>
        <w:tab/>
      </w:r>
      <w:r>
        <w:tab/>
        <w:t>end</w:t>
      </w:r>
      <w:r>
        <w:tab/>
      </w:r>
    </w:p>
    <w:p w:rsidR="00CA61D3" w:rsidRDefault="00CA61D3" w:rsidP="00CA61D3">
      <w:pPr>
        <w:pStyle w:val="3"/>
      </w:pPr>
      <w:r>
        <w:t>VGA data</w:t>
      </w:r>
    </w:p>
    <w:p w:rsidR="00CA61D3" w:rsidRDefault="0055655C" w:rsidP="007B6907">
      <w:pPr>
        <w:pStyle w:val="a8"/>
      </w:pPr>
      <w:r>
        <w:rPr>
          <w:rFonts w:hint="eastAsia"/>
        </w:rPr>
        <w:t xml:space="preserve">화면에 표시될 몬스터와 조준선 플레이어의 체력 및 남은 총알 </w:t>
      </w:r>
      <w:r w:rsidR="00840D4C">
        <w:rPr>
          <w:rFonts w:hint="eastAsia"/>
        </w:rPr>
        <w:t>개수를</w:t>
      </w:r>
      <w:bookmarkStart w:id="0" w:name="_GoBack"/>
      <w:bookmarkEnd w:id="0"/>
      <w:r>
        <w:rPr>
          <w:rFonts w:hint="eastAsia"/>
        </w:rPr>
        <w:t xml:space="preserve"> 표시하도록 만드는 모듈이다.</w:t>
      </w:r>
    </w:p>
    <w:p w:rsidR="007B6907" w:rsidRDefault="0055655C" w:rsidP="007B6907">
      <w:pPr>
        <w:pStyle w:val="a8"/>
      </w:pPr>
      <w:r>
        <w:t>P</w:t>
      </w:r>
      <w:r>
        <w:rPr>
          <w:rFonts w:hint="eastAsia"/>
        </w:rPr>
        <w:t xml:space="preserve">layer </w:t>
      </w:r>
      <w:r>
        <w:t>w</w:t>
      </w:r>
      <w:r>
        <w:rPr>
          <w:rFonts w:hint="eastAsia"/>
        </w:rPr>
        <w:t xml:space="preserve">eapon, </w:t>
      </w:r>
      <w:r>
        <w:t>player Life Point, set of monster data</w:t>
      </w:r>
      <w:r>
        <w:rPr>
          <w:rFonts w:hint="eastAsia"/>
        </w:rPr>
        <w:t xml:space="preserve">에서 </w:t>
      </w:r>
      <w:r w:rsidR="00CB6E11">
        <w:rPr>
          <w:rFonts w:hint="eastAsia"/>
        </w:rPr>
        <w:t>전달받은</w:t>
      </w:r>
      <w:r>
        <w:rPr>
          <w:rFonts w:hint="eastAsia"/>
        </w:rPr>
        <w:t xml:space="preserve"> 정보와 VGA controller에서 </w:t>
      </w:r>
      <w:r w:rsidR="00CB6E11">
        <w:rPr>
          <w:rFonts w:hint="eastAsia"/>
        </w:rPr>
        <w:t xml:space="preserve">전달받은 </w:t>
      </w:r>
      <w:r>
        <w:rPr>
          <w:rFonts w:hint="eastAsia"/>
        </w:rPr>
        <w:t xml:space="preserve">화면의 픽셀 좌표인 </w:t>
      </w:r>
      <w:r>
        <w:t>px,</w:t>
      </w:r>
      <w:r w:rsidR="00CF4D5E">
        <w:t xml:space="preserve"> </w:t>
      </w:r>
      <w:r>
        <w:t>py</w:t>
      </w:r>
      <w:r w:rsidR="004B6966">
        <w:t xml:space="preserve"> </w:t>
      </w:r>
      <w:r>
        <w:rPr>
          <w:rFonts w:hint="eastAsia"/>
        </w:rPr>
        <w:t>값</w:t>
      </w:r>
      <w:r w:rsidR="004B6966">
        <w:rPr>
          <w:rFonts w:hint="eastAsia"/>
        </w:rPr>
        <w:t xml:space="preserve">을 내부의 모듈인 </w:t>
      </w:r>
      <w:r w:rsidR="004B6966" w:rsidRPr="004B6966">
        <w:t>printMonster</w:t>
      </w:r>
      <w:r w:rsidR="004B6966">
        <w:t xml:space="preserve">, </w:t>
      </w:r>
      <w:r w:rsidR="004B6966" w:rsidRPr="004B6966">
        <w:t>printPlayerLifeBar</w:t>
      </w:r>
      <w:r w:rsidR="004B6966">
        <w:t xml:space="preserve">, </w:t>
      </w:r>
      <w:r w:rsidR="004B6966" w:rsidRPr="004B6966">
        <w:t>printBullet</w:t>
      </w:r>
      <w:r w:rsidR="004B6966">
        <w:t xml:space="preserve">, </w:t>
      </w:r>
      <w:r w:rsidR="004B6966" w:rsidRPr="004B6966">
        <w:t>printCross</w:t>
      </w:r>
      <w:r w:rsidR="004B6966">
        <w:t xml:space="preserve">, </w:t>
      </w:r>
      <w:r w:rsidR="004B6966" w:rsidRPr="004B6966">
        <w:t>printGameOver</w:t>
      </w:r>
      <w:r w:rsidR="004B6966">
        <w:rPr>
          <w:rFonts w:hint="eastAsia"/>
        </w:rPr>
        <w:t>로 전달한다.</w:t>
      </w:r>
      <w:r w:rsidR="004B6966">
        <w:t xml:space="preserve"> </w:t>
      </w:r>
      <w:r w:rsidR="004B6966">
        <w:rPr>
          <w:rFonts w:hint="eastAsia"/>
        </w:rPr>
        <w:t xml:space="preserve">그리고 이 모듈로부터 온 </w:t>
      </w:r>
      <w:r w:rsidR="004B6966">
        <w:t xml:space="preserve">RGB </w:t>
      </w:r>
      <w:r w:rsidR="004B6966">
        <w:rPr>
          <w:rFonts w:hint="eastAsia"/>
        </w:rPr>
        <w:t>값</w:t>
      </w:r>
      <w:r w:rsidR="00E72E26">
        <w:rPr>
          <w:rFonts w:hint="eastAsia"/>
        </w:rPr>
        <w:t xml:space="preserve">과 </w:t>
      </w:r>
      <w:r w:rsidR="00E72E26" w:rsidRPr="00E72E26">
        <w:t>isPrinted</w:t>
      </w:r>
      <w:r w:rsidR="00E72E26">
        <w:rPr>
          <w:rFonts w:hint="eastAsia"/>
        </w:rPr>
        <w:t xml:space="preserve">신호를 가지고 화면에 표시될 </w:t>
      </w:r>
      <w:r w:rsidR="00E72E26">
        <w:t>RGB</w:t>
      </w:r>
      <w:r w:rsidR="00E72E26">
        <w:rPr>
          <w:rFonts w:hint="eastAsia"/>
        </w:rPr>
        <w:t>값을 선택하여</w:t>
      </w:r>
      <w:r w:rsidR="004B6966">
        <w:rPr>
          <w:rFonts w:hint="eastAsia"/>
        </w:rPr>
        <w:t xml:space="preserve"> VGA controller로 보낸다</w:t>
      </w:r>
      <w:r w:rsidR="007B6907">
        <w:rPr>
          <w:rFonts w:hint="eastAsia"/>
        </w:rPr>
        <w:t>.</w:t>
      </w:r>
      <w:r w:rsidR="007B6907" w:rsidRPr="007B6907">
        <w:rPr>
          <w:rFonts w:hint="eastAsia"/>
        </w:rPr>
        <w:t xml:space="preserve"> </w:t>
      </w:r>
    </w:p>
    <w:p w:rsidR="00331A17" w:rsidRDefault="00331A17" w:rsidP="007B6907">
      <w:pPr>
        <w:pStyle w:val="a8"/>
      </w:pPr>
      <w:r>
        <w:t>Print</w:t>
      </w:r>
      <w:r>
        <w:rPr>
          <w:rFonts w:hint="eastAsia"/>
        </w:rPr>
        <w:t xml:space="preserve">를 접두사로 가지는 모듈에서 사용하는 </w:t>
      </w:r>
      <w:r w:rsidR="00E149C6">
        <w:rPr>
          <w:rFonts w:hint="eastAsia"/>
        </w:rPr>
        <w:t>integer들은 다음과 같은 형식을 따른다.</w:t>
      </w:r>
      <w:r w:rsidR="00E149C6"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49C6" w:rsidTr="00E149C6">
        <w:tc>
          <w:tcPr>
            <w:tcW w:w="4675" w:type="dxa"/>
          </w:tcPr>
          <w:p w:rsidR="00E149C6" w:rsidRDefault="00E149C6" w:rsidP="007B6907">
            <w:pPr>
              <w:pStyle w:val="a8"/>
            </w:pPr>
            <w:r>
              <w:t xml:space="preserve"> “_x” </w:t>
            </w:r>
            <w:r>
              <w:rPr>
                <w:rFonts w:hint="eastAsia"/>
              </w:rPr>
              <w:t xml:space="preserve">를 접미사로 가지는 </w:t>
            </w:r>
            <w:r>
              <w:t>interger</w:t>
            </w:r>
          </w:p>
        </w:tc>
        <w:tc>
          <w:tcPr>
            <w:tcW w:w="4675" w:type="dxa"/>
          </w:tcPr>
          <w:p w:rsidR="00E149C6" w:rsidRDefault="00E149C6" w:rsidP="007B6907">
            <w:pPr>
              <w:pStyle w:val="a8"/>
              <w:rPr>
                <w:rFonts w:hint="eastAsia"/>
              </w:rPr>
            </w:pPr>
            <w:r>
              <w:rPr>
                <w:rFonts w:hint="eastAsia"/>
              </w:rPr>
              <w:t>그릴 물체의 중앙 x좌표</w:t>
            </w:r>
          </w:p>
          <w:p w:rsidR="00E149C6" w:rsidRDefault="00E149C6" w:rsidP="007B6907">
            <w:pPr>
              <w:pStyle w:val="a8"/>
              <w:rPr>
                <w:rFonts w:hint="eastAsia"/>
              </w:rPr>
            </w:pPr>
            <w:r>
              <w:t>E</w:t>
            </w:r>
            <w:r>
              <w:rPr>
                <w:rFonts w:hint="eastAsia"/>
              </w:rPr>
              <w:t>x)</w:t>
            </w:r>
            <w:r>
              <w:t xml:space="preserve"> integer monster_body_x;</w:t>
            </w:r>
          </w:p>
        </w:tc>
      </w:tr>
      <w:tr w:rsidR="00E149C6" w:rsidTr="00E149C6">
        <w:tc>
          <w:tcPr>
            <w:tcW w:w="4675" w:type="dxa"/>
          </w:tcPr>
          <w:p w:rsidR="00E149C6" w:rsidRDefault="00E149C6" w:rsidP="007B6907">
            <w:pPr>
              <w:pStyle w:val="a8"/>
            </w:pPr>
            <w:r>
              <w:t>“_</w:t>
            </w:r>
            <w:r>
              <w:rPr>
                <w:rFonts w:hint="eastAsia"/>
              </w:rPr>
              <w:t>y</w:t>
            </w:r>
            <w:r>
              <w:t>”</w:t>
            </w:r>
            <w:r w:rsidR="00D97BA6">
              <w:t xml:space="preserve"> </w:t>
            </w:r>
            <w:r w:rsidR="00D97BA6">
              <w:rPr>
                <w:rFonts w:hint="eastAsia"/>
              </w:rPr>
              <w:t xml:space="preserve">를 접미사로 가지는 </w:t>
            </w:r>
            <w:r w:rsidR="00D97BA6">
              <w:t>interger</w:t>
            </w:r>
          </w:p>
        </w:tc>
        <w:tc>
          <w:tcPr>
            <w:tcW w:w="4675" w:type="dxa"/>
          </w:tcPr>
          <w:p w:rsidR="00D97BA6" w:rsidRDefault="00D97BA6" w:rsidP="007B6907">
            <w:pPr>
              <w:pStyle w:val="a8"/>
            </w:pPr>
            <w:r>
              <w:rPr>
                <w:rFonts w:hint="eastAsia"/>
              </w:rPr>
              <w:t>그릴</w:t>
            </w:r>
            <w:r>
              <w:t xml:space="preserve"> </w:t>
            </w:r>
            <w:r>
              <w:rPr>
                <w:rFonts w:hint="eastAsia"/>
              </w:rPr>
              <w:t xml:space="preserve">물체의 중앙 y좌표 </w:t>
            </w:r>
          </w:p>
          <w:p w:rsidR="00E149C6" w:rsidRDefault="00D97BA6" w:rsidP="007B6907">
            <w:pPr>
              <w:pStyle w:val="a8"/>
            </w:pPr>
            <w:r>
              <w:t xml:space="preserve">Ex) </w:t>
            </w:r>
            <w:r w:rsidR="00E149C6">
              <w:t>integer monster_body_y;</w:t>
            </w:r>
          </w:p>
        </w:tc>
      </w:tr>
      <w:tr w:rsidR="00E149C6" w:rsidTr="00E149C6">
        <w:tc>
          <w:tcPr>
            <w:tcW w:w="4675" w:type="dxa"/>
          </w:tcPr>
          <w:p w:rsidR="00E149C6" w:rsidRDefault="00E149C6" w:rsidP="007B6907">
            <w:pPr>
              <w:pStyle w:val="a8"/>
            </w:pPr>
            <w:r>
              <w:t>“_left”</w:t>
            </w:r>
            <w:r w:rsidR="00D97BA6">
              <w:t xml:space="preserve"> </w:t>
            </w:r>
            <w:r w:rsidR="00D97BA6">
              <w:rPr>
                <w:rFonts w:hint="eastAsia"/>
              </w:rPr>
              <w:t xml:space="preserve">를 접미사로 가지는 </w:t>
            </w:r>
            <w:r w:rsidR="00D97BA6">
              <w:t>interger</w:t>
            </w:r>
          </w:p>
        </w:tc>
        <w:tc>
          <w:tcPr>
            <w:tcW w:w="4675" w:type="dxa"/>
          </w:tcPr>
          <w:p w:rsidR="00D97BA6" w:rsidRDefault="00D97BA6" w:rsidP="007B6907">
            <w:pPr>
              <w:pStyle w:val="a8"/>
              <w:rPr>
                <w:rFonts w:hint="eastAsia"/>
              </w:rPr>
            </w:pPr>
            <w:r>
              <w:rPr>
                <w:rFonts w:hint="eastAsia"/>
              </w:rPr>
              <w:t>그릴 물체의 왼쪽끝 x좌표</w:t>
            </w:r>
          </w:p>
          <w:p w:rsidR="00E149C6" w:rsidRDefault="00D97BA6" w:rsidP="007B6907">
            <w:pPr>
              <w:pStyle w:val="a8"/>
            </w:pPr>
            <w:r>
              <w:t xml:space="preserve">Ex) </w:t>
            </w:r>
            <w:r w:rsidR="00E149C6">
              <w:t>integer monster_body_left;</w:t>
            </w:r>
          </w:p>
        </w:tc>
      </w:tr>
      <w:tr w:rsidR="00E149C6" w:rsidTr="00E149C6">
        <w:tc>
          <w:tcPr>
            <w:tcW w:w="4675" w:type="dxa"/>
          </w:tcPr>
          <w:p w:rsidR="00E149C6" w:rsidRDefault="00E149C6" w:rsidP="00E149C6">
            <w:pPr>
              <w:pStyle w:val="a8"/>
            </w:pPr>
            <w:r>
              <w:t>“_right”</w:t>
            </w:r>
            <w:r w:rsidR="00D97BA6">
              <w:t xml:space="preserve"> </w:t>
            </w:r>
            <w:r w:rsidR="00D97BA6">
              <w:rPr>
                <w:rFonts w:hint="eastAsia"/>
              </w:rPr>
              <w:t xml:space="preserve">를 접미사로 가지는 </w:t>
            </w:r>
            <w:r w:rsidR="00D97BA6">
              <w:t>interger</w:t>
            </w:r>
          </w:p>
        </w:tc>
        <w:tc>
          <w:tcPr>
            <w:tcW w:w="4675" w:type="dxa"/>
          </w:tcPr>
          <w:p w:rsidR="00D97BA6" w:rsidRPr="00D97BA6" w:rsidRDefault="00D97BA6" w:rsidP="007B6907">
            <w:pPr>
              <w:pStyle w:val="a8"/>
            </w:pPr>
            <w:r>
              <w:rPr>
                <w:rFonts w:hint="eastAsia"/>
              </w:rPr>
              <w:t xml:space="preserve">그릴 물체의 오른쪽끝 </w:t>
            </w:r>
            <w:r>
              <w:t>x</w:t>
            </w:r>
            <w:r>
              <w:rPr>
                <w:rFonts w:hint="eastAsia"/>
              </w:rPr>
              <w:t>좌표</w:t>
            </w:r>
          </w:p>
          <w:p w:rsidR="00E149C6" w:rsidRDefault="00D97BA6" w:rsidP="007B6907">
            <w:pPr>
              <w:pStyle w:val="a8"/>
            </w:pPr>
            <w:r>
              <w:t xml:space="preserve">Ex) </w:t>
            </w:r>
            <w:r w:rsidR="00E149C6">
              <w:t>integer monster_body_right;</w:t>
            </w:r>
          </w:p>
        </w:tc>
      </w:tr>
      <w:tr w:rsidR="00E149C6" w:rsidTr="00E149C6">
        <w:tc>
          <w:tcPr>
            <w:tcW w:w="4675" w:type="dxa"/>
          </w:tcPr>
          <w:p w:rsidR="00E149C6" w:rsidRDefault="00E149C6" w:rsidP="00E149C6">
            <w:pPr>
              <w:pStyle w:val="a8"/>
            </w:pPr>
            <w:r>
              <w:t>“_top”</w:t>
            </w:r>
            <w:r w:rsidR="00D97BA6">
              <w:t xml:space="preserve"> </w:t>
            </w:r>
            <w:r w:rsidR="00D97BA6">
              <w:rPr>
                <w:rFonts w:hint="eastAsia"/>
              </w:rPr>
              <w:t xml:space="preserve">를 접미사로 가지는 </w:t>
            </w:r>
            <w:r w:rsidR="00D97BA6">
              <w:t>interger</w:t>
            </w:r>
          </w:p>
        </w:tc>
        <w:tc>
          <w:tcPr>
            <w:tcW w:w="4675" w:type="dxa"/>
          </w:tcPr>
          <w:p w:rsidR="00D97BA6" w:rsidRPr="00D97BA6" w:rsidRDefault="00D97BA6" w:rsidP="007B6907">
            <w:pPr>
              <w:pStyle w:val="a8"/>
            </w:pPr>
            <w:r>
              <w:rPr>
                <w:rFonts w:hint="eastAsia"/>
              </w:rPr>
              <w:t xml:space="preserve">그릴 물체의 상단끝 </w:t>
            </w:r>
            <w:r>
              <w:t>y</w:t>
            </w:r>
            <w:r>
              <w:rPr>
                <w:rFonts w:hint="eastAsia"/>
              </w:rPr>
              <w:t>좌표</w:t>
            </w:r>
          </w:p>
          <w:p w:rsidR="00E149C6" w:rsidRDefault="00D97BA6" w:rsidP="007B6907">
            <w:pPr>
              <w:pStyle w:val="a8"/>
            </w:pPr>
            <w:r>
              <w:t xml:space="preserve">Ex) </w:t>
            </w:r>
            <w:r w:rsidR="00E149C6">
              <w:t>integer monster_body_top;</w:t>
            </w:r>
          </w:p>
        </w:tc>
      </w:tr>
      <w:tr w:rsidR="00E149C6" w:rsidTr="00E149C6">
        <w:tc>
          <w:tcPr>
            <w:tcW w:w="4675" w:type="dxa"/>
          </w:tcPr>
          <w:p w:rsidR="00E149C6" w:rsidRDefault="00E149C6" w:rsidP="007B6907">
            <w:pPr>
              <w:pStyle w:val="a8"/>
            </w:pPr>
            <w:r>
              <w:t>“_bottom”</w:t>
            </w:r>
            <w:r w:rsidR="00D97BA6">
              <w:t xml:space="preserve"> </w:t>
            </w:r>
            <w:r w:rsidR="00D97BA6">
              <w:rPr>
                <w:rFonts w:hint="eastAsia"/>
              </w:rPr>
              <w:t xml:space="preserve">를 접미사로 가지는 </w:t>
            </w:r>
            <w:r w:rsidR="00D97BA6">
              <w:t>interger</w:t>
            </w:r>
          </w:p>
        </w:tc>
        <w:tc>
          <w:tcPr>
            <w:tcW w:w="4675" w:type="dxa"/>
          </w:tcPr>
          <w:p w:rsidR="00D97BA6" w:rsidRPr="00D97BA6" w:rsidRDefault="00D97BA6" w:rsidP="007B6907">
            <w:pPr>
              <w:pStyle w:val="a8"/>
            </w:pPr>
            <w:r>
              <w:rPr>
                <w:rFonts w:hint="eastAsia"/>
              </w:rPr>
              <w:t xml:space="preserve">그릴 물체의 하단끝 </w:t>
            </w:r>
            <w:r>
              <w:t>y</w:t>
            </w:r>
            <w:r>
              <w:rPr>
                <w:rFonts w:hint="eastAsia"/>
              </w:rPr>
              <w:t>좌표</w:t>
            </w:r>
          </w:p>
          <w:p w:rsidR="00E149C6" w:rsidRDefault="00D97BA6" w:rsidP="007B6907">
            <w:pPr>
              <w:pStyle w:val="a8"/>
            </w:pPr>
            <w:r>
              <w:t xml:space="preserve">Ex) </w:t>
            </w:r>
            <w:r w:rsidR="00E149C6">
              <w:t>integer monster_body_bottom;</w:t>
            </w:r>
            <w:r w:rsidR="00E149C6">
              <w:tab/>
            </w:r>
          </w:p>
        </w:tc>
      </w:tr>
    </w:tbl>
    <w:p w:rsidR="00E149C6" w:rsidRDefault="00E149C6" w:rsidP="007B6907">
      <w:pPr>
        <w:pStyle w:val="a8"/>
      </w:pPr>
    </w:p>
    <w:p w:rsidR="00331A17" w:rsidRDefault="00E149C6" w:rsidP="00E149C6">
      <w:pPr>
        <w:pStyle w:val="a8"/>
        <w:rPr>
          <w:rFonts w:hint="eastAsia"/>
        </w:rPr>
      </w:pPr>
      <w:r>
        <w:lastRenderedPageBreak/>
        <w:tab/>
      </w:r>
      <w:r>
        <w:tab/>
      </w:r>
    </w:p>
    <w:p w:rsidR="0055655C" w:rsidRDefault="00BC7DF7" w:rsidP="00CA61D3">
      <w:pPr>
        <w:pStyle w:val="4"/>
      </w:pPr>
      <w:r>
        <w:t xml:space="preserve"> </w:t>
      </w:r>
      <w:r w:rsidR="007B6907">
        <w:rPr>
          <w:rFonts w:hint="eastAsia"/>
        </w:rPr>
        <w:t>VGA_data</w:t>
      </w:r>
    </w:p>
    <w:p w:rsidR="008E5E20" w:rsidRPr="008A44B9" w:rsidRDefault="007B6907" w:rsidP="007B6907">
      <w:pPr>
        <w:pStyle w:val="a0"/>
        <w:rPr>
          <w:rFonts w:hint="eastAsia"/>
        </w:rPr>
      </w:pPr>
      <w:r>
        <w:rPr>
          <w:rFonts w:hint="eastAsia"/>
        </w:rPr>
        <w:t xml:space="preserve">화면에 출력할 </w:t>
      </w:r>
      <w:r>
        <w:t>RGB</w:t>
      </w:r>
      <w:r>
        <w:rPr>
          <w:rFonts w:hint="eastAsia"/>
        </w:rPr>
        <w:t>값을 처리하는 부분이다</w:t>
      </w:r>
      <w:r w:rsidR="008E5E20">
        <w:rPr>
          <w:rFonts w:hint="eastAsia"/>
        </w:rPr>
        <w:t>. 조준선,</w:t>
      </w:r>
      <w:r w:rsidR="008E5E20">
        <w:t xml:space="preserve"> </w:t>
      </w:r>
      <w:r w:rsidR="008E5E20">
        <w:rPr>
          <w:rFonts w:hint="eastAsia"/>
        </w:rPr>
        <w:t xml:space="preserve">플레이어의 </w:t>
      </w:r>
      <w:r w:rsidR="00BD3683">
        <w:rPr>
          <w:rFonts w:hint="eastAsia"/>
        </w:rPr>
        <w:t>체력 바</w:t>
      </w:r>
      <w:r w:rsidR="008E5E20">
        <w:rPr>
          <w:rFonts w:hint="eastAsia"/>
        </w:rPr>
        <w:t>, 남은 총알은 몬스터</w:t>
      </w:r>
      <w:r w:rsidR="008A44B9">
        <w:rPr>
          <w:rFonts w:hint="eastAsia"/>
        </w:rPr>
        <w:t xml:space="preserve"> </w:t>
      </w:r>
      <w:r w:rsidR="008E5E20">
        <w:rPr>
          <w:rFonts w:hint="eastAsia"/>
        </w:rPr>
        <w:t xml:space="preserve">위에 </w:t>
      </w:r>
      <w:r w:rsidR="00BD3683">
        <w:rPr>
          <w:rFonts w:hint="eastAsia"/>
        </w:rPr>
        <w:t>표시되어야</w:t>
      </w:r>
      <w:r w:rsidR="008A44B9">
        <w:rPr>
          <w:rFonts w:hint="eastAsia"/>
        </w:rPr>
        <w:t xml:space="preserve"> 하므로 </w:t>
      </w:r>
      <w:r w:rsidR="00095F29">
        <w:rPr>
          <w:rFonts w:hint="eastAsia"/>
        </w:rPr>
        <w:t xml:space="preserve">출력할 </w:t>
      </w:r>
      <w:r w:rsidR="008A44B9">
        <w:rPr>
          <w:rFonts w:hint="eastAsia"/>
        </w:rPr>
        <w:t xml:space="preserve">RGB값은 </w:t>
      </w:r>
      <w:r w:rsidR="008A44B9">
        <w:t>blocking assignment</w:t>
      </w:r>
      <w:r w:rsidR="008A44B9">
        <w:rPr>
          <w:rFonts w:hint="eastAsia"/>
        </w:rPr>
        <w:t>를 사용</w:t>
      </w:r>
      <w:r w:rsidR="008A44B9">
        <w:t>하</w:t>
      </w:r>
      <w:r w:rsidR="008A44B9">
        <w:rPr>
          <w:rFonts w:hint="eastAsia"/>
        </w:rPr>
        <w:t xml:space="preserve">여 </w:t>
      </w:r>
      <w:r w:rsidR="00095F29">
        <w:rPr>
          <w:rFonts w:hint="eastAsia"/>
        </w:rPr>
        <w:t xml:space="preserve">뒤쪽에서 값을 </w:t>
      </w:r>
      <w:r w:rsidR="00BD3683">
        <w:rPr>
          <w:rFonts w:hint="eastAsia"/>
        </w:rPr>
        <w:t>할당 받아</w:t>
      </w:r>
      <w:r w:rsidR="00095F29">
        <w:rPr>
          <w:rFonts w:hint="eastAsia"/>
        </w:rPr>
        <w:t xml:space="preserve"> 몬스터 위에 표시되도록</w:t>
      </w:r>
      <w:r w:rsidR="00D04E33">
        <w:rPr>
          <w:rFonts w:hint="eastAsia"/>
        </w:rPr>
        <w:t xml:space="preserve"> </w:t>
      </w:r>
      <w:r w:rsidR="008A44B9">
        <w:rPr>
          <w:rFonts w:hint="eastAsia"/>
        </w:rPr>
        <w:t>설계하였다.</w:t>
      </w:r>
    </w:p>
    <w:p w:rsidR="007B6907" w:rsidRDefault="007B6907" w:rsidP="007B6907">
      <w:pPr>
        <w:pStyle w:val="a5"/>
      </w:pPr>
      <w:r>
        <w:tab/>
      </w:r>
      <w:r>
        <w:tab/>
        <w:t>if(PlayerLifePoint != 0) begin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//print monster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(isPrinted_monster0 )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{monster0_r, monster0_g, monster0_b};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(isPrinted_monster1 )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{monster1_r, monster1_g, monster1_b};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(isPrinted_monster2 )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{monster2_r, monster2_g, monster2_b};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 isPrinted_monster3 )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{monster3_r, monster3_g, monster3_b};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(isPrinted_monster4 )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{monster4_r, monster4_g, monster4_b};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(isPrinted_monster5 )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{monster5_r, monster5_g, monster5_b};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if (isPrinted_monster6 )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  <w:t>{r, g, b} = {monster6_r, monster6_g, monster6_b};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end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//print playerLifeBar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if (isPrint_PlayerLifeBar)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{r, g, b} = {PlayerLifeBar_r, PlayerLifeBar_g, PlayerLifeBar_b};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end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//print bullet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if(isPrint_Bullet)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{r, g, b} = {Bullet_r, Bullet_g, Bullet_b};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end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//print cross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if (isPrinted_cross)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{r, g, b} = {cross_r, cross_g, cross_b};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end</w:t>
      </w:r>
      <w:r>
        <w:tab/>
      </w:r>
    </w:p>
    <w:p w:rsidR="007B6907" w:rsidRDefault="007B6907" w:rsidP="007B6907">
      <w:pPr>
        <w:pStyle w:val="a5"/>
      </w:pPr>
      <w:r>
        <w:tab/>
      </w:r>
      <w:r>
        <w:tab/>
        <w:t xml:space="preserve">end </w:t>
      </w:r>
    </w:p>
    <w:p w:rsidR="007B6907" w:rsidRDefault="007B6907" w:rsidP="007B6907">
      <w:pPr>
        <w:pStyle w:val="a5"/>
      </w:pPr>
      <w:r>
        <w:tab/>
      </w:r>
      <w:r>
        <w:tab/>
        <w:t>//</w:t>
      </w:r>
      <w:r>
        <w:t>플레이어의</w:t>
      </w:r>
      <w:r>
        <w:t xml:space="preserve"> </w:t>
      </w:r>
      <w:r>
        <w:t>체력이</w:t>
      </w:r>
      <w:r>
        <w:t xml:space="preserve"> </w:t>
      </w:r>
      <w:r>
        <w:t>없다면</w:t>
      </w:r>
      <w:r>
        <w:t xml:space="preserve"> game over</w:t>
      </w:r>
      <w:r>
        <w:t>화면을</w:t>
      </w:r>
      <w:r>
        <w:t xml:space="preserve"> </w:t>
      </w:r>
      <w:r>
        <w:t>출력한다</w:t>
      </w:r>
    </w:p>
    <w:p w:rsidR="007B6907" w:rsidRDefault="007B6907" w:rsidP="007B6907">
      <w:pPr>
        <w:pStyle w:val="a5"/>
      </w:pPr>
      <w:r>
        <w:tab/>
      </w:r>
      <w:r>
        <w:tab/>
        <w:t>else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if(isPrinted_GameOver) begin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r = gameOver_r;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g = gameOver_g;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</w:r>
      <w:r>
        <w:tab/>
        <w:t>b = gameOver_b;</w:t>
      </w:r>
    </w:p>
    <w:p w:rsidR="007B6907" w:rsidRDefault="007B6907" w:rsidP="007B6907">
      <w:pPr>
        <w:pStyle w:val="a5"/>
      </w:pPr>
      <w:r>
        <w:tab/>
      </w:r>
      <w:r>
        <w:tab/>
      </w:r>
      <w:r>
        <w:tab/>
        <w:t>end</w:t>
      </w:r>
    </w:p>
    <w:p w:rsidR="007B6907" w:rsidRDefault="007B6907" w:rsidP="007B6907">
      <w:pPr>
        <w:pStyle w:val="a5"/>
      </w:pPr>
      <w:r>
        <w:lastRenderedPageBreak/>
        <w:tab/>
      </w:r>
      <w:r>
        <w:tab/>
        <w:t>end</w:t>
      </w:r>
    </w:p>
    <w:p w:rsidR="007B6907" w:rsidRDefault="007B6907" w:rsidP="007B6907">
      <w:pPr>
        <w:pStyle w:val="a5"/>
      </w:pPr>
    </w:p>
    <w:p w:rsidR="007B6907" w:rsidRDefault="007B6907" w:rsidP="00CA61D3">
      <w:pPr>
        <w:pStyle w:val="a0"/>
        <w:rPr>
          <w:rFonts w:hint="eastAsia"/>
        </w:rPr>
      </w:pPr>
    </w:p>
    <w:p w:rsidR="007B6907" w:rsidRDefault="00BC7DF7" w:rsidP="007B6907">
      <w:pPr>
        <w:pStyle w:val="4"/>
      </w:pPr>
      <w:r>
        <w:t xml:space="preserve"> </w:t>
      </w:r>
      <w:r w:rsidR="007B6907" w:rsidRPr="004B6966">
        <w:t>printMonster</w:t>
      </w:r>
    </w:p>
    <w:p w:rsidR="00E72E26" w:rsidRPr="00E72E26" w:rsidRDefault="00E72E26" w:rsidP="00E72E26">
      <w:pPr>
        <w:pStyle w:val="a0"/>
        <w:rPr>
          <w:rFonts w:hint="eastAsia"/>
        </w:rPr>
      </w:pPr>
      <w:r>
        <w:rPr>
          <w:rFonts w:hint="eastAsia"/>
        </w:rPr>
        <w:t xml:space="preserve">이 모듈에서는 화면에 표시될 </w:t>
      </w:r>
      <w:r>
        <w:t>window</w:t>
      </w:r>
      <w:r>
        <w:rPr>
          <w:rFonts w:hint="eastAsia"/>
        </w:rPr>
        <w:t>구역중 하나에 몬스터를 그리는 모듈이다. 괴물의 거리에 따라 크기를 조절하고, 입의 크기가 시간에 따라 변</w:t>
      </w:r>
      <w:r w:rsidR="00331A17">
        <w:rPr>
          <w:rFonts w:hint="eastAsia"/>
        </w:rPr>
        <w:t>하고,</w:t>
      </w:r>
      <w:r>
        <w:rPr>
          <w:rFonts w:hint="eastAsia"/>
        </w:rPr>
        <w:t xml:space="preserve"> 몬스터가 피격</w:t>
      </w:r>
      <w:r w:rsidR="00331A17">
        <w:rPr>
          <w:rFonts w:hint="eastAsia"/>
        </w:rPr>
        <w:t xml:space="preserve"> </w:t>
      </w:r>
      <w:r>
        <w:rPr>
          <w:rFonts w:hint="eastAsia"/>
        </w:rPr>
        <w:t>시 피격</w:t>
      </w:r>
      <w:r w:rsidR="00331A17">
        <w:rPr>
          <w:rFonts w:hint="eastAsia"/>
        </w:rPr>
        <w:t xml:space="preserve"> </w:t>
      </w:r>
      <w:r>
        <w:rPr>
          <w:rFonts w:hint="eastAsia"/>
        </w:rPr>
        <w:t>이펙트를 표시한다</w:t>
      </w:r>
      <w:r w:rsidR="00331A17">
        <w:rPr>
          <w:rFonts w:hint="eastAsia"/>
        </w:rPr>
        <w:t>.</w:t>
      </w:r>
    </w:p>
    <w:p w:rsidR="00E00277" w:rsidRDefault="00331A17" w:rsidP="00E00277">
      <w:pPr>
        <w:pStyle w:val="a0"/>
      </w:pPr>
      <w:r>
        <w:rPr>
          <w:rFonts w:hint="eastAsia"/>
        </w:rPr>
        <w:t>소스코드</w:t>
      </w:r>
    </w:p>
    <w:p w:rsidR="00331A17" w:rsidRDefault="00331A17" w:rsidP="00331A17">
      <w:pPr>
        <w:pStyle w:val="a5"/>
      </w:pPr>
      <w:r>
        <w:tab/>
        <w:t>//</w:t>
      </w:r>
      <w:r>
        <w:t>괴물의</w:t>
      </w:r>
      <w:r>
        <w:t xml:space="preserve"> </w:t>
      </w:r>
      <w:r>
        <w:t>입크기를</w:t>
      </w:r>
      <w:r>
        <w:t xml:space="preserve"> </w:t>
      </w:r>
      <w:r>
        <w:t>시간에</w:t>
      </w:r>
      <w:r>
        <w:t xml:space="preserve"> </w:t>
      </w:r>
      <w:r>
        <w:t>따라</w:t>
      </w:r>
      <w:r>
        <w:t xml:space="preserve"> </w:t>
      </w:r>
      <w:r>
        <w:t>달리하도록</w:t>
      </w:r>
      <w:r>
        <w:t xml:space="preserve"> </w:t>
      </w:r>
      <w:r>
        <w:t>만든다</w:t>
      </w:r>
    </w:p>
    <w:p w:rsidR="00331A17" w:rsidRDefault="00331A17" w:rsidP="00331A17">
      <w:pPr>
        <w:pStyle w:val="a5"/>
      </w:pPr>
      <w:r>
        <w:tab/>
        <w:t>//</w:t>
      </w:r>
      <w:r>
        <w:t>플레이어가</w:t>
      </w:r>
      <w:r>
        <w:t xml:space="preserve"> </w:t>
      </w:r>
      <w:r>
        <w:t>피격될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거리에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t>입의</w:t>
      </w:r>
      <w:r>
        <w:t xml:space="preserve"> </w:t>
      </w:r>
      <w:r>
        <w:t>크기가</w:t>
      </w:r>
      <w:r>
        <w:t xml:space="preserve"> </w:t>
      </w:r>
      <w:r>
        <w:t>변하는</w:t>
      </w:r>
      <w:r>
        <w:t xml:space="preserve"> </w:t>
      </w:r>
      <w:r>
        <w:t>속도가</w:t>
      </w:r>
      <w:r>
        <w:t xml:space="preserve"> </w:t>
      </w:r>
      <w:r>
        <w:t>빨라진다</w:t>
      </w:r>
    </w:p>
    <w:p w:rsidR="00331A17" w:rsidRDefault="00331A17" w:rsidP="00331A17">
      <w:pPr>
        <w:pStyle w:val="a5"/>
      </w:pPr>
      <w:r>
        <w:tab/>
        <w:t>always @(posedge wire_tc_Hz1) begin</w:t>
      </w:r>
    </w:p>
    <w:p w:rsidR="00331A17" w:rsidRDefault="00331A17" w:rsidP="00331A17">
      <w:pPr>
        <w:pStyle w:val="a5"/>
      </w:pPr>
      <w:r>
        <w:tab/>
      </w:r>
      <w:r>
        <w:tab/>
        <w:t>count = count + 1;</w:t>
      </w:r>
    </w:p>
    <w:p w:rsidR="00331A17" w:rsidRDefault="00331A17" w:rsidP="00331A17">
      <w:pPr>
        <w:pStyle w:val="a5"/>
      </w:pPr>
      <w:r>
        <w:tab/>
      </w:r>
      <w:r>
        <w:tab/>
        <w:t>if (distValue == 0) 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count  = 0;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 xml:space="preserve">if (mouthSizeDiv == 1) 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>mouthSizeDiv = 2;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 xml:space="preserve">else 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>mouthSizeDiv = 1;</w:t>
      </w:r>
    </w:p>
    <w:p w:rsidR="00331A17" w:rsidRDefault="00331A17" w:rsidP="00331A17">
      <w:pPr>
        <w:pStyle w:val="a5"/>
      </w:pP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</w:r>
      <w:r>
        <w:tab/>
        <w:t>else if(distValue != 0) 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if (count == 5)begin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>count = 0;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 xml:space="preserve">if (mouthSizeDiv == 1) 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</w:r>
      <w:r>
        <w:tab/>
        <w:t>mouthSizeDiv = 2;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 xml:space="preserve">else 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</w:r>
      <w:r>
        <w:tab/>
        <w:t>mouthSizeDiv = 1;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  <w:t>end</w:t>
      </w:r>
    </w:p>
    <w:p w:rsidR="00331A17" w:rsidRDefault="00331A17" w:rsidP="00331A17">
      <w:pPr>
        <w:pStyle w:val="a5"/>
      </w:pPr>
      <w:r>
        <w:tab/>
      </w:r>
    </w:p>
    <w:p w:rsidR="00331A17" w:rsidRDefault="00331A17" w:rsidP="00331A17">
      <w:pPr>
        <w:pStyle w:val="a5"/>
      </w:pPr>
      <w:r>
        <w:tab/>
        <w:t>//</w:t>
      </w:r>
      <w:r>
        <w:t>몬스터가</w:t>
      </w:r>
      <w:r>
        <w:t xml:space="preserve"> </w:t>
      </w:r>
      <w:r>
        <w:rPr>
          <w:rFonts w:hint="eastAsia"/>
        </w:rPr>
        <w:t>피격되었을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t xml:space="preserve"> </w:t>
      </w:r>
      <w:r>
        <w:t>나오는</w:t>
      </w:r>
      <w:r>
        <w:t xml:space="preserve"> </w:t>
      </w:r>
      <w:r>
        <w:t>피격</w:t>
      </w:r>
      <w:r>
        <w:rPr>
          <w:rFonts w:hint="eastAsia"/>
        </w:rPr>
        <w:t xml:space="preserve"> </w:t>
      </w:r>
      <w:r>
        <w:t>이펙트이</w:t>
      </w:r>
      <w:r>
        <w:t xml:space="preserve"> </w:t>
      </w:r>
      <w:r>
        <w:t>시작과</w:t>
      </w:r>
      <w:r>
        <w:t xml:space="preserve"> </w:t>
      </w:r>
      <w:r>
        <w:t>끝을</w:t>
      </w:r>
      <w:r>
        <w:t xml:space="preserve"> </w:t>
      </w:r>
      <w:r>
        <w:t>처리한다</w:t>
      </w:r>
      <w:r>
        <w:t xml:space="preserve"> </w:t>
      </w:r>
    </w:p>
    <w:p w:rsidR="00331A17" w:rsidRDefault="00331A17" w:rsidP="00331A17">
      <w:pPr>
        <w:pStyle w:val="a5"/>
      </w:pPr>
      <w:r>
        <w:tab/>
        <w:t>reg isHitEffect;</w:t>
      </w:r>
    </w:p>
    <w:p w:rsidR="00331A17" w:rsidRDefault="00926D92" w:rsidP="00331A17">
      <w:pPr>
        <w:pStyle w:val="a5"/>
      </w:pPr>
      <w:r>
        <w:tab/>
        <w:t>always @(posedge clk</w:t>
      </w:r>
      <w:r w:rsidR="00331A17">
        <w:t>)begin</w:t>
      </w:r>
    </w:p>
    <w:p w:rsidR="00331A17" w:rsidRDefault="00331A17" w:rsidP="00331A17">
      <w:pPr>
        <w:pStyle w:val="a5"/>
      </w:pPr>
      <w:r>
        <w:tab/>
      </w:r>
      <w:r>
        <w:tab/>
        <w:t>if (isMonsterHit) 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isHitEffect = 1;</w:t>
      </w:r>
    </w:p>
    <w:p w:rsidR="00331A17" w:rsidRDefault="00331A17" w:rsidP="00331A17">
      <w:pPr>
        <w:pStyle w:val="a5"/>
      </w:pP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</w:r>
      <w:r>
        <w:tab/>
      </w:r>
    </w:p>
    <w:p w:rsidR="00331A17" w:rsidRDefault="00331A17" w:rsidP="00331A17">
      <w:pPr>
        <w:pStyle w:val="a5"/>
      </w:pPr>
      <w:r>
        <w:tab/>
      </w:r>
      <w:r>
        <w:tab/>
        <w:t>if(isEndHitEffect)begin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isHitEffect = 0;</w:t>
      </w:r>
    </w:p>
    <w:p w:rsidR="00331A17" w:rsidRDefault="00331A17" w:rsidP="00331A17">
      <w:pPr>
        <w:pStyle w:val="a5"/>
      </w:pP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  <w:t>end</w:t>
      </w:r>
    </w:p>
    <w:p w:rsidR="00331A17" w:rsidRDefault="00331A17" w:rsidP="00331A17">
      <w:pPr>
        <w:pStyle w:val="a5"/>
      </w:pPr>
      <w:r>
        <w:tab/>
      </w:r>
    </w:p>
    <w:p w:rsidR="00331A17" w:rsidRDefault="00331A17" w:rsidP="00331A17">
      <w:pPr>
        <w:pStyle w:val="a5"/>
      </w:pPr>
      <w:r>
        <w:tab/>
        <w:t>//</w:t>
      </w:r>
      <w:r>
        <w:t>몬스터의</w:t>
      </w:r>
      <w:r>
        <w:t xml:space="preserve"> </w:t>
      </w:r>
      <w:r>
        <w:t>피격</w:t>
      </w:r>
      <w:r>
        <w:rPr>
          <w:rFonts w:hint="eastAsia"/>
        </w:rPr>
        <w:t xml:space="preserve"> </w:t>
      </w:r>
      <w:r>
        <w:t>이펙트의</w:t>
      </w:r>
      <w:r>
        <w:t xml:space="preserve"> </w:t>
      </w:r>
      <w:r>
        <w:t>표시하는</w:t>
      </w:r>
      <w:r>
        <w:t xml:space="preserve"> </w:t>
      </w:r>
      <w:r>
        <w:t>시간을</w:t>
      </w:r>
      <w:r>
        <w:t xml:space="preserve"> </w:t>
      </w:r>
      <w:r>
        <w:t>처리한다</w:t>
      </w:r>
    </w:p>
    <w:p w:rsidR="00331A17" w:rsidRDefault="00331A17" w:rsidP="00331A17">
      <w:pPr>
        <w:pStyle w:val="a5"/>
      </w:pPr>
      <w:r>
        <w:tab/>
        <w:t>integer hitEffectTime;</w:t>
      </w:r>
    </w:p>
    <w:p w:rsidR="00331A17" w:rsidRDefault="00331A17" w:rsidP="00331A17">
      <w:pPr>
        <w:pStyle w:val="a5"/>
      </w:pPr>
      <w:r>
        <w:tab/>
        <w:t>reg isEndHitEffect;</w:t>
      </w:r>
    </w:p>
    <w:p w:rsidR="00331A17" w:rsidRDefault="00331A17" w:rsidP="00331A17">
      <w:pPr>
        <w:pStyle w:val="a5"/>
      </w:pPr>
      <w:r>
        <w:tab/>
        <w:t>always @(posedge clk)begin</w:t>
      </w:r>
    </w:p>
    <w:p w:rsidR="00331A17" w:rsidRDefault="00331A17" w:rsidP="00331A17">
      <w:pPr>
        <w:pStyle w:val="a5"/>
      </w:pPr>
      <w:r>
        <w:tab/>
      </w:r>
      <w:r>
        <w:tab/>
        <w:t>isEndHitEffect = 0;</w:t>
      </w:r>
    </w:p>
    <w:p w:rsidR="00331A17" w:rsidRDefault="00331A17" w:rsidP="00331A17">
      <w:pPr>
        <w:pStyle w:val="a5"/>
      </w:pPr>
      <w:r>
        <w:tab/>
      </w:r>
      <w:r>
        <w:tab/>
        <w:t>if(wire_tc_Hz1)begin</w:t>
      </w:r>
      <w:r>
        <w:tab/>
      </w:r>
      <w:r>
        <w:tab/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if (isHitEffect)begin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>hitEffectTime = hitEffectTime + 1;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if (hitEffectTime == max_hitEffectTime) begin</w:t>
      </w:r>
    </w:p>
    <w:p w:rsidR="00331A17" w:rsidRDefault="00331A17" w:rsidP="00331A17">
      <w:pPr>
        <w:pStyle w:val="a5"/>
      </w:pPr>
      <w:r>
        <w:lastRenderedPageBreak/>
        <w:tab/>
      </w:r>
      <w:r>
        <w:tab/>
      </w:r>
      <w:r>
        <w:tab/>
      </w:r>
      <w:r>
        <w:tab/>
        <w:t>hitEffectTime = 0;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</w:r>
      <w:r>
        <w:tab/>
        <w:t>isEndHitEffect = 1;</w:t>
      </w:r>
    </w:p>
    <w:p w:rsidR="00331A17" w:rsidRDefault="00331A17" w:rsidP="00331A17">
      <w:pPr>
        <w:pStyle w:val="a5"/>
      </w:pPr>
      <w:r>
        <w:tab/>
      </w:r>
      <w:r>
        <w:tab/>
      </w:r>
      <w:r>
        <w:tab/>
        <w:t>end</w:t>
      </w:r>
      <w:r>
        <w:tab/>
      </w:r>
      <w:r>
        <w:tab/>
      </w:r>
    </w:p>
    <w:p w:rsidR="00331A17" w:rsidRDefault="00331A17" w:rsidP="00331A17">
      <w:pPr>
        <w:pStyle w:val="a5"/>
      </w:pPr>
      <w:r>
        <w:tab/>
      </w:r>
      <w:r>
        <w:tab/>
        <w:t>end</w:t>
      </w:r>
    </w:p>
    <w:p w:rsidR="00331A17" w:rsidRDefault="00331A17" w:rsidP="00331A17">
      <w:pPr>
        <w:pStyle w:val="a5"/>
      </w:pPr>
      <w:r>
        <w:tab/>
        <w:t>end</w:t>
      </w:r>
    </w:p>
    <w:p w:rsidR="00505B80" w:rsidRDefault="00505B80" w:rsidP="00331A17">
      <w:pPr>
        <w:pStyle w:val="a5"/>
      </w:pPr>
    </w:p>
    <w:p w:rsidR="00B94F26" w:rsidRDefault="00505B80" w:rsidP="00B94F26">
      <w:pPr>
        <w:pStyle w:val="a5"/>
      </w:pPr>
      <w:r>
        <w:tab/>
      </w:r>
      <w:r>
        <w:tab/>
      </w:r>
      <w:r w:rsidR="00B94F26">
        <w:tab/>
      </w:r>
      <w:r w:rsidR="00B94F26">
        <w:tab/>
        <w:t>//print monster body</w:t>
      </w:r>
    </w:p>
    <w:p w:rsidR="00B94F26" w:rsidRDefault="00B94F26" w:rsidP="00B94F26">
      <w:pPr>
        <w:pStyle w:val="a5"/>
      </w:pPr>
      <w:r>
        <w:tab/>
      </w:r>
      <w:r>
        <w:tab/>
        <w:t>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//window_index</w:t>
      </w:r>
      <w:r>
        <w:t>에</w:t>
      </w:r>
      <w:r>
        <w:t xml:space="preserve"> </w:t>
      </w:r>
      <w:r>
        <w:t>따라</w:t>
      </w:r>
      <w:r>
        <w:t xml:space="preserve"> </w:t>
      </w:r>
      <w:r>
        <w:t>표시되는</w:t>
      </w:r>
      <w:r>
        <w:t xml:space="preserve"> </w:t>
      </w:r>
      <w:r>
        <w:t>위치가</w:t>
      </w:r>
      <w:r>
        <w:t xml:space="preserve"> </w:t>
      </w:r>
      <w:r>
        <w:t>달라지도록</w:t>
      </w:r>
      <w:r>
        <w:t xml:space="preserve"> </w:t>
      </w:r>
      <w:r>
        <w:t>만든다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monster_body_x </w:t>
      </w:r>
      <w:r>
        <w:tab/>
      </w:r>
      <w:r>
        <w:tab/>
        <w:t>= 50 + 90 * window_index;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monster_body_y </w:t>
      </w:r>
      <w:r>
        <w:tab/>
      </w:r>
      <w:r>
        <w:tab/>
        <w:t>= 210;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//</w:t>
      </w:r>
      <w:r>
        <w:t>거리에</w:t>
      </w:r>
      <w:r>
        <w:t xml:space="preserve"> </w:t>
      </w:r>
      <w:r>
        <w:t>따라</w:t>
      </w:r>
      <w:r>
        <w:t xml:space="preserve"> </w:t>
      </w:r>
      <w:r>
        <w:t>표시도는</w:t>
      </w:r>
      <w:r>
        <w:t xml:space="preserve"> </w:t>
      </w:r>
      <w:r>
        <w:t>괴물의</w:t>
      </w:r>
      <w:r>
        <w:t xml:space="preserve"> </w:t>
      </w:r>
      <w:r>
        <w:t>크기를</w:t>
      </w:r>
      <w:r>
        <w:t xml:space="preserve"> </w:t>
      </w:r>
      <w:r>
        <w:t>달리한다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monster_body_left </w:t>
      </w:r>
      <w:r>
        <w:tab/>
        <w:t>= monster_body_x - (monsterBodySize_x - distValue*3);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monster_body_right</w:t>
      </w:r>
      <w:r>
        <w:tab/>
        <w:t>= monster_body_x + (monsterBodySize_x - distValue*3);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monster_body_top </w:t>
      </w:r>
      <w:r>
        <w:tab/>
        <w:t>= monster_body_y - (monsterBodySize_y - distValue*6);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monster_body_bottom = monster_body_y + (monsterBodySize_y - distValue*6);</w:t>
      </w:r>
      <w:r>
        <w:tab/>
      </w:r>
      <w:r>
        <w:tab/>
      </w:r>
      <w:r>
        <w:tab/>
      </w:r>
      <w:r>
        <w:tab/>
      </w:r>
      <w:r>
        <w:tab/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 xml:space="preserve">if (   px &gt;= monster_body_left 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&amp;&amp; px &lt;= monster_body_right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 xml:space="preserve">&amp;&amp; py &gt;= monster_body_top 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 xml:space="preserve">&amp;&amp; py &lt;= monster_body_bottom) 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r = 10'h0;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g = 10'h3ff;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b = 10'h0;</w:t>
      </w:r>
      <w:r>
        <w:tab/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//</w:t>
      </w:r>
      <w:r>
        <w:t>피격</w:t>
      </w:r>
      <w:r>
        <w:rPr>
          <w:rFonts w:hint="eastAsia"/>
        </w:rPr>
        <w:t xml:space="preserve"> </w:t>
      </w:r>
      <w:r>
        <w:t>이펙트시</w:t>
      </w:r>
      <w:r>
        <w:t xml:space="preserve"> </w:t>
      </w:r>
      <w:r>
        <w:t>이펙트가</w:t>
      </w:r>
      <w:r>
        <w:t xml:space="preserve"> </w:t>
      </w:r>
      <w:r>
        <w:t>반복되어</w:t>
      </w:r>
      <w:r>
        <w:t xml:space="preserve"> </w:t>
      </w:r>
      <w:r>
        <w:t>표시되도록</w:t>
      </w:r>
      <w:r>
        <w:t xml:space="preserve"> </w:t>
      </w:r>
      <w:r>
        <w:t>만든다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if ( isHitEffect ) 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if (hitEffectTime%2 ==0) begin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  <w:t>r = 10'h2ff;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  <w:t>g = 10'h1ff;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</w:r>
      <w:r>
        <w:tab/>
        <w:t>b = 10'h0;</w:t>
      </w:r>
      <w:r>
        <w:tab/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</w:r>
      <w:r>
        <w:tab/>
        <w:t>end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</w:r>
      <w:r>
        <w:tab/>
        <w:t>end</w:t>
      </w:r>
    </w:p>
    <w:p w:rsidR="00B94F26" w:rsidRDefault="00B94F26" w:rsidP="00B94F26">
      <w:pPr>
        <w:pStyle w:val="a5"/>
      </w:pPr>
      <w:r>
        <w:tab/>
      </w:r>
      <w:r>
        <w:tab/>
      </w:r>
      <w:r>
        <w:tab/>
        <w:t>end</w:t>
      </w:r>
    </w:p>
    <w:p w:rsidR="00E00277" w:rsidRPr="00E00277" w:rsidRDefault="00B94F26" w:rsidP="00B94F26">
      <w:pPr>
        <w:pStyle w:val="a5"/>
        <w:rPr>
          <w:rFonts w:hint="eastAsia"/>
        </w:rPr>
      </w:pPr>
      <w:r>
        <w:tab/>
      </w:r>
      <w:r>
        <w:tab/>
        <w:t>end</w:t>
      </w:r>
    </w:p>
    <w:p w:rsidR="007B6907" w:rsidRDefault="007B6907" w:rsidP="007B6907">
      <w:pPr>
        <w:pStyle w:val="4"/>
      </w:pPr>
      <w:r>
        <w:t xml:space="preserve"> </w:t>
      </w:r>
      <w:r w:rsidRPr="004B6966">
        <w:t>printPlayerLifeBar</w:t>
      </w:r>
    </w:p>
    <w:p w:rsidR="00E00277" w:rsidRDefault="00E00277" w:rsidP="005C3093">
      <w:pPr>
        <w:pStyle w:val="a8"/>
      </w:pPr>
      <w:r>
        <w:rPr>
          <w:rFonts w:hint="eastAsia"/>
        </w:rPr>
        <w:t xml:space="preserve">플레이어의 lifeBar를 그리는 모듈이다. 플레이어의 남은 </w:t>
      </w:r>
      <w:r>
        <w:t>LifePoint</w:t>
      </w:r>
      <w:r>
        <w:rPr>
          <w:rFonts w:hint="eastAsia"/>
        </w:rPr>
        <w:t xml:space="preserve">에 비례한 양에 따라 길이가 달라지도록 </w:t>
      </w:r>
      <w:r w:rsidR="004D2D73">
        <w:rPr>
          <w:rFonts w:hint="eastAsia"/>
        </w:rPr>
        <w:t>설</w:t>
      </w:r>
      <w:r>
        <w:rPr>
          <w:rFonts w:hint="eastAsia"/>
        </w:rPr>
        <w:t xml:space="preserve">계하였다. </w:t>
      </w:r>
    </w:p>
    <w:p w:rsidR="005C3093" w:rsidRDefault="005C3093" w:rsidP="005C3093">
      <w:pPr>
        <w:pStyle w:val="a8"/>
      </w:pPr>
    </w:p>
    <w:p w:rsidR="00E00277" w:rsidRDefault="00E00277" w:rsidP="005C3093">
      <w:pPr>
        <w:pStyle w:val="a8"/>
        <w:rPr>
          <w:rFonts w:hint="eastAsia"/>
        </w:rPr>
      </w:pPr>
      <w:r>
        <w:rPr>
          <w:rFonts w:hint="eastAsia"/>
        </w:rPr>
        <w:t xml:space="preserve">소스코드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  <w:t xml:space="preserve">for (i = 1; i &lt;= MAX_PLAYER_LIFE_POINT; i = i + 1)begin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  <w:t xml:space="preserve">if ( PlayerLifePoint &gt;= i) begin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  <w:t xml:space="preserve">if(    px &gt;= lifeBar_left 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>&amp;&amp; px &lt;= lifeBar_left + i*2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 xml:space="preserve">&amp;&amp; py &gt;= lifebar_mid - lifeBarSize_Y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 xml:space="preserve">&amp;&amp; py &lt;= lifebar_mid + lifeBarSize_Y )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  <w:t xml:space="preserve">begin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>r = red_R;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>g = red_G;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</w:r>
      <w:r w:rsidRPr="00E00277">
        <w:tab/>
        <w:t>b = red_B;</w:t>
      </w:r>
      <w:r w:rsidRPr="00E00277">
        <w:tab/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</w:r>
      <w:r w:rsidRPr="00E00277">
        <w:tab/>
        <w:t xml:space="preserve">end </w:t>
      </w:r>
    </w:p>
    <w:p w:rsidR="00E00277" w:rsidRPr="00E00277" w:rsidRDefault="00E00277" w:rsidP="00E00277">
      <w:pPr>
        <w:pStyle w:val="a5"/>
      </w:pPr>
      <w:r w:rsidRPr="00E00277">
        <w:tab/>
      </w:r>
      <w:r w:rsidRPr="00E00277">
        <w:tab/>
      </w:r>
      <w:r w:rsidRPr="00E00277">
        <w:tab/>
        <w:t xml:space="preserve">end </w:t>
      </w:r>
    </w:p>
    <w:p w:rsidR="00E00277" w:rsidRPr="00E00277" w:rsidRDefault="00E00277" w:rsidP="00E00277">
      <w:pPr>
        <w:pStyle w:val="a5"/>
        <w:rPr>
          <w:rFonts w:hint="eastAsia"/>
        </w:rPr>
      </w:pPr>
      <w:r w:rsidRPr="00E00277">
        <w:tab/>
      </w:r>
      <w:r w:rsidRPr="00E00277">
        <w:tab/>
        <w:t>end</w:t>
      </w:r>
      <w:r w:rsidRPr="00E00277">
        <w:tab/>
      </w:r>
    </w:p>
    <w:p w:rsidR="007B6907" w:rsidRDefault="007B6907" w:rsidP="007B6907">
      <w:pPr>
        <w:pStyle w:val="4"/>
      </w:pPr>
      <w:r>
        <w:lastRenderedPageBreak/>
        <w:t xml:space="preserve"> </w:t>
      </w:r>
      <w:r w:rsidRPr="004B6966">
        <w:t>printBullet</w:t>
      </w:r>
    </w:p>
    <w:p w:rsidR="00E00277" w:rsidRDefault="005C3093" w:rsidP="005C3093">
      <w:pPr>
        <w:pStyle w:val="a8"/>
      </w:pPr>
      <w:r>
        <w:rPr>
          <w:rFonts w:hint="eastAsia"/>
        </w:rPr>
        <w:t>플레이어의 남은 총알</w:t>
      </w:r>
      <w:r w:rsidR="00DA0FA1">
        <w:rPr>
          <w:rFonts w:hint="eastAsia"/>
        </w:rPr>
        <w:t>을</w:t>
      </w:r>
      <w:r>
        <w:rPr>
          <w:rFonts w:hint="eastAsia"/>
        </w:rPr>
        <w:t xml:space="preserve"> 그리는 모듈이다.</w:t>
      </w:r>
      <w:r>
        <w:t xml:space="preserve"> </w:t>
      </w:r>
      <w:r>
        <w:rPr>
          <w:rFonts w:hint="eastAsia"/>
        </w:rPr>
        <w:t>플레이어의 남은 총알</w:t>
      </w:r>
      <w:r w:rsidR="00FC544A">
        <w:rPr>
          <w:rFonts w:hint="eastAsia"/>
        </w:rPr>
        <w:t xml:space="preserve"> </w:t>
      </w:r>
      <w:r>
        <w:rPr>
          <w:rFonts w:hint="eastAsia"/>
        </w:rPr>
        <w:t>수에 비례하여 총알을 표시한다.</w:t>
      </w:r>
    </w:p>
    <w:p w:rsidR="00E00277" w:rsidRDefault="00E00277" w:rsidP="00E00277">
      <w:pPr>
        <w:pStyle w:val="a0"/>
      </w:pPr>
    </w:p>
    <w:p w:rsidR="005C3093" w:rsidRDefault="005C3093" w:rsidP="00E00277">
      <w:pPr>
        <w:pStyle w:val="a0"/>
        <w:rPr>
          <w:rFonts w:hint="eastAsia"/>
        </w:rPr>
      </w:pPr>
      <w:r>
        <w:rPr>
          <w:rFonts w:hint="eastAsia"/>
        </w:rPr>
        <w:t xml:space="preserve">소스코드 </w:t>
      </w:r>
    </w:p>
    <w:p w:rsidR="005C3093" w:rsidRDefault="005C3093" w:rsidP="005C3093">
      <w:pPr>
        <w:pStyle w:val="a5"/>
      </w:pPr>
      <w:r>
        <w:tab/>
      </w:r>
      <w:r>
        <w:tab/>
        <w:t xml:space="preserve">for( i = 1; i&lt;= max_bullet_number; i = i + 1)begin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  <w:t xml:space="preserve">if (leftBullet &gt;= i)begin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  <w:t xml:space="preserve">if(    px &gt;= bullet_x + bullet_Gap * i - bulletSize_X 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 xml:space="preserve">&amp;&amp; px &lt;= bullet_x + bullet_Gap * i + bulletSize_X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>&amp;&amp; py &gt;= bullet_y - bulletSize_Y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 xml:space="preserve">&amp;&amp; py &lt;= bullet_y + bulletSize_Y)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  <w:t xml:space="preserve">begin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>r = 10'h2cc;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>g = 10'h2cc;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</w:r>
      <w:r>
        <w:tab/>
        <w:t>b = 10'h066;</w:t>
      </w:r>
      <w:r>
        <w:tab/>
      </w:r>
    </w:p>
    <w:p w:rsidR="005C3093" w:rsidRDefault="005C3093" w:rsidP="005C3093">
      <w:pPr>
        <w:pStyle w:val="a5"/>
      </w:pPr>
      <w:r>
        <w:tab/>
      </w:r>
      <w:r>
        <w:tab/>
      </w:r>
      <w:r>
        <w:tab/>
      </w:r>
      <w:r>
        <w:tab/>
        <w:t xml:space="preserve">end </w:t>
      </w:r>
    </w:p>
    <w:p w:rsidR="005C3093" w:rsidRDefault="005C3093" w:rsidP="005C3093">
      <w:pPr>
        <w:pStyle w:val="a5"/>
      </w:pPr>
      <w:r>
        <w:tab/>
      </w:r>
      <w:r>
        <w:tab/>
      </w:r>
      <w:r>
        <w:tab/>
        <w:t>end</w:t>
      </w:r>
      <w:r>
        <w:tab/>
      </w:r>
      <w:r>
        <w:tab/>
      </w:r>
      <w:r>
        <w:tab/>
      </w:r>
      <w:r>
        <w:tab/>
      </w:r>
    </w:p>
    <w:p w:rsidR="005C3093" w:rsidRDefault="005C3093" w:rsidP="005C3093">
      <w:pPr>
        <w:pStyle w:val="a5"/>
      </w:pPr>
      <w:r>
        <w:tab/>
      </w:r>
      <w:r>
        <w:tab/>
        <w:t>end</w:t>
      </w:r>
      <w:r>
        <w:tab/>
      </w:r>
      <w:r>
        <w:tab/>
      </w:r>
    </w:p>
    <w:p w:rsidR="005C3093" w:rsidRPr="00E00277" w:rsidRDefault="005C3093" w:rsidP="00E00277">
      <w:pPr>
        <w:pStyle w:val="a0"/>
        <w:rPr>
          <w:rFonts w:hint="eastAsia"/>
        </w:rPr>
      </w:pPr>
    </w:p>
    <w:p w:rsidR="007B6907" w:rsidRDefault="00BC7DF7" w:rsidP="007B6907">
      <w:pPr>
        <w:pStyle w:val="4"/>
      </w:pPr>
      <w:r>
        <w:t xml:space="preserve"> </w:t>
      </w:r>
      <w:r w:rsidR="007B6907" w:rsidRPr="004B6966">
        <w:t>printCross</w:t>
      </w:r>
    </w:p>
    <w:p w:rsidR="00E00277" w:rsidRDefault="00095F29" w:rsidP="00E72E26">
      <w:pPr>
        <w:pStyle w:val="a8"/>
      </w:pPr>
      <w:r>
        <w:rPr>
          <w:rFonts w:hint="eastAsia"/>
        </w:rPr>
        <w:t>이</w:t>
      </w:r>
      <w:r w:rsidR="00BD3683">
        <w:rPr>
          <w:rFonts w:hint="eastAsia"/>
        </w:rPr>
        <w:t xml:space="preserve"> </w:t>
      </w:r>
      <w:r>
        <w:rPr>
          <w:rFonts w:hint="eastAsia"/>
        </w:rPr>
        <w:t xml:space="preserve">모듈은 화면에 조준선을 그리는 모듈이다. </w:t>
      </w:r>
    </w:p>
    <w:p w:rsidR="00E72E26" w:rsidRDefault="00E72E26" w:rsidP="00E72E26">
      <w:pPr>
        <w:pStyle w:val="a8"/>
      </w:pPr>
    </w:p>
    <w:p w:rsidR="00E72E26" w:rsidRDefault="00E72E26" w:rsidP="00E72E26">
      <w:pPr>
        <w:pStyle w:val="a8"/>
      </w:pPr>
      <w:r>
        <w:rPr>
          <w:rFonts w:hint="eastAsia"/>
        </w:rPr>
        <w:t>소스코드</w:t>
      </w:r>
    </w:p>
    <w:p w:rsidR="000E4721" w:rsidRPr="00E00277" w:rsidRDefault="000E4721" w:rsidP="000E4721">
      <w:pPr>
        <w:pStyle w:val="a5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소스코드</w:t>
      </w:r>
      <w:r>
        <w:rPr>
          <w:rFonts w:hint="eastAsia"/>
        </w:rPr>
        <w:t xml:space="preserve"> </w:t>
      </w:r>
      <w:r>
        <w:rPr>
          <w:rFonts w:hint="eastAsia"/>
        </w:rPr>
        <w:t>생략</w:t>
      </w:r>
    </w:p>
    <w:p w:rsidR="00CA61D3" w:rsidRDefault="00BC7DF7" w:rsidP="007B6907">
      <w:pPr>
        <w:pStyle w:val="4"/>
      </w:pPr>
      <w:r>
        <w:t xml:space="preserve"> </w:t>
      </w:r>
      <w:r w:rsidR="007B6907" w:rsidRPr="004B6966">
        <w:t>printGameOver</w:t>
      </w:r>
    </w:p>
    <w:p w:rsidR="00E00277" w:rsidRDefault="003569D6" w:rsidP="00E72E26">
      <w:pPr>
        <w:pStyle w:val="a8"/>
      </w:pPr>
      <w:r>
        <w:rPr>
          <w:rFonts w:hint="eastAsia"/>
        </w:rPr>
        <w:t>이 모듈은</w:t>
      </w:r>
      <w:r>
        <w:t xml:space="preserve"> game over</w:t>
      </w:r>
      <w:r>
        <w:rPr>
          <w:rFonts w:hint="eastAsia"/>
        </w:rPr>
        <w:t>를 그리는 화면으로 괴물에게 먹혔다는 것을 그리는 모듈이다.</w:t>
      </w:r>
      <w:r>
        <w:t xml:space="preserve"> </w:t>
      </w:r>
      <w:r>
        <w:rPr>
          <w:rFonts w:hint="eastAsia"/>
        </w:rPr>
        <w:t>이떄 괴물에게 먹혔다는 것을 표시하기위해 카운터를 이용하여 입이 움직이는 것을 표현하였다.</w:t>
      </w:r>
    </w:p>
    <w:p w:rsidR="00E72E26" w:rsidRDefault="00E72E26" w:rsidP="00E72E26">
      <w:pPr>
        <w:pStyle w:val="a8"/>
      </w:pPr>
    </w:p>
    <w:p w:rsidR="00417507" w:rsidRDefault="00E72E26" w:rsidP="00E72E26">
      <w:pPr>
        <w:pStyle w:val="a8"/>
        <w:rPr>
          <w:rFonts w:hint="eastAsia"/>
        </w:rPr>
      </w:pPr>
      <w:r>
        <w:rPr>
          <w:rFonts w:hint="eastAsia"/>
        </w:rPr>
        <w:t>소스코드</w:t>
      </w:r>
    </w:p>
    <w:p w:rsidR="00E72E26" w:rsidRDefault="00E72E26" w:rsidP="00E72E26">
      <w:pPr>
        <w:pStyle w:val="a5"/>
      </w:pPr>
      <w:r>
        <w:tab/>
        <w:t>//1Hz tc counter</w:t>
      </w:r>
      <w:r>
        <w:t>를</w:t>
      </w:r>
      <w:r>
        <w:t xml:space="preserve"> </w:t>
      </w:r>
      <w:r>
        <w:t>이용하여</w:t>
      </w:r>
      <w:r>
        <w:t xml:space="preserve"> </w:t>
      </w:r>
      <w:r>
        <w:t>주기적으로</w:t>
      </w:r>
      <w:r>
        <w:t xml:space="preserve"> </w:t>
      </w:r>
      <w:r>
        <w:t>입이</w:t>
      </w:r>
      <w:r>
        <w:t xml:space="preserve"> </w:t>
      </w:r>
      <w:r>
        <w:t>열렸다</w:t>
      </w:r>
      <w:r>
        <w:t xml:space="preserve"> </w:t>
      </w:r>
      <w:r>
        <w:t>닫혔다</w:t>
      </w:r>
      <w:r>
        <w:t xml:space="preserve"> </w:t>
      </w:r>
      <w:r>
        <w:t>하도록</w:t>
      </w:r>
      <w:r>
        <w:t xml:space="preserve"> </w:t>
      </w:r>
      <w:r>
        <w:t>만든다</w:t>
      </w:r>
    </w:p>
    <w:p w:rsidR="00E72E26" w:rsidRDefault="00E72E26" w:rsidP="00E72E26">
      <w:pPr>
        <w:pStyle w:val="a5"/>
      </w:pPr>
      <w:r>
        <w:tab/>
        <w:t>reg isMouthOpen;</w:t>
      </w:r>
    </w:p>
    <w:p w:rsidR="00E72E26" w:rsidRDefault="00E72E26" w:rsidP="00E72E26">
      <w:pPr>
        <w:pStyle w:val="a5"/>
      </w:pPr>
      <w:r>
        <w:tab/>
        <w:t>always @(posedge wire_tc_Hz1) begin</w:t>
      </w:r>
    </w:p>
    <w:p w:rsidR="00E72E26" w:rsidRDefault="00E72E26" w:rsidP="00E72E26">
      <w:pPr>
        <w:pStyle w:val="a5"/>
      </w:pPr>
      <w:r>
        <w:tab/>
      </w:r>
      <w:r>
        <w:tab/>
        <w:t>isMouthOpen = ~isMouthOpen;</w:t>
      </w:r>
    </w:p>
    <w:p w:rsidR="00E72E26" w:rsidRDefault="00E72E26" w:rsidP="00E72E26">
      <w:pPr>
        <w:pStyle w:val="a5"/>
      </w:pPr>
      <w:r>
        <w:tab/>
        <w:t>end</w:t>
      </w:r>
    </w:p>
    <w:p w:rsidR="00E72E26" w:rsidRDefault="00E72E26" w:rsidP="00E72E26">
      <w:pPr>
        <w:pStyle w:val="a5"/>
      </w:pPr>
    </w:p>
    <w:p w:rsidR="00E72E26" w:rsidRDefault="00E72E26" w:rsidP="00E72E26">
      <w:pPr>
        <w:pStyle w:val="a5"/>
      </w:pPr>
      <w:r>
        <w:tab/>
        <w:t>//isMouthOpen</w:t>
      </w:r>
      <w:r>
        <w:t>이</w:t>
      </w:r>
      <w:r>
        <w:t xml:space="preserve"> 0</w:t>
      </w:r>
      <w:r>
        <w:t>이면</w:t>
      </w:r>
      <w:r>
        <w:t xml:space="preserve"> </w:t>
      </w:r>
      <w:r>
        <w:t>입이</w:t>
      </w:r>
      <w:r>
        <w:t xml:space="preserve"> </w:t>
      </w:r>
      <w:r>
        <w:t>열리고</w:t>
      </w:r>
      <w:r>
        <w:t xml:space="preserve"> 1</w:t>
      </w:r>
      <w:r>
        <w:t>이면</w:t>
      </w:r>
      <w:r>
        <w:t xml:space="preserve"> </w:t>
      </w:r>
      <w:r>
        <w:t>닫힘을</w:t>
      </w:r>
      <w:r>
        <w:t xml:space="preserve"> </w:t>
      </w:r>
      <w:r>
        <w:t>그리도록</w:t>
      </w:r>
      <w:r>
        <w:t xml:space="preserve"> </w:t>
      </w:r>
      <w:r>
        <w:t>한다</w:t>
      </w:r>
    </w:p>
    <w:p w:rsidR="00E72E26" w:rsidRDefault="00E72E26" w:rsidP="00E72E26">
      <w:pPr>
        <w:pStyle w:val="a5"/>
      </w:pPr>
      <w:r>
        <w:tab/>
        <w:t>if(</w:t>
      </w:r>
      <w:r>
        <w:tab/>
        <w:t xml:space="preserve">py &lt;= monster_up_teeth_y + teethSize*isMouthOpen|| </w:t>
      </w:r>
    </w:p>
    <w:p w:rsidR="00E72E26" w:rsidRDefault="00E72E26" w:rsidP="00E72E26">
      <w:pPr>
        <w:pStyle w:val="a5"/>
      </w:pPr>
      <w:r>
        <w:tab/>
      </w:r>
      <w:r>
        <w:tab/>
        <w:t>py &gt;= monster_down_teeth_y - teethSize*isMouthOpen)</w:t>
      </w:r>
    </w:p>
    <w:p w:rsidR="00E72E26" w:rsidRDefault="00E72E26" w:rsidP="00E72E26">
      <w:pPr>
        <w:pStyle w:val="a5"/>
      </w:pPr>
      <w:r>
        <w:tab/>
        <w:t>begin</w:t>
      </w:r>
    </w:p>
    <w:p w:rsidR="00E72E26" w:rsidRDefault="00E72E26" w:rsidP="00E72E26">
      <w:pPr>
        <w:pStyle w:val="a5"/>
      </w:pPr>
      <w:r>
        <w:tab/>
      </w:r>
      <w:r>
        <w:tab/>
        <w:t>r = 10'h3ff;</w:t>
      </w:r>
    </w:p>
    <w:p w:rsidR="00E72E26" w:rsidRDefault="00E72E26" w:rsidP="00E72E26">
      <w:pPr>
        <w:pStyle w:val="a5"/>
      </w:pPr>
      <w:r>
        <w:tab/>
      </w:r>
      <w:r>
        <w:tab/>
        <w:t>g = 10'h3ff;</w:t>
      </w:r>
    </w:p>
    <w:p w:rsidR="00E72E26" w:rsidRDefault="00E72E26" w:rsidP="00E72E26">
      <w:pPr>
        <w:pStyle w:val="a5"/>
      </w:pPr>
      <w:r>
        <w:tab/>
      </w:r>
      <w:r>
        <w:tab/>
        <w:t>b = 10'h3ff;</w:t>
      </w:r>
      <w:r>
        <w:tab/>
      </w:r>
    </w:p>
    <w:p w:rsidR="00E72E26" w:rsidRDefault="00E72E26" w:rsidP="00E72E26">
      <w:pPr>
        <w:pStyle w:val="a5"/>
      </w:pPr>
      <w:r>
        <w:tab/>
      </w:r>
      <w:r>
        <w:tab/>
        <w:t>//</w:t>
      </w:r>
      <w:r>
        <w:rPr>
          <w:rFonts w:hint="eastAsia"/>
        </w:rPr>
        <w:t>이빨의</w:t>
      </w:r>
      <w:r>
        <w:rPr>
          <w:rFonts w:hint="eastAsia"/>
        </w:rPr>
        <w:t xml:space="preserve"> </w:t>
      </w:r>
      <w:r>
        <w:rPr>
          <w:rFonts w:hint="eastAsia"/>
        </w:rPr>
        <w:t>경계선을</w:t>
      </w:r>
      <w:r>
        <w:rPr>
          <w:rFonts w:hint="eastAsia"/>
        </w:rPr>
        <w:t xml:space="preserve"> </w:t>
      </w:r>
      <w:r>
        <w:rPr>
          <w:rFonts w:hint="eastAsia"/>
        </w:rPr>
        <w:t>그린다</w:t>
      </w:r>
    </w:p>
    <w:p w:rsidR="00E72E26" w:rsidRDefault="00E72E26" w:rsidP="00E72E26">
      <w:pPr>
        <w:pStyle w:val="a5"/>
      </w:pPr>
      <w:r>
        <w:tab/>
      </w:r>
      <w:r>
        <w:tab/>
        <w:t>if ( px % 40 == 0)begin</w:t>
      </w:r>
    </w:p>
    <w:p w:rsidR="00E72E26" w:rsidRDefault="00E72E26" w:rsidP="00E72E26">
      <w:pPr>
        <w:pStyle w:val="a5"/>
      </w:pPr>
      <w:r>
        <w:lastRenderedPageBreak/>
        <w:tab/>
      </w:r>
      <w:r>
        <w:tab/>
      </w:r>
      <w:r>
        <w:tab/>
        <w:t>r = 10'h0;</w:t>
      </w:r>
    </w:p>
    <w:p w:rsidR="00E72E26" w:rsidRDefault="00E72E26" w:rsidP="00E72E26">
      <w:pPr>
        <w:pStyle w:val="a5"/>
      </w:pPr>
      <w:r>
        <w:tab/>
      </w:r>
      <w:r>
        <w:tab/>
      </w:r>
      <w:r>
        <w:tab/>
        <w:t>g = 10'h0;</w:t>
      </w:r>
    </w:p>
    <w:p w:rsidR="00E72E26" w:rsidRDefault="00E72E26" w:rsidP="00E72E26">
      <w:pPr>
        <w:pStyle w:val="a5"/>
      </w:pPr>
      <w:r>
        <w:tab/>
      </w:r>
      <w:r>
        <w:tab/>
      </w:r>
      <w:r>
        <w:tab/>
        <w:t>b = 10'h0;</w:t>
      </w:r>
      <w:r>
        <w:tab/>
      </w:r>
    </w:p>
    <w:p w:rsidR="00E72E26" w:rsidRDefault="00E72E26" w:rsidP="00E72E26">
      <w:pPr>
        <w:pStyle w:val="a5"/>
      </w:pPr>
      <w:r>
        <w:tab/>
      </w:r>
      <w:r>
        <w:tab/>
        <w:t>end</w:t>
      </w:r>
    </w:p>
    <w:p w:rsidR="00E00277" w:rsidRPr="00E00277" w:rsidRDefault="00E72E26" w:rsidP="00E72E26">
      <w:pPr>
        <w:pStyle w:val="a5"/>
        <w:rPr>
          <w:rFonts w:hint="eastAsia"/>
        </w:rPr>
      </w:pPr>
      <w:r>
        <w:tab/>
        <w:t>end</w:t>
      </w:r>
    </w:p>
    <w:p w:rsidR="007B6907" w:rsidRDefault="007B6907" w:rsidP="00CA61D3">
      <w:pPr>
        <w:pStyle w:val="a0"/>
        <w:rPr>
          <w:rFonts w:hint="eastAsia"/>
        </w:rPr>
      </w:pPr>
    </w:p>
    <w:p w:rsidR="00F035DC" w:rsidRDefault="00CA61D3" w:rsidP="007C6B53">
      <w:pPr>
        <w:pStyle w:val="3"/>
      </w:pPr>
      <w:r>
        <w:t>VGA controller</w:t>
      </w:r>
    </w:p>
    <w:p w:rsidR="00B85861" w:rsidRDefault="00B85861" w:rsidP="00B85861">
      <w:pPr>
        <w:pStyle w:val="a0"/>
      </w:pPr>
      <w:r>
        <w:rPr>
          <w:rFonts w:hint="eastAsia"/>
        </w:rPr>
        <w:t>이 모듈은 VGA 출력을 조정하는 모듈이다.</w:t>
      </w:r>
      <w:r>
        <w:t xml:space="preserve"> 640*480</w:t>
      </w:r>
      <w:r>
        <w:rPr>
          <w:rFonts w:hint="eastAsia"/>
        </w:rPr>
        <w:t xml:space="preserve">의 해상도에 </w:t>
      </w:r>
      <w:r>
        <w:t>60</w:t>
      </w:r>
      <w:r>
        <w:rPr>
          <w:rFonts w:hint="eastAsia"/>
        </w:rPr>
        <w:t>Hz의 주사율을 가지는 화면을 출력한다.</w:t>
      </w:r>
      <w:r>
        <w:t xml:space="preserve"> VGA controller</w:t>
      </w:r>
      <w:r>
        <w:rPr>
          <w:rFonts w:hint="eastAsia"/>
        </w:rPr>
        <w:t xml:space="preserve">에서 </w:t>
      </w:r>
      <w:r>
        <w:t>VGA</w:t>
      </w:r>
      <w:r>
        <w:rPr>
          <w:rFonts w:hint="eastAsia"/>
        </w:rPr>
        <w:t>와 동기화를 위한 vsync와 hsync</w:t>
      </w:r>
      <w:r>
        <w:t xml:space="preserve"> </w:t>
      </w:r>
      <w:r>
        <w:rPr>
          <w:rFonts w:hint="eastAsia"/>
        </w:rPr>
        <w:t>신호</w:t>
      </w:r>
      <w:r w:rsidR="00054172">
        <w:rPr>
          <w:rFonts w:hint="eastAsia"/>
        </w:rPr>
        <w:t>를 사용하며 내부에서 픽셀 카운터를 사용하는 것으로 화면에 표시될 픽셀의 행과 열의 좌표 출력한다.</w:t>
      </w:r>
      <w:r w:rsidR="00054172">
        <w:t xml:space="preserve"> </w:t>
      </w:r>
      <w:r w:rsidR="00054172">
        <w:rPr>
          <w:rFonts w:hint="eastAsia"/>
        </w:rPr>
        <w:t xml:space="preserve">이 발생되는 픽셀의 행과 열의 좌표는 </w:t>
      </w:r>
      <w:r w:rsidR="00054172">
        <w:t xml:space="preserve">VGA </w:t>
      </w:r>
      <w:r w:rsidR="00054172">
        <w:rPr>
          <w:rFonts w:hint="eastAsia"/>
        </w:rPr>
        <w:t xml:space="preserve">data로 전달되어 출력할 </w:t>
      </w:r>
      <w:r w:rsidR="00054172">
        <w:t>RGB</w:t>
      </w:r>
      <w:r w:rsidR="00054172">
        <w:rPr>
          <w:rFonts w:hint="eastAsia"/>
        </w:rPr>
        <w:t xml:space="preserve">값을 받아 </w:t>
      </w:r>
      <w:r w:rsidR="00054172">
        <w:t>VGA</w:t>
      </w:r>
      <w:r w:rsidR="00054172">
        <w:rPr>
          <w:rFonts w:hint="eastAsia"/>
        </w:rPr>
        <w:t>로 출력한다.</w:t>
      </w:r>
    </w:p>
    <w:p w:rsidR="00B85861" w:rsidRDefault="00EE6F85" w:rsidP="00B85861">
      <w:pPr>
        <w:pStyle w:val="a0"/>
      </w:pPr>
      <w:r>
        <w:rPr>
          <w:rFonts w:hint="eastAsia"/>
          <w:noProof/>
        </w:rPr>
        <w:t>소스코드</w:t>
      </w:r>
    </w:p>
    <w:p w:rsidR="00D56B85" w:rsidRDefault="00342DC6" w:rsidP="00D56B85">
      <w:pPr>
        <w:pStyle w:val="a5"/>
      </w:pPr>
      <w:r>
        <w:tab/>
      </w:r>
      <w:r w:rsidR="00D56B85">
        <w:t>//</w:t>
      </w:r>
      <w:r w:rsidR="00D56B85">
        <w:t>출력할</w:t>
      </w:r>
      <w:r w:rsidR="00D56B85">
        <w:t xml:space="preserve"> </w:t>
      </w:r>
      <w:r w:rsidR="00D56B85">
        <w:t>픽셀의</w:t>
      </w:r>
      <w:r w:rsidR="00D56B85">
        <w:t xml:space="preserve"> </w:t>
      </w:r>
      <w:r w:rsidR="00D56B85">
        <w:t>열</w:t>
      </w:r>
      <w:r w:rsidR="004439DB">
        <w:rPr>
          <w:rFonts w:hint="eastAsia"/>
        </w:rPr>
        <w:t xml:space="preserve"> </w:t>
      </w:r>
      <w:r w:rsidR="00D56B85">
        <w:t>좌표인</w:t>
      </w:r>
      <w:r w:rsidR="00D56B85">
        <w:t xml:space="preserve"> hcount</w:t>
      </w:r>
      <w:r w:rsidR="00D56B85">
        <w:t>를</w:t>
      </w:r>
      <w:r w:rsidR="00D56B85">
        <w:t xml:space="preserve"> </w:t>
      </w:r>
      <w:r w:rsidR="00D56B85">
        <w:t>갱신한다</w:t>
      </w:r>
    </w:p>
    <w:p w:rsidR="00D56B85" w:rsidRDefault="00D56B85" w:rsidP="00D56B85">
      <w:pPr>
        <w:pStyle w:val="a5"/>
      </w:pPr>
      <w:r>
        <w:tab/>
        <w:t>always @(posedge CLK25 or posedge reset) begin</w:t>
      </w:r>
    </w:p>
    <w:p w:rsidR="00D56B85" w:rsidRDefault="00D56B85" w:rsidP="00D56B85">
      <w:pPr>
        <w:pStyle w:val="a5"/>
      </w:pPr>
      <w:r>
        <w:tab/>
      </w:r>
      <w:r>
        <w:tab/>
        <w:t>if(reset) hcount &lt;= 0;</w:t>
      </w:r>
    </w:p>
    <w:p w:rsidR="00D56B85" w:rsidRDefault="00D56B85" w:rsidP="00D56B85">
      <w:pPr>
        <w:pStyle w:val="a5"/>
      </w:pPr>
      <w:r>
        <w:tab/>
      </w:r>
      <w:r>
        <w:tab/>
        <w:t xml:space="preserve">else begin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 xml:space="preserve">if(hcount == 799)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</w:r>
      <w:r>
        <w:tab/>
        <w:t>hcount &lt;= 0;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 xml:space="preserve">else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</w:r>
      <w:r>
        <w:tab/>
        <w:t>hcount &lt;= hcount + 1;</w:t>
      </w:r>
    </w:p>
    <w:p w:rsidR="00D56B85" w:rsidRDefault="00D56B85" w:rsidP="00D56B85">
      <w:pPr>
        <w:pStyle w:val="a5"/>
      </w:pPr>
      <w:r>
        <w:tab/>
      </w:r>
      <w:r>
        <w:tab/>
        <w:t>end</w:t>
      </w:r>
    </w:p>
    <w:p w:rsidR="00D56B85" w:rsidRDefault="00D56B85" w:rsidP="00D56B85">
      <w:pPr>
        <w:pStyle w:val="a5"/>
      </w:pPr>
      <w:r>
        <w:tab/>
        <w:t>end</w:t>
      </w:r>
    </w:p>
    <w:p w:rsidR="00D56B85" w:rsidRDefault="00D56B85" w:rsidP="00D56B85">
      <w:pPr>
        <w:pStyle w:val="a5"/>
      </w:pPr>
    </w:p>
    <w:p w:rsidR="00D56B85" w:rsidRDefault="00D56B85" w:rsidP="00D56B85">
      <w:pPr>
        <w:pStyle w:val="a5"/>
      </w:pPr>
      <w:r>
        <w:tab/>
        <w:t xml:space="preserve">//VGA </w:t>
      </w:r>
      <w:r>
        <w:t>동기화를</w:t>
      </w:r>
      <w:r>
        <w:t xml:space="preserve"> </w:t>
      </w:r>
      <w:r>
        <w:t>위한</w:t>
      </w:r>
      <w:r>
        <w:t xml:space="preserve"> hsync</w:t>
      </w:r>
      <w:r>
        <w:t>값을</w:t>
      </w:r>
      <w:r>
        <w:t xml:space="preserve"> </w:t>
      </w:r>
      <w:r>
        <w:t>갱신한다</w:t>
      </w:r>
      <w:r>
        <w:t xml:space="preserve"> </w:t>
      </w:r>
    </w:p>
    <w:p w:rsidR="00D56B85" w:rsidRDefault="00D56B85" w:rsidP="00D56B85">
      <w:pPr>
        <w:pStyle w:val="a5"/>
      </w:pPr>
      <w:r>
        <w:tab/>
        <w:t>always @(posedge CLK25) begin</w:t>
      </w:r>
    </w:p>
    <w:p w:rsidR="00D56B85" w:rsidRDefault="00D56B85" w:rsidP="00D56B85">
      <w:pPr>
        <w:pStyle w:val="a5"/>
      </w:pPr>
      <w:r>
        <w:tab/>
      </w:r>
      <w:r>
        <w:tab/>
        <w:t xml:space="preserve">if( (hcount &gt;= 659) &amp; (hcount &lt;= 755) )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>hsync &lt;= 0;</w:t>
      </w:r>
    </w:p>
    <w:p w:rsidR="00D56B85" w:rsidRDefault="00D56B85" w:rsidP="00D56B85">
      <w:pPr>
        <w:pStyle w:val="a5"/>
      </w:pPr>
      <w:r>
        <w:tab/>
      </w:r>
      <w:r>
        <w:tab/>
        <w:t xml:space="preserve">else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>hsync &lt;= 1;</w:t>
      </w:r>
    </w:p>
    <w:p w:rsidR="00D56B85" w:rsidRDefault="00D56B85" w:rsidP="00D56B85">
      <w:pPr>
        <w:pStyle w:val="a5"/>
      </w:pPr>
      <w:r>
        <w:tab/>
        <w:t>end</w:t>
      </w:r>
    </w:p>
    <w:p w:rsidR="00D56B85" w:rsidRDefault="00D56B85" w:rsidP="00D56B85">
      <w:pPr>
        <w:pStyle w:val="a5"/>
      </w:pPr>
    </w:p>
    <w:p w:rsidR="00D56B85" w:rsidRDefault="00D56B85" w:rsidP="00D56B85">
      <w:pPr>
        <w:pStyle w:val="a5"/>
      </w:pPr>
      <w:r>
        <w:tab/>
        <w:t>//</w:t>
      </w:r>
      <w:r>
        <w:t>출력할</w:t>
      </w:r>
      <w:r>
        <w:t xml:space="preserve"> </w:t>
      </w:r>
      <w:r>
        <w:t>픽셀의</w:t>
      </w:r>
      <w:r>
        <w:t xml:space="preserve"> </w:t>
      </w:r>
      <w:r>
        <w:t>행</w:t>
      </w:r>
      <w:r w:rsidR="004439DB">
        <w:rPr>
          <w:rFonts w:hint="eastAsia"/>
        </w:rPr>
        <w:t xml:space="preserve"> </w:t>
      </w:r>
      <w:r>
        <w:t>좌표인</w:t>
      </w:r>
      <w:r>
        <w:t xml:space="preserve"> vcount</w:t>
      </w:r>
      <w:r>
        <w:t>를</w:t>
      </w:r>
      <w:r>
        <w:t xml:space="preserve"> </w:t>
      </w:r>
      <w:r>
        <w:t>갱신한다</w:t>
      </w:r>
    </w:p>
    <w:p w:rsidR="00D56B85" w:rsidRDefault="00D56B85" w:rsidP="00D56B85">
      <w:pPr>
        <w:pStyle w:val="a5"/>
      </w:pPr>
      <w:r>
        <w:tab/>
        <w:t>//</w:t>
      </w:r>
      <w:r>
        <w:t>이전</w:t>
      </w:r>
      <w:r>
        <w:t xml:space="preserve"> </w:t>
      </w:r>
      <w:r>
        <w:t>행의</w:t>
      </w:r>
      <w:r>
        <w:t xml:space="preserve"> </w:t>
      </w:r>
      <w:r>
        <w:t>모든</w:t>
      </w:r>
      <w:r>
        <w:t xml:space="preserve"> </w:t>
      </w:r>
      <w:r>
        <w:t>픽셀이</w:t>
      </w:r>
      <w:r>
        <w:t xml:space="preserve"> </w:t>
      </w:r>
      <w:r>
        <w:t>출력이</w:t>
      </w:r>
      <w:r>
        <w:t xml:space="preserve"> </w:t>
      </w:r>
      <w:r>
        <w:t>완료</w:t>
      </w:r>
      <w:r>
        <w:t xml:space="preserve"> </w:t>
      </w:r>
      <w:r>
        <w:t>되었다면</w:t>
      </w:r>
      <w:r>
        <w:t xml:space="preserve"> </w:t>
      </w:r>
      <w:r>
        <w:t>다음</w:t>
      </w:r>
      <w:r>
        <w:t xml:space="preserve"> </w:t>
      </w:r>
      <w:r>
        <w:t>행으로</w:t>
      </w:r>
      <w:r>
        <w:t xml:space="preserve"> </w:t>
      </w:r>
      <w:r>
        <w:t>넘어간다</w:t>
      </w:r>
    </w:p>
    <w:p w:rsidR="00D56B85" w:rsidRDefault="00D56B85" w:rsidP="00D56B85">
      <w:pPr>
        <w:pStyle w:val="a5"/>
      </w:pPr>
      <w:r>
        <w:tab/>
        <w:t>always @(posedge CLK25 or posedge reset) begin</w:t>
      </w:r>
    </w:p>
    <w:p w:rsidR="00D56B85" w:rsidRDefault="00D56B85" w:rsidP="00D56B85">
      <w:pPr>
        <w:pStyle w:val="a5"/>
      </w:pPr>
      <w:r>
        <w:tab/>
      </w:r>
      <w:r>
        <w:tab/>
        <w:t>if (reset)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>vcount &lt;= 0;</w:t>
      </w:r>
    </w:p>
    <w:p w:rsidR="00D56B85" w:rsidRDefault="00D56B85" w:rsidP="00D56B85">
      <w:pPr>
        <w:pStyle w:val="a5"/>
      </w:pPr>
      <w:r>
        <w:tab/>
      </w:r>
      <w:r>
        <w:tab/>
        <w:t>else if (hcount == 799) begin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 xml:space="preserve">if (vcount == 524)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</w:r>
      <w:r>
        <w:tab/>
        <w:t>vcount &lt;= 0;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 xml:space="preserve">else 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</w:r>
      <w:r>
        <w:tab/>
        <w:t>vcount &lt;= vcount + 1;</w:t>
      </w:r>
    </w:p>
    <w:p w:rsidR="00D56B85" w:rsidRDefault="00D56B85" w:rsidP="00D56B85">
      <w:pPr>
        <w:pStyle w:val="a5"/>
      </w:pPr>
      <w:r>
        <w:tab/>
      </w:r>
      <w:r>
        <w:tab/>
        <w:t>end</w:t>
      </w:r>
    </w:p>
    <w:p w:rsidR="00D56B85" w:rsidRDefault="00D56B85" w:rsidP="00D56B85">
      <w:pPr>
        <w:pStyle w:val="a5"/>
      </w:pPr>
      <w:r>
        <w:tab/>
        <w:t>end</w:t>
      </w:r>
    </w:p>
    <w:p w:rsidR="00D56B85" w:rsidRDefault="00D56B85" w:rsidP="00D56B85">
      <w:pPr>
        <w:pStyle w:val="a5"/>
      </w:pPr>
    </w:p>
    <w:p w:rsidR="00D56B85" w:rsidRDefault="00D56B85" w:rsidP="00D56B85">
      <w:pPr>
        <w:pStyle w:val="a5"/>
      </w:pPr>
      <w:r>
        <w:tab/>
        <w:t xml:space="preserve">//VGA </w:t>
      </w:r>
      <w:r>
        <w:t>동기화를</w:t>
      </w:r>
      <w:r>
        <w:t xml:space="preserve"> </w:t>
      </w:r>
      <w:r>
        <w:t>위한</w:t>
      </w:r>
      <w:r>
        <w:t xml:space="preserve"> vsync</w:t>
      </w:r>
      <w:r>
        <w:t>값을</w:t>
      </w:r>
      <w:r>
        <w:t xml:space="preserve"> </w:t>
      </w:r>
      <w:r>
        <w:t>갱신한다</w:t>
      </w:r>
      <w:r>
        <w:t xml:space="preserve"> </w:t>
      </w:r>
    </w:p>
    <w:p w:rsidR="00D56B85" w:rsidRDefault="00D56B85" w:rsidP="00D56B85">
      <w:pPr>
        <w:pStyle w:val="a5"/>
      </w:pPr>
      <w:r>
        <w:tab/>
        <w:t>always @(posedge CLK25) begin</w:t>
      </w:r>
    </w:p>
    <w:p w:rsidR="00D56B85" w:rsidRDefault="00D56B85" w:rsidP="00D56B85">
      <w:pPr>
        <w:pStyle w:val="a5"/>
      </w:pPr>
      <w:r>
        <w:tab/>
      </w:r>
      <w:r>
        <w:tab/>
        <w:t>if( (vcount &gt;= 493) &amp; (vcount&lt;= 494) )</w:t>
      </w:r>
    </w:p>
    <w:p w:rsidR="00D56B85" w:rsidRDefault="00D56B85" w:rsidP="00D56B85">
      <w:pPr>
        <w:pStyle w:val="a5"/>
      </w:pPr>
      <w:r>
        <w:tab/>
      </w:r>
      <w:r>
        <w:tab/>
      </w:r>
      <w:r>
        <w:tab/>
        <w:t>vsync &lt;= 0;</w:t>
      </w:r>
    </w:p>
    <w:p w:rsidR="00D56B85" w:rsidRDefault="00D56B85" w:rsidP="00D56B85">
      <w:pPr>
        <w:pStyle w:val="a5"/>
      </w:pPr>
      <w:r>
        <w:tab/>
      </w:r>
      <w:r>
        <w:tab/>
        <w:t xml:space="preserve">else </w:t>
      </w:r>
    </w:p>
    <w:p w:rsidR="00D56B85" w:rsidRDefault="00D56B85" w:rsidP="00D56B85">
      <w:pPr>
        <w:pStyle w:val="a5"/>
      </w:pPr>
      <w:r>
        <w:tab/>
      </w:r>
      <w:r>
        <w:tab/>
        <w:t>vsync &lt;= 1;</w:t>
      </w:r>
    </w:p>
    <w:p w:rsidR="00D56B85" w:rsidRDefault="00D56B85" w:rsidP="00D56B85">
      <w:pPr>
        <w:pStyle w:val="a5"/>
      </w:pPr>
      <w:r>
        <w:lastRenderedPageBreak/>
        <w:tab/>
        <w:t>end</w:t>
      </w:r>
    </w:p>
    <w:p w:rsidR="00D56B85" w:rsidRDefault="00D56B85" w:rsidP="00D56B85">
      <w:pPr>
        <w:pStyle w:val="a5"/>
      </w:pPr>
      <w:r>
        <w:tab/>
      </w:r>
    </w:p>
    <w:p w:rsidR="00D56B85" w:rsidRDefault="00D56B85" w:rsidP="00D56B85">
      <w:pPr>
        <w:pStyle w:val="a5"/>
      </w:pPr>
      <w:r>
        <w:tab/>
        <w:t>//video on h</w:t>
      </w:r>
    </w:p>
    <w:p w:rsidR="00D56B85" w:rsidRDefault="00D56B85" w:rsidP="00D56B85">
      <w:pPr>
        <w:pStyle w:val="a5"/>
      </w:pPr>
      <w:r>
        <w:tab/>
        <w:t>//VGA</w:t>
      </w:r>
      <w:r>
        <w:t>의</w:t>
      </w:r>
      <w:r>
        <w:t xml:space="preserve"> </w:t>
      </w:r>
      <w:r>
        <w:t>각행과</w:t>
      </w:r>
      <w:r>
        <w:t xml:space="preserve"> </w:t>
      </w:r>
      <w:r>
        <w:t>열의</w:t>
      </w:r>
      <w:r>
        <w:t xml:space="preserve"> </w:t>
      </w:r>
      <w:r>
        <w:t>픽셀을</w:t>
      </w:r>
      <w:r>
        <w:t xml:space="preserve"> </w:t>
      </w:r>
      <w:r>
        <w:t>표시하는</w:t>
      </w:r>
      <w:r>
        <w:t xml:space="preserve"> </w:t>
      </w:r>
      <w:r>
        <w:t>타이밍에만</w:t>
      </w:r>
      <w:r>
        <w:t xml:space="preserve"> </w:t>
      </w:r>
      <w:r>
        <w:t>화면을</w:t>
      </w:r>
      <w:r>
        <w:t xml:space="preserve"> </w:t>
      </w:r>
      <w:r>
        <w:t>킨다</w:t>
      </w:r>
    </w:p>
    <w:p w:rsidR="00D56B85" w:rsidRDefault="00D56B85" w:rsidP="00D56B85">
      <w:pPr>
        <w:pStyle w:val="a5"/>
      </w:pPr>
      <w:r>
        <w:tab/>
        <w:t>always @(posedge CLK25) begin</w:t>
      </w:r>
    </w:p>
    <w:p w:rsidR="00D56B85" w:rsidRDefault="00D56B85" w:rsidP="00D56B85">
      <w:pPr>
        <w:pStyle w:val="a5"/>
      </w:pPr>
      <w:r>
        <w:tab/>
      </w:r>
      <w:r>
        <w:tab/>
        <w:t>video_on &lt;= (hcount &lt;= 639) &amp;&amp; (vcount &lt;= 479);</w:t>
      </w:r>
    </w:p>
    <w:p w:rsidR="00D56B85" w:rsidRDefault="00D56B85" w:rsidP="00D56B85">
      <w:pPr>
        <w:pStyle w:val="a5"/>
      </w:pPr>
      <w:r>
        <w:tab/>
        <w:t>begin</w:t>
      </w:r>
    </w:p>
    <w:p w:rsidR="00D56B85" w:rsidRDefault="00D56B85" w:rsidP="00D56B85">
      <w:pPr>
        <w:pStyle w:val="a5"/>
      </w:pPr>
      <w:r>
        <w:tab/>
      </w:r>
    </w:p>
    <w:p w:rsidR="00D56B85" w:rsidRDefault="00D56B85" w:rsidP="00D56B85">
      <w:pPr>
        <w:pStyle w:val="a5"/>
      </w:pPr>
      <w:r>
        <w:tab/>
        <w:t>//</w:t>
      </w:r>
      <w:r>
        <w:t>화면에</w:t>
      </w:r>
      <w:r>
        <w:t xml:space="preserve"> </w:t>
      </w:r>
      <w:r>
        <w:t>출력할</w:t>
      </w:r>
      <w:r>
        <w:t xml:space="preserve"> RGB</w:t>
      </w:r>
      <w:r>
        <w:t>값을</w:t>
      </w:r>
      <w:r>
        <w:t xml:space="preserve"> </w:t>
      </w:r>
      <w:r>
        <w:t>가져오기위해</w:t>
      </w:r>
      <w:r>
        <w:t xml:space="preserve"> </w:t>
      </w:r>
      <w:r>
        <w:t>필요한</w:t>
      </w:r>
      <w:r>
        <w:t xml:space="preserve"> </w:t>
      </w:r>
      <w:r>
        <w:t>픽셀</w:t>
      </w:r>
      <w:r>
        <w:t xml:space="preserve"> </w:t>
      </w:r>
      <w:r>
        <w:t>좌표를</w:t>
      </w:r>
      <w:r>
        <w:t xml:space="preserve"> </w:t>
      </w:r>
      <w:r>
        <w:t>출력한다</w:t>
      </w:r>
    </w:p>
    <w:p w:rsidR="00D56B85" w:rsidRDefault="00D56B85" w:rsidP="00D56B85">
      <w:pPr>
        <w:pStyle w:val="a5"/>
      </w:pPr>
      <w:r>
        <w:tab/>
        <w:t>always @(posedge CLK25) begin</w:t>
      </w:r>
    </w:p>
    <w:p w:rsidR="00D56B85" w:rsidRDefault="00D56B85" w:rsidP="00D56B85">
      <w:pPr>
        <w:pStyle w:val="a5"/>
      </w:pPr>
      <w:r>
        <w:tab/>
      </w:r>
      <w:r>
        <w:tab/>
        <w:t>px &lt;= hcount;</w:t>
      </w:r>
    </w:p>
    <w:p w:rsidR="00D56B85" w:rsidRDefault="00D56B85" w:rsidP="00D56B85">
      <w:pPr>
        <w:pStyle w:val="a5"/>
      </w:pPr>
      <w:r>
        <w:tab/>
      </w:r>
      <w:r>
        <w:tab/>
        <w:t>py &lt;= vcount;</w:t>
      </w:r>
    </w:p>
    <w:p w:rsidR="00D56B85" w:rsidRDefault="00D56B85" w:rsidP="00D56B85">
      <w:pPr>
        <w:pStyle w:val="a5"/>
      </w:pPr>
      <w:r>
        <w:tab/>
        <w:t>end</w:t>
      </w:r>
    </w:p>
    <w:p w:rsidR="00D56B85" w:rsidRDefault="00D56B85" w:rsidP="00D56B85">
      <w:pPr>
        <w:pStyle w:val="a5"/>
      </w:pPr>
    </w:p>
    <w:p w:rsidR="00D56B85" w:rsidRDefault="00D56B85" w:rsidP="00D56B85">
      <w:pPr>
        <w:pStyle w:val="a5"/>
      </w:pPr>
      <w:r>
        <w:tab/>
        <w:t>//</w:t>
      </w:r>
    </w:p>
    <w:p w:rsidR="00D56B85" w:rsidRDefault="00D56B85" w:rsidP="00D56B85">
      <w:pPr>
        <w:pStyle w:val="a5"/>
      </w:pPr>
      <w:r>
        <w:tab/>
        <w:t>assign vga_clk = ~CLK25;</w:t>
      </w:r>
    </w:p>
    <w:p w:rsidR="00D56B85" w:rsidRDefault="00D56B85" w:rsidP="00D56B85">
      <w:pPr>
        <w:pStyle w:val="a5"/>
      </w:pPr>
      <w:r>
        <w:tab/>
        <w:t>assign vga_blank = hsync &amp; vsync;</w:t>
      </w:r>
    </w:p>
    <w:p w:rsidR="00D56B85" w:rsidRDefault="00D56B85" w:rsidP="00D56B85">
      <w:pPr>
        <w:pStyle w:val="a5"/>
      </w:pPr>
      <w:r>
        <w:tab/>
        <w:t>assign vga_sync = 1'b0;</w:t>
      </w:r>
    </w:p>
    <w:p w:rsidR="00D56B85" w:rsidRDefault="00D56B85" w:rsidP="00D56B85">
      <w:pPr>
        <w:pStyle w:val="a5"/>
      </w:pPr>
      <w:r>
        <w:tab/>
      </w:r>
    </w:p>
    <w:p w:rsidR="00D56B85" w:rsidRDefault="00D56B85" w:rsidP="00D56B85">
      <w:pPr>
        <w:pStyle w:val="a5"/>
      </w:pPr>
      <w:r>
        <w:tab/>
        <w:t>//VGA</w:t>
      </w:r>
      <w:r>
        <w:t>의</w:t>
      </w:r>
      <w:r>
        <w:t xml:space="preserve"> </w:t>
      </w:r>
      <w:r>
        <w:t>화면이</w:t>
      </w:r>
      <w:r>
        <w:t xml:space="preserve"> </w:t>
      </w:r>
      <w:r>
        <w:t>켜저있을떄만</w:t>
      </w:r>
      <w:r>
        <w:t xml:space="preserve"> RGB</w:t>
      </w:r>
      <w:r>
        <w:t>값이</w:t>
      </w:r>
      <w:r>
        <w:t xml:space="preserve"> </w:t>
      </w:r>
      <w:r>
        <w:t>출력되도록</w:t>
      </w:r>
      <w:r>
        <w:t xml:space="preserve"> </w:t>
      </w:r>
      <w:r>
        <w:t>만든다</w:t>
      </w:r>
    </w:p>
    <w:p w:rsidR="00D56B85" w:rsidRDefault="00D56B85" w:rsidP="00D56B85">
      <w:pPr>
        <w:pStyle w:val="a5"/>
      </w:pPr>
      <w:r>
        <w:tab/>
        <w:t>assign vga_r = video_on ? in_r : 10'h000;</w:t>
      </w:r>
    </w:p>
    <w:p w:rsidR="00D56B85" w:rsidRDefault="00D56B85" w:rsidP="00D56B85">
      <w:pPr>
        <w:pStyle w:val="a5"/>
      </w:pPr>
      <w:r>
        <w:tab/>
        <w:t>assign vga_g = video_on ? in_g : 10'h000;</w:t>
      </w:r>
    </w:p>
    <w:p w:rsidR="00B85861" w:rsidRDefault="00D56B85" w:rsidP="00D56B85">
      <w:pPr>
        <w:pStyle w:val="a5"/>
      </w:pPr>
      <w:r>
        <w:tab/>
        <w:t>assign vga_b = video_on ? in_b : 10'h000;</w:t>
      </w:r>
    </w:p>
    <w:p w:rsidR="00B85861" w:rsidRPr="00B85861" w:rsidRDefault="00B85861" w:rsidP="00B85861">
      <w:pPr>
        <w:pStyle w:val="a0"/>
        <w:rPr>
          <w:rFonts w:hint="eastAsia"/>
        </w:rPr>
      </w:pPr>
    </w:p>
    <w:p w:rsidR="007C6B53" w:rsidRDefault="007C6B53" w:rsidP="007C6B53">
      <w:pPr>
        <w:pStyle w:val="a0"/>
      </w:pPr>
    </w:p>
    <w:p w:rsidR="00FD6613" w:rsidRDefault="00FD6613" w:rsidP="007C6B53">
      <w:pPr>
        <w:pStyle w:val="a0"/>
      </w:pPr>
    </w:p>
    <w:p w:rsidR="00FD6613" w:rsidRDefault="00FD6613" w:rsidP="007C6B53">
      <w:pPr>
        <w:pStyle w:val="a0"/>
      </w:pPr>
    </w:p>
    <w:p w:rsidR="00FD6613" w:rsidRDefault="00FD6613" w:rsidP="007C6B53">
      <w:pPr>
        <w:pStyle w:val="a0"/>
      </w:pPr>
    </w:p>
    <w:p w:rsidR="00A808FF" w:rsidRDefault="00A808FF" w:rsidP="007C6B53">
      <w:pPr>
        <w:pStyle w:val="a0"/>
      </w:pPr>
    </w:p>
    <w:p w:rsidR="00A808FF" w:rsidRDefault="00A808FF" w:rsidP="007C6B53">
      <w:pPr>
        <w:pStyle w:val="a0"/>
      </w:pPr>
    </w:p>
    <w:p w:rsidR="00A808FF" w:rsidRDefault="00A808FF" w:rsidP="007C6B53">
      <w:pPr>
        <w:pStyle w:val="a0"/>
      </w:pPr>
    </w:p>
    <w:p w:rsidR="00A808FF" w:rsidRDefault="00A808FF" w:rsidP="007C6B53">
      <w:pPr>
        <w:pStyle w:val="a0"/>
      </w:pPr>
    </w:p>
    <w:p w:rsidR="00A808FF" w:rsidRDefault="00A808FF" w:rsidP="007C6B53">
      <w:pPr>
        <w:pStyle w:val="a0"/>
        <w:rPr>
          <w:rFonts w:hint="eastAsia"/>
        </w:rPr>
      </w:pPr>
    </w:p>
    <w:p w:rsidR="00FD6613" w:rsidRDefault="00FD6613" w:rsidP="007C6B53">
      <w:pPr>
        <w:pStyle w:val="a0"/>
        <w:rPr>
          <w:rFonts w:hint="eastAsia"/>
        </w:rPr>
      </w:pPr>
    </w:p>
    <w:p w:rsidR="007C6B53" w:rsidRPr="007C6B53" w:rsidRDefault="007C6B53" w:rsidP="007C6B53">
      <w:pPr>
        <w:pStyle w:val="a0"/>
        <w:rPr>
          <w:rFonts w:hint="eastAsia"/>
        </w:rPr>
      </w:pPr>
    </w:p>
    <w:p w:rsidR="00E658B3" w:rsidRDefault="00E658B3" w:rsidP="00E658B3">
      <w:pPr>
        <w:pStyle w:val="1"/>
      </w:pPr>
      <w:r w:rsidRPr="00E658B3">
        <w:lastRenderedPageBreak/>
        <w:t>결과</w:t>
      </w:r>
      <w:r w:rsidRPr="00E658B3">
        <w:t>/</w:t>
      </w:r>
      <w:r w:rsidRPr="00E658B3">
        <w:t>동작</w:t>
      </w:r>
      <w:r w:rsidRPr="00E658B3">
        <w:t xml:space="preserve"> </w:t>
      </w:r>
      <w:r w:rsidRPr="00E658B3">
        <w:t>설명</w:t>
      </w:r>
    </w:p>
    <w:p w:rsidR="00FD6613" w:rsidRPr="00FD6613" w:rsidRDefault="00FD6613" w:rsidP="00A064F5">
      <w:pPr>
        <w:pStyle w:val="3"/>
      </w:pPr>
      <w:r>
        <w:rPr>
          <w:rFonts w:hint="eastAsia"/>
        </w:rPr>
        <w:t>조작키</w:t>
      </w:r>
      <w:r>
        <w:rPr>
          <w:rFonts w:hint="eastAsia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1701"/>
      </w:tblGrid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Number pad 4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왼쪽 회전</w:t>
            </w:r>
          </w:p>
        </w:tc>
      </w:tr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Number pad 6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오른쪽 회전</w:t>
            </w:r>
          </w:p>
        </w:tc>
      </w:tr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Number pad 8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전진</w:t>
            </w:r>
          </w:p>
        </w:tc>
      </w:tr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Number pad 5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후진</w:t>
            </w:r>
          </w:p>
        </w:tc>
      </w:tr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Space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총 발사</w:t>
            </w:r>
          </w:p>
        </w:tc>
      </w:tr>
      <w:tr w:rsidR="00FD6613" w:rsidTr="00FD6613">
        <w:tc>
          <w:tcPr>
            <w:tcW w:w="1696" w:type="dxa"/>
          </w:tcPr>
          <w:p w:rsidR="00FD6613" w:rsidRDefault="00FD6613" w:rsidP="00FD6613">
            <w:r>
              <w:t xml:space="preserve">R </w:t>
            </w:r>
          </w:p>
        </w:tc>
        <w:tc>
          <w:tcPr>
            <w:tcW w:w="1701" w:type="dxa"/>
          </w:tcPr>
          <w:p w:rsidR="00FD6613" w:rsidRDefault="00FD6613" w:rsidP="00FD6613">
            <w:r w:rsidRPr="00FD6613">
              <w:rPr>
                <w:rFonts w:hint="eastAsia"/>
              </w:rPr>
              <w:t>재장전</w:t>
            </w:r>
          </w:p>
        </w:tc>
      </w:tr>
    </w:tbl>
    <w:p w:rsidR="00A064F5" w:rsidRPr="00FD6613" w:rsidRDefault="00A064F5" w:rsidP="00FD6613"/>
    <w:p w:rsidR="000F3828" w:rsidRDefault="00FD6613" w:rsidP="00FD6613">
      <w:pPr>
        <w:pStyle w:val="3"/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30"/>
        <w:gridCol w:w="4720"/>
      </w:tblGrid>
      <w:tr w:rsidR="00A808FF" w:rsidTr="00A808FF">
        <w:tc>
          <w:tcPr>
            <w:tcW w:w="4675" w:type="dxa"/>
          </w:tcPr>
          <w:p w:rsidR="00A808FF" w:rsidRDefault="00A808FF" w:rsidP="00A808FF">
            <w:pPr>
              <w:pStyle w:val="a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56BE99D" wp14:editId="47EE32C2">
                  <wp:extent cx="2822502" cy="1559573"/>
                  <wp:effectExtent l="0" t="0" r="0" b="254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780" cy="1567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808FF" w:rsidRDefault="00A808FF" w:rsidP="00A808FF">
            <w:pPr>
              <w:pStyle w:val="a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E760B3B" wp14:editId="4199CD58">
                  <wp:extent cx="2851841" cy="1587949"/>
                  <wp:effectExtent l="0" t="0" r="5715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785" cy="160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FF" w:rsidTr="00A808FF">
        <w:tc>
          <w:tcPr>
            <w:tcW w:w="4675" w:type="dxa"/>
          </w:tcPr>
          <w:p w:rsidR="00A808FF" w:rsidRDefault="00A808FF" w:rsidP="00A808FF">
            <w:pPr>
              <w:pStyle w:val="a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53D6EB" wp14:editId="2D68DFEC">
                  <wp:extent cx="2783941" cy="1557571"/>
                  <wp:effectExtent l="0" t="0" r="0" b="508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316" cy="1570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808FF" w:rsidRDefault="00A808FF" w:rsidP="00A808FF">
            <w:pPr>
              <w:pStyle w:val="a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A062294" wp14:editId="086975C4">
                  <wp:extent cx="2880114" cy="1525509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623" cy="1530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08FF" w:rsidRPr="00A808FF" w:rsidRDefault="00A808FF" w:rsidP="00A808FF">
      <w:pPr>
        <w:pStyle w:val="a0"/>
        <w:rPr>
          <w:rFonts w:hint="eastAsia"/>
        </w:rPr>
      </w:pPr>
    </w:p>
    <w:p w:rsidR="000F3828" w:rsidRDefault="000F3828" w:rsidP="00E658B3">
      <w:pPr>
        <w:pStyle w:val="a0"/>
      </w:pPr>
    </w:p>
    <w:p w:rsidR="00FD6613" w:rsidRDefault="00FD6613" w:rsidP="00E658B3">
      <w:pPr>
        <w:pStyle w:val="a0"/>
        <w:rPr>
          <w:rFonts w:hint="eastAsia"/>
        </w:rPr>
      </w:pPr>
    </w:p>
    <w:p w:rsidR="00221134" w:rsidRDefault="00221134" w:rsidP="001C36DF">
      <w:pPr>
        <w:pStyle w:val="3"/>
        <w:rPr>
          <w:rFonts w:hint="eastAsia"/>
        </w:rPr>
      </w:pPr>
      <w:r>
        <w:rPr>
          <w:rFonts w:hint="eastAsia"/>
        </w:rPr>
        <w:lastRenderedPageBreak/>
        <w:t>좌우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 w:rsidR="001C36DF">
        <w:rPr>
          <w:rFonts w:hint="eastAsia"/>
        </w:rPr>
        <w:t>몬스터</w:t>
      </w:r>
      <w:r w:rsidR="001C36DF">
        <w:rPr>
          <w:rFonts w:hint="eastAsia"/>
        </w:rPr>
        <w:t xml:space="preserve"> </w:t>
      </w:r>
      <w:r w:rsidR="001C36DF">
        <w:rPr>
          <w:rFonts w:hint="eastAsia"/>
        </w:rPr>
        <w:t>위치</w:t>
      </w:r>
      <w:r w:rsidR="001C36DF">
        <w:rPr>
          <w:rFonts w:hint="eastAsia"/>
        </w:rPr>
        <w:t xml:space="preserve"> </w:t>
      </w:r>
      <w:r w:rsidR="001C36DF">
        <w:rPr>
          <w:rFonts w:hint="eastAsia"/>
        </w:rPr>
        <w:t>변경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3DF7" w:rsidTr="00A53DF7">
        <w:tc>
          <w:tcPr>
            <w:tcW w:w="4675" w:type="dxa"/>
          </w:tcPr>
          <w:p w:rsidR="00A53DF7" w:rsidRDefault="00A53DF7" w:rsidP="00E658B3">
            <w:pPr>
              <w:pStyle w:val="a0"/>
            </w:pPr>
            <w:r>
              <w:rPr>
                <w:noProof/>
              </w:rPr>
              <w:drawing>
                <wp:inline distT="0" distB="0" distL="0" distR="0" wp14:anchorId="4013CB6F" wp14:editId="52702ECD">
                  <wp:extent cx="2679766" cy="1702052"/>
                  <wp:effectExtent l="0" t="0" r="635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788" cy="170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53DF7" w:rsidRDefault="00A53DF7" w:rsidP="00E658B3">
            <w:pPr>
              <w:pStyle w:val="a0"/>
            </w:pPr>
            <w:r>
              <w:rPr>
                <w:noProof/>
              </w:rPr>
              <w:drawing>
                <wp:inline distT="0" distB="0" distL="0" distR="0" wp14:anchorId="64C82C72" wp14:editId="6E5DF464">
                  <wp:extent cx="2662392" cy="1711477"/>
                  <wp:effectExtent l="0" t="0" r="5080" b="3175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922" cy="1717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DF7" w:rsidTr="00A53DF7">
        <w:tc>
          <w:tcPr>
            <w:tcW w:w="4675" w:type="dxa"/>
          </w:tcPr>
          <w:p w:rsidR="00A53DF7" w:rsidRDefault="00A53DF7" w:rsidP="00A53DF7">
            <w:pPr>
              <w:pStyle w:val="a0"/>
            </w:pPr>
            <w:r>
              <w:rPr>
                <w:rFonts w:hint="eastAsia"/>
              </w:rPr>
              <w:t xml:space="preserve">왼쪽 회전 전 </w:t>
            </w:r>
          </w:p>
        </w:tc>
        <w:tc>
          <w:tcPr>
            <w:tcW w:w="4675" w:type="dxa"/>
          </w:tcPr>
          <w:p w:rsidR="00A53DF7" w:rsidRDefault="00A53DF7" w:rsidP="00E658B3">
            <w:pPr>
              <w:pStyle w:val="a0"/>
              <w:rPr>
                <w:rFonts w:hint="eastAsia"/>
              </w:rPr>
            </w:pPr>
            <w:r>
              <w:rPr>
                <w:rFonts w:hint="eastAsia"/>
              </w:rPr>
              <w:t>왼쪽 회전 후</w:t>
            </w:r>
          </w:p>
        </w:tc>
      </w:tr>
    </w:tbl>
    <w:p w:rsidR="00FD6613" w:rsidRDefault="00FD6613" w:rsidP="00E658B3">
      <w:pPr>
        <w:pStyle w:val="a0"/>
      </w:pPr>
    </w:p>
    <w:p w:rsidR="00A53DF7" w:rsidRDefault="00A53DF7" w:rsidP="007A676E">
      <w:pPr>
        <w:pStyle w:val="3"/>
      </w:pP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괴물의</w:t>
      </w:r>
      <w:r>
        <w:rPr>
          <w:rFonts w:hint="eastAsia"/>
        </w:rPr>
        <w:t xml:space="preserve"> </w:t>
      </w:r>
      <w:r>
        <w:rPr>
          <w:rFonts w:hint="eastAsia"/>
        </w:rPr>
        <w:t>입</w:t>
      </w:r>
      <w:r w:rsidR="004439DB"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tab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3DF7" w:rsidTr="00A53DF7">
        <w:tc>
          <w:tcPr>
            <w:tcW w:w="4675" w:type="dxa"/>
          </w:tcPr>
          <w:p w:rsidR="00A53DF7" w:rsidRDefault="00A53DF7" w:rsidP="00A53DF7">
            <w:pPr>
              <w:pStyle w:val="a0"/>
              <w:tabs>
                <w:tab w:val="left" w:pos="3503"/>
              </w:tabs>
            </w:pPr>
            <w:r>
              <w:rPr>
                <w:noProof/>
              </w:rPr>
              <w:drawing>
                <wp:inline distT="0" distB="0" distL="0" distR="0" wp14:anchorId="162F1F67" wp14:editId="28D4611A">
                  <wp:extent cx="2410046" cy="1752245"/>
                  <wp:effectExtent l="0" t="0" r="0" b="63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339" cy="1756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53DF7" w:rsidRDefault="00A53DF7" w:rsidP="00A53DF7">
            <w:pPr>
              <w:pStyle w:val="a0"/>
              <w:tabs>
                <w:tab w:val="left" w:pos="3503"/>
              </w:tabs>
            </w:pPr>
            <w:r>
              <w:rPr>
                <w:noProof/>
              </w:rPr>
              <w:drawing>
                <wp:inline distT="0" distB="0" distL="0" distR="0" wp14:anchorId="3CC4651D" wp14:editId="5567DF67">
                  <wp:extent cx="2249927" cy="1684197"/>
                  <wp:effectExtent l="0" t="0" r="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6435" cy="1689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DF7" w:rsidTr="00A53DF7">
        <w:tc>
          <w:tcPr>
            <w:tcW w:w="4675" w:type="dxa"/>
          </w:tcPr>
          <w:p w:rsidR="00A53DF7" w:rsidRDefault="007A676E" w:rsidP="00A53DF7">
            <w:pPr>
              <w:pStyle w:val="a0"/>
              <w:tabs>
                <w:tab w:val="left" w:pos="3503"/>
              </w:tabs>
            </w:pPr>
            <w:r>
              <w:rPr>
                <w:rFonts w:hint="eastAsia"/>
              </w:rPr>
              <w:t xml:space="preserve">초기상태 </w:t>
            </w:r>
          </w:p>
        </w:tc>
        <w:tc>
          <w:tcPr>
            <w:tcW w:w="4675" w:type="dxa"/>
          </w:tcPr>
          <w:p w:rsidR="00A53DF7" w:rsidRDefault="007A676E" w:rsidP="00A53DF7">
            <w:pPr>
              <w:pStyle w:val="a0"/>
              <w:tabs>
                <w:tab w:val="left" w:pos="3503"/>
              </w:tabs>
            </w:pPr>
            <w:r>
              <w:rPr>
                <w:rFonts w:hint="eastAsia"/>
              </w:rPr>
              <w:t>시간이 지난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</w:p>
        </w:tc>
      </w:tr>
    </w:tbl>
    <w:p w:rsidR="00221134" w:rsidRDefault="00221134" w:rsidP="00A53DF7">
      <w:pPr>
        <w:pStyle w:val="a0"/>
        <w:tabs>
          <w:tab w:val="left" w:pos="3503"/>
        </w:tabs>
      </w:pPr>
    </w:p>
    <w:p w:rsidR="002A6353" w:rsidRDefault="002A6353" w:rsidP="00A53DF7">
      <w:pPr>
        <w:pStyle w:val="a0"/>
        <w:tabs>
          <w:tab w:val="left" w:pos="3503"/>
        </w:tabs>
      </w:pPr>
    </w:p>
    <w:p w:rsidR="002A6353" w:rsidRDefault="002A6353" w:rsidP="00A53DF7">
      <w:pPr>
        <w:pStyle w:val="a0"/>
        <w:tabs>
          <w:tab w:val="left" w:pos="3503"/>
        </w:tabs>
      </w:pPr>
    </w:p>
    <w:p w:rsidR="002A6353" w:rsidRDefault="002A6353" w:rsidP="00A53DF7">
      <w:pPr>
        <w:pStyle w:val="a0"/>
        <w:tabs>
          <w:tab w:val="left" w:pos="3503"/>
        </w:tabs>
      </w:pPr>
    </w:p>
    <w:p w:rsidR="002A6353" w:rsidRDefault="002A6353" w:rsidP="00A53DF7">
      <w:pPr>
        <w:pStyle w:val="a0"/>
        <w:tabs>
          <w:tab w:val="left" w:pos="3503"/>
        </w:tabs>
      </w:pPr>
    </w:p>
    <w:p w:rsidR="002A6353" w:rsidRDefault="002A6353" w:rsidP="00A53DF7">
      <w:pPr>
        <w:pStyle w:val="a0"/>
        <w:tabs>
          <w:tab w:val="left" w:pos="3503"/>
        </w:tabs>
      </w:pPr>
    </w:p>
    <w:p w:rsidR="002A6353" w:rsidRDefault="002A6353" w:rsidP="007163B4">
      <w:pPr>
        <w:pStyle w:val="3"/>
        <w:rPr>
          <w:rFonts w:hint="eastAsia"/>
        </w:rPr>
      </w:pPr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전후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A6353" w:rsidTr="002A6353">
        <w:tc>
          <w:tcPr>
            <w:tcW w:w="4675" w:type="dxa"/>
          </w:tcPr>
          <w:p w:rsidR="002A6353" w:rsidRDefault="002A6353" w:rsidP="00E658B3">
            <w:pPr>
              <w:pStyle w:val="a0"/>
              <w:rPr>
                <w:rFonts w:hint="eastAsia"/>
              </w:rPr>
            </w:pPr>
            <w:r>
              <w:object w:dxaOrig="13196" w:dyaOrig="880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4" type="#_x0000_t75" style="width:209.2pt;height:139.85pt" o:ole="">
                  <v:imagedata r:id="rId21" o:title=""/>
                </v:shape>
                <o:OLEObject Type="Embed" ProgID="PBrush" ShapeID="_x0000_i1044" DrawAspect="Content" ObjectID="_1544127281" r:id="rId22"/>
              </w:object>
            </w:r>
            <w:r w:rsidR="009D3AA1">
              <w:t xml:space="preserve"> 1</w:t>
            </w:r>
          </w:p>
        </w:tc>
        <w:tc>
          <w:tcPr>
            <w:tcW w:w="4675" w:type="dxa"/>
          </w:tcPr>
          <w:p w:rsidR="002A6353" w:rsidRDefault="002A6353" w:rsidP="00E658B3">
            <w:pPr>
              <w:pStyle w:val="a0"/>
              <w:rPr>
                <w:rFonts w:hint="eastAsia"/>
              </w:rPr>
            </w:pPr>
            <w:r>
              <w:object w:dxaOrig="12701" w:dyaOrig="8921">
                <v:shape id="_x0000_i1045" type="#_x0000_t75" style="width:199.85pt;height:140.35pt" o:ole="">
                  <v:imagedata r:id="rId23" o:title=""/>
                </v:shape>
                <o:OLEObject Type="Embed" ProgID="PBrush" ShapeID="_x0000_i1045" DrawAspect="Content" ObjectID="_1544127282" r:id="rId24"/>
              </w:object>
            </w:r>
            <w:r w:rsidR="009D3AA1">
              <w:t xml:space="preserve"> 2</w:t>
            </w:r>
          </w:p>
        </w:tc>
      </w:tr>
      <w:tr w:rsidR="002A6353" w:rsidTr="002A6353">
        <w:tc>
          <w:tcPr>
            <w:tcW w:w="4675" w:type="dxa"/>
          </w:tcPr>
          <w:p w:rsidR="002A6353" w:rsidRDefault="009D3AA1" w:rsidP="00E658B3">
            <w:pPr>
              <w:pStyle w:val="a0"/>
              <w:rPr>
                <w:rFonts w:hint="eastAsia"/>
              </w:rPr>
            </w:pPr>
            <w:r>
              <w:object w:dxaOrig="12094" w:dyaOrig="8854">
                <v:shape id="_x0000_i1061" type="#_x0000_t75" style="width:207.65pt;height:151.85pt" o:ole="">
                  <v:imagedata r:id="rId25" o:title=""/>
                </v:shape>
                <o:OLEObject Type="Embed" ProgID="PBrush" ShapeID="_x0000_i1061" DrawAspect="Content" ObjectID="_1544127283" r:id="rId26"/>
              </w:object>
            </w:r>
            <w:r>
              <w:t xml:space="preserve"> 3</w:t>
            </w:r>
          </w:p>
        </w:tc>
        <w:tc>
          <w:tcPr>
            <w:tcW w:w="4675" w:type="dxa"/>
          </w:tcPr>
          <w:p w:rsidR="002A6353" w:rsidRDefault="009D3AA1" w:rsidP="00E658B3">
            <w:pPr>
              <w:pStyle w:val="a0"/>
            </w:pPr>
            <w:r>
              <w:rPr>
                <w:rFonts w:hint="eastAsia"/>
              </w:rPr>
              <w:t>1 초기상태</w:t>
            </w:r>
          </w:p>
          <w:p w:rsidR="009D3AA1" w:rsidRDefault="009D3AA1" w:rsidP="00E658B3">
            <w:pPr>
              <w:pStyle w:val="a0"/>
            </w:pPr>
            <w:r>
              <w:rPr>
                <w:rFonts w:hint="eastAsia"/>
              </w:rPr>
              <w:t>2 전진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 몬스터 크기의 증가</w:t>
            </w:r>
          </w:p>
          <w:p w:rsidR="009D3AA1" w:rsidRPr="009D3AA1" w:rsidRDefault="009D3AA1" w:rsidP="00E658B3">
            <w:pPr>
              <w:pStyle w:val="a0"/>
              <w:rPr>
                <w:rFonts w:hint="eastAsia"/>
              </w:rPr>
            </w:pPr>
            <w:r>
              <w:t>3</w:t>
            </w:r>
            <w:r w:rsidR="007935D4">
              <w:t xml:space="preserve"> </w:t>
            </w:r>
            <w:r w:rsidR="007935D4">
              <w:rPr>
                <w:rFonts w:hint="eastAsia"/>
              </w:rPr>
              <w:t>후진</w:t>
            </w:r>
            <w:r w:rsidR="004439DB">
              <w:rPr>
                <w:rFonts w:hint="eastAsia"/>
              </w:rPr>
              <w:t xml:space="preserve"> </w:t>
            </w:r>
            <w:r w:rsidR="007935D4">
              <w:rPr>
                <w:rFonts w:hint="eastAsia"/>
              </w:rPr>
              <w:t>후 몬스터 크기 감소</w:t>
            </w:r>
          </w:p>
        </w:tc>
      </w:tr>
    </w:tbl>
    <w:p w:rsidR="00221134" w:rsidRDefault="00221134" w:rsidP="00E658B3">
      <w:pPr>
        <w:pStyle w:val="a0"/>
      </w:pPr>
    </w:p>
    <w:p w:rsidR="009D3AA1" w:rsidRDefault="009D3AA1" w:rsidP="007163B4">
      <w:pPr>
        <w:pStyle w:val="3"/>
      </w:pPr>
      <w:r>
        <w:rPr>
          <w:rFonts w:hint="eastAsia"/>
        </w:rPr>
        <w:t>총발</w:t>
      </w:r>
      <w:r w:rsidR="007163B4">
        <w:rPr>
          <w:rFonts w:hint="eastAsia"/>
        </w:rPr>
        <w:t>사후</w:t>
      </w:r>
      <w:r>
        <w:rPr>
          <w:rFonts w:hint="eastAsia"/>
        </w:rPr>
        <w:t xml:space="preserve"> </w:t>
      </w:r>
      <w:r>
        <w:rPr>
          <w:rFonts w:hint="eastAsia"/>
        </w:rPr>
        <w:t>총알</w:t>
      </w:r>
      <w:r w:rsidR="004439DB"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 w:rsidR="007163B4">
        <w:rPr>
          <w:rFonts w:hint="eastAsia"/>
        </w:rPr>
        <w:t>몬스터</w:t>
      </w:r>
      <w:r w:rsidR="007163B4">
        <w:rPr>
          <w:rFonts w:hint="eastAsia"/>
        </w:rPr>
        <w:t xml:space="preserve"> </w:t>
      </w:r>
      <w:r>
        <w:rPr>
          <w:rFonts w:hint="eastAsia"/>
        </w:rPr>
        <w:t>피격</w:t>
      </w:r>
      <w:r w:rsidR="004439DB">
        <w:rPr>
          <w:rFonts w:hint="eastAsia"/>
        </w:rPr>
        <w:t xml:space="preserve"> </w:t>
      </w:r>
      <w:r>
        <w:rPr>
          <w:rFonts w:hint="eastAsia"/>
        </w:rPr>
        <w:t>이펙트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D3AA1" w:rsidTr="009D3AA1">
        <w:tc>
          <w:tcPr>
            <w:tcW w:w="4675" w:type="dxa"/>
          </w:tcPr>
          <w:p w:rsidR="009D3AA1" w:rsidRDefault="009D3AA1" w:rsidP="00E658B3">
            <w:pPr>
              <w:pStyle w:val="a0"/>
            </w:pPr>
            <w:r>
              <w:rPr>
                <w:noProof/>
              </w:rPr>
              <w:drawing>
                <wp:inline distT="0" distB="0" distL="0" distR="0" wp14:anchorId="01283C56" wp14:editId="7F9F5A06">
                  <wp:extent cx="2440078" cy="1887603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841" cy="189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7ECB">
              <w:rPr>
                <w:rFonts w:hint="eastAsia"/>
              </w:rPr>
              <w:t xml:space="preserve"> 1</w:t>
            </w:r>
          </w:p>
        </w:tc>
        <w:tc>
          <w:tcPr>
            <w:tcW w:w="4675" w:type="dxa"/>
          </w:tcPr>
          <w:p w:rsidR="009D3AA1" w:rsidRDefault="009D3AA1" w:rsidP="00E658B3">
            <w:pPr>
              <w:pStyle w:val="a0"/>
            </w:pPr>
            <w:r>
              <w:rPr>
                <w:rFonts w:hint="eastAsia"/>
                <w:noProof/>
              </w:rPr>
              <w:drawing>
                <wp:inline distT="0" distB="0" distL="0" distR="0" wp14:anchorId="60C46679" wp14:editId="699C073F">
                  <wp:extent cx="2542080" cy="1873799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411" cy="1882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7ECB">
              <w:rPr>
                <w:rFonts w:hint="eastAsia"/>
              </w:rPr>
              <w:t xml:space="preserve"> 2</w:t>
            </w:r>
          </w:p>
        </w:tc>
      </w:tr>
      <w:tr w:rsidR="009D3AA1" w:rsidTr="009D3AA1">
        <w:tc>
          <w:tcPr>
            <w:tcW w:w="4675" w:type="dxa"/>
          </w:tcPr>
          <w:p w:rsidR="009D3AA1" w:rsidRDefault="00E27ECB" w:rsidP="00E658B3">
            <w:pPr>
              <w:pStyle w:val="a0"/>
            </w:pPr>
            <w:r>
              <w:object w:dxaOrig="12431" w:dyaOrig="9011">
                <v:shape id="_x0000_i1076" type="#_x0000_t75" style="width:204.5pt;height:147.65pt" o:ole="">
                  <v:imagedata r:id="rId29" o:title=""/>
                </v:shape>
                <o:OLEObject Type="Embed" ProgID="PBrush" ShapeID="_x0000_i1076" DrawAspect="Content" ObjectID="_1544127284" r:id="rId30"/>
              </w:object>
            </w:r>
            <w:r>
              <w:t xml:space="preserve"> 3</w:t>
            </w:r>
          </w:p>
        </w:tc>
        <w:tc>
          <w:tcPr>
            <w:tcW w:w="4675" w:type="dxa"/>
          </w:tcPr>
          <w:p w:rsidR="00E27ECB" w:rsidRDefault="00E27ECB" w:rsidP="00E658B3">
            <w:pPr>
              <w:pStyle w:val="a0"/>
            </w:pPr>
            <w:r>
              <w:rPr>
                <w:rFonts w:hint="eastAsia"/>
              </w:rPr>
              <w:t>1</w:t>
            </w:r>
            <w:r>
              <w:t xml:space="preserve"> : </w:t>
            </w:r>
            <w:r>
              <w:rPr>
                <w:rFonts w:hint="eastAsia"/>
              </w:rPr>
              <w:t>초기상태</w:t>
            </w:r>
          </w:p>
          <w:p w:rsidR="00E27ECB" w:rsidRDefault="00E27ECB" w:rsidP="00E658B3">
            <w:pPr>
              <w:pStyle w:val="a0"/>
            </w:pPr>
            <w:r>
              <w:rPr>
                <w:rFonts w:hint="eastAsia"/>
              </w:rPr>
              <w:t xml:space="preserve">2: 총알 </w:t>
            </w:r>
            <w:r>
              <w:t>1</w:t>
            </w:r>
            <w:r>
              <w:rPr>
                <w:rFonts w:hint="eastAsia"/>
              </w:rPr>
              <w:t xml:space="preserve">번째 </w:t>
            </w:r>
            <w:r w:rsidR="004439DB">
              <w:rPr>
                <w:rFonts w:hint="eastAsia"/>
              </w:rPr>
              <w:t>발사 후</w:t>
            </w:r>
            <w:r>
              <w:rPr>
                <w:rFonts w:hint="eastAsia"/>
              </w:rPr>
              <w:t xml:space="preserve"> 총알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 감소 및 몬스터 피격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이펙트 발생</w:t>
            </w:r>
          </w:p>
          <w:p w:rsidR="009D3AA1" w:rsidRDefault="00E27ECB" w:rsidP="00E658B3">
            <w:pPr>
              <w:pStyle w:val="a0"/>
              <w:rPr>
                <w:rFonts w:hint="eastAsia"/>
              </w:rPr>
            </w:pPr>
            <w:r>
              <w:t xml:space="preserve">3: </w:t>
            </w:r>
            <w:r>
              <w:rPr>
                <w:rFonts w:hint="eastAsia"/>
              </w:rPr>
              <w:t>총알 2번째 발사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 총알</w:t>
            </w:r>
            <w:r w:rsidR="004439D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수 및 몬스터 사망 </w:t>
            </w:r>
          </w:p>
        </w:tc>
      </w:tr>
    </w:tbl>
    <w:p w:rsidR="000F3828" w:rsidRDefault="000F3828" w:rsidP="00E658B3">
      <w:pPr>
        <w:pStyle w:val="a0"/>
      </w:pPr>
    </w:p>
    <w:p w:rsidR="00A808FF" w:rsidRDefault="00A808FF" w:rsidP="00E658B3">
      <w:pPr>
        <w:pStyle w:val="a0"/>
      </w:pPr>
    </w:p>
    <w:p w:rsidR="00A808FF" w:rsidRDefault="00A808FF" w:rsidP="00E658B3">
      <w:pPr>
        <w:pStyle w:val="a0"/>
        <w:rPr>
          <w:rFonts w:hint="eastAsia"/>
        </w:rPr>
      </w:pPr>
    </w:p>
    <w:p w:rsidR="007163B4" w:rsidRPr="007163B4" w:rsidRDefault="007163B4" w:rsidP="007163B4">
      <w:pPr>
        <w:pStyle w:val="3"/>
        <w:rPr>
          <w:rFonts w:hint="eastAsia"/>
        </w:rPr>
      </w:pP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공격에의한</w:t>
      </w:r>
      <w:r>
        <w:rPr>
          <w:rFonts w:hint="eastAsia"/>
        </w:rPr>
        <w:t xml:space="preserve"> </w:t>
      </w:r>
      <w:r>
        <w:rPr>
          <w:rFonts w:hint="eastAsia"/>
        </w:rPr>
        <w:t>플레이어의</w:t>
      </w:r>
      <w:r>
        <w:rPr>
          <w:rFonts w:hint="eastAsia"/>
        </w:rPr>
        <w:t xml:space="preserve"> </w:t>
      </w:r>
      <w:r>
        <w:rPr>
          <w:rFonts w:hint="eastAsia"/>
        </w:rPr>
        <w:t>체력감소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 xml:space="preserve">game over </w:t>
      </w:r>
      <w:r>
        <w:rPr>
          <w:rFonts w:hint="eastAsia"/>
        </w:rPr>
        <w:t>화면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36DF" w:rsidTr="001C36DF">
        <w:tc>
          <w:tcPr>
            <w:tcW w:w="4675" w:type="dxa"/>
          </w:tcPr>
          <w:p w:rsidR="001C36DF" w:rsidRDefault="001C36DF" w:rsidP="00E658B3">
            <w:pPr>
              <w:pStyle w:val="a0"/>
              <w:rPr>
                <w:rFonts w:hint="eastAsia"/>
              </w:rPr>
            </w:pPr>
            <w:r>
              <w:object w:dxaOrig="12251" w:dyaOrig="9259">
                <v:shape id="_x0000_i1093" type="#_x0000_t75" style="width:202.95pt;height:153.4pt" o:ole="">
                  <v:imagedata r:id="rId31" o:title=""/>
                </v:shape>
                <o:OLEObject Type="Embed" ProgID="PBrush" ShapeID="_x0000_i1093" DrawAspect="Content" ObjectID="_1544127285" r:id="rId32"/>
              </w:object>
            </w:r>
            <w:r>
              <w:t xml:space="preserve"> 1</w:t>
            </w:r>
          </w:p>
        </w:tc>
        <w:tc>
          <w:tcPr>
            <w:tcW w:w="4675" w:type="dxa"/>
          </w:tcPr>
          <w:p w:rsidR="001C36DF" w:rsidRDefault="001C36DF" w:rsidP="00E658B3">
            <w:pPr>
              <w:pStyle w:val="a0"/>
              <w:rPr>
                <w:rFonts w:hint="eastAsia"/>
              </w:rPr>
            </w:pPr>
            <w:r>
              <w:object w:dxaOrig="12701" w:dyaOrig="8899">
                <v:shape id="_x0000_i1094" type="#_x0000_t75" style="width:210.8pt;height:147.65pt" o:ole="">
                  <v:imagedata r:id="rId33" o:title=""/>
                </v:shape>
                <o:OLEObject Type="Embed" ProgID="PBrush" ShapeID="_x0000_i1094" DrawAspect="Content" ObjectID="_1544127286" r:id="rId34"/>
              </w:object>
            </w:r>
            <w:r>
              <w:t xml:space="preserve"> 2</w:t>
            </w:r>
          </w:p>
        </w:tc>
      </w:tr>
      <w:tr w:rsidR="001C36DF" w:rsidTr="001C36DF">
        <w:tc>
          <w:tcPr>
            <w:tcW w:w="4675" w:type="dxa"/>
          </w:tcPr>
          <w:p w:rsidR="001C36DF" w:rsidRDefault="001C36DF" w:rsidP="00E658B3">
            <w:pPr>
              <w:pStyle w:val="a0"/>
              <w:rPr>
                <w:rFonts w:hint="eastAsia"/>
              </w:rPr>
            </w:pPr>
            <w:r>
              <w:object w:dxaOrig="13556" w:dyaOrig="8966">
                <v:shape id="_x0000_i1127" type="#_x0000_t75" style="width:199.85pt;height:132pt" o:ole="">
                  <v:imagedata r:id="rId35" o:title=""/>
                </v:shape>
                <o:OLEObject Type="Embed" ProgID="PBrush" ShapeID="_x0000_i1127" DrawAspect="Content" ObjectID="_1544127287" r:id="rId36"/>
              </w:object>
            </w:r>
            <w:r>
              <w:t xml:space="preserve"> 3</w:t>
            </w:r>
          </w:p>
        </w:tc>
        <w:tc>
          <w:tcPr>
            <w:tcW w:w="4675" w:type="dxa"/>
          </w:tcPr>
          <w:p w:rsidR="001C36DF" w:rsidRDefault="001C36DF" w:rsidP="00E658B3">
            <w:pPr>
              <w:pStyle w:val="a0"/>
            </w:pPr>
            <w:r>
              <w:rPr>
                <w:rFonts w:hint="eastAsia"/>
              </w:rPr>
              <w:t>1 초기상태</w:t>
            </w:r>
          </w:p>
          <w:p w:rsidR="001C36DF" w:rsidRDefault="001C36DF" w:rsidP="00E658B3">
            <w:pPr>
              <w:pStyle w:val="a0"/>
            </w:pPr>
            <w:r>
              <w:rPr>
                <w:rFonts w:hint="eastAsia"/>
              </w:rPr>
              <w:t>2 몬스터의 공격에 감소한 플레이어의 체력</w:t>
            </w:r>
          </w:p>
          <w:p w:rsidR="001C36DF" w:rsidRPr="001C36DF" w:rsidRDefault="001C36DF" w:rsidP="00E658B3">
            <w:pPr>
              <w:pStyle w:val="a0"/>
              <w:rPr>
                <w:rFonts w:hint="eastAsia"/>
              </w:rPr>
            </w:pPr>
            <w:r>
              <w:t xml:space="preserve">3 </w:t>
            </w:r>
            <w:r>
              <w:rPr>
                <w:rFonts w:hint="eastAsia"/>
              </w:rPr>
              <w:t xml:space="preserve">플레이어의 체력이 </w:t>
            </w:r>
            <w:r>
              <w:t>0</w:t>
            </w:r>
            <w:r>
              <w:rPr>
                <w:rFonts w:hint="eastAsia"/>
              </w:rPr>
              <w:t>이되었을 때 game</w:t>
            </w:r>
            <w:r>
              <w:t xml:space="preserve"> </w:t>
            </w:r>
            <w:r>
              <w:rPr>
                <w:rFonts w:hint="eastAsia"/>
              </w:rPr>
              <w:t>over화면</w:t>
            </w:r>
          </w:p>
        </w:tc>
      </w:tr>
    </w:tbl>
    <w:p w:rsidR="009D3AA1" w:rsidRDefault="009D3AA1" w:rsidP="00E658B3">
      <w:pPr>
        <w:pStyle w:val="a0"/>
        <w:rPr>
          <w:rFonts w:hint="eastAsia"/>
        </w:rPr>
      </w:pPr>
    </w:p>
    <w:p w:rsidR="00E658B3" w:rsidRDefault="00E658B3" w:rsidP="00E658B3">
      <w:pPr>
        <w:pStyle w:val="1"/>
      </w:pPr>
      <w:r w:rsidRPr="00E658B3">
        <w:lastRenderedPageBreak/>
        <w:t>토의</w:t>
      </w:r>
      <w:r w:rsidRPr="00E658B3">
        <w:t> </w:t>
      </w:r>
    </w:p>
    <w:p w:rsidR="004439DB" w:rsidRDefault="00FC0A10" w:rsidP="00FC0A10">
      <w:pPr>
        <w:pStyle w:val="a8"/>
      </w:pPr>
      <w:r>
        <w:t xml:space="preserve"> </w:t>
      </w:r>
      <w:r w:rsidR="00A808FF">
        <w:rPr>
          <w:rFonts w:hint="eastAsia"/>
        </w:rPr>
        <w:t>FPGA를 이용한</w:t>
      </w:r>
      <w:r w:rsidR="00A808FF">
        <w:t xml:space="preserve"> simple shooter </w:t>
      </w:r>
      <w:r w:rsidR="00A808FF">
        <w:rPr>
          <w:rFonts w:hint="eastAsia"/>
        </w:rPr>
        <w:t xml:space="preserve">게임을 </w:t>
      </w:r>
      <w:r w:rsidR="003D2F4F">
        <w:rPr>
          <w:rFonts w:hint="eastAsia"/>
        </w:rPr>
        <w:t xml:space="preserve">만드는 과정에서 가장 힘들었던 것은 </w:t>
      </w:r>
      <w:r w:rsidR="003D2F4F">
        <w:t>keyboard</w:t>
      </w:r>
      <w:r w:rsidR="00CF1446">
        <w:rPr>
          <w:rFonts w:hint="eastAsia"/>
        </w:rPr>
        <w:t xml:space="preserve">입력을 </w:t>
      </w:r>
      <w:r w:rsidR="003638B0">
        <w:rPr>
          <w:rFonts w:hint="eastAsia"/>
        </w:rPr>
        <w:t>처리하는 것이</w:t>
      </w:r>
      <w:r w:rsidR="00CF1446">
        <w:rPr>
          <w:rFonts w:hint="eastAsia"/>
        </w:rPr>
        <w:t xml:space="preserve"> 가장 힘들었다. </w:t>
      </w:r>
      <w:r w:rsidR="00CF1446">
        <w:t>Ps/2</w:t>
      </w:r>
      <w:r w:rsidR="00CF1446">
        <w:rPr>
          <w:rFonts w:hint="eastAsia"/>
        </w:rPr>
        <w:t xml:space="preserve"> keyboard protocol를 완전히 이해하지않고 만들려고 했다가 </w:t>
      </w:r>
      <w:r w:rsidR="00140C10">
        <w:rPr>
          <w:rFonts w:hint="eastAsia"/>
        </w:rPr>
        <w:t>시행착오를 거쳐서 겨우 입력을 가능하게 만들었다.</w:t>
      </w:r>
      <w:r w:rsidR="00140C10">
        <w:t xml:space="preserve"> S</w:t>
      </w:r>
      <w:r w:rsidR="00140C10">
        <w:rPr>
          <w:rFonts w:hint="eastAsia"/>
        </w:rPr>
        <w:t>can</w:t>
      </w:r>
      <w:r w:rsidR="00140C10">
        <w:t xml:space="preserve"> </w:t>
      </w:r>
      <w:r w:rsidR="00140C10">
        <w:rPr>
          <w:rFonts w:hint="eastAsia"/>
        </w:rPr>
        <w:t>code</w:t>
      </w:r>
      <w:r w:rsidR="00A064F5">
        <w:rPr>
          <w:rFonts w:hint="eastAsia"/>
        </w:rPr>
        <w:t xml:space="preserve">를 </w:t>
      </w:r>
      <w:r w:rsidR="003638B0">
        <w:rPr>
          <w:rFonts w:hint="eastAsia"/>
        </w:rPr>
        <w:t>입력</w:t>
      </w:r>
      <w:r>
        <w:rPr>
          <w:rFonts w:hint="eastAsia"/>
        </w:rPr>
        <w:t>을 받을 때</w:t>
      </w:r>
      <w:r w:rsidR="00A064F5">
        <w:rPr>
          <w:rFonts w:hint="eastAsia"/>
        </w:rPr>
        <w:t xml:space="preserve"> 여러 입력되거나 brea</w:t>
      </w:r>
      <w:r w:rsidR="00A064F5">
        <w:t>k code</w:t>
      </w:r>
      <w:r w:rsidR="00A064F5">
        <w:rPr>
          <w:rFonts w:hint="eastAsia"/>
        </w:rPr>
        <w:t>를 입력</w:t>
      </w:r>
      <w:r>
        <w:rPr>
          <w:rFonts w:hint="eastAsia"/>
        </w:rPr>
        <w:t xml:space="preserve"> </w:t>
      </w:r>
      <w:r w:rsidR="00A064F5">
        <w:rPr>
          <w:rFonts w:hint="eastAsia"/>
        </w:rPr>
        <w:t>받지</w:t>
      </w:r>
      <w:r w:rsidR="003638B0">
        <w:rPr>
          <w:rFonts w:hint="eastAsia"/>
        </w:rPr>
        <w:t xml:space="preserve"> </w:t>
      </w:r>
      <w:r w:rsidR="00A064F5">
        <w:rPr>
          <w:rFonts w:hint="eastAsia"/>
        </w:rPr>
        <w:t>못하는</w:t>
      </w:r>
      <w:r w:rsidR="003638B0">
        <w:rPr>
          <w:rFonts w:hint="eastAsia"/>
        </w:rPr>
        <w:t xml:space="preserve"> </w:t>
      </w:r>
      <w:r w:rsidR="00A064F5">
        <w:rPr>
          <w:rFonts w:hint="eastAsia"/>
        </w:rPr>
        <w:t xml:space="preserve">등 여러가지 문제가 있었지만 참고자료를 통해서 </w:t>
      </w:r>
      <w:r w:rsidR="00A064F5">
        <w:t>Ps/2</w:t>
      </w:r>
      <w:r w:rsidR="00A064F5">
        <w:rPr>
          <w:rFonts w:hint="eastAsia"/>
        </w:rPr>
        <w:t xml:space="preserve"> keyboard protocol를 완전히 이해한후에는 쉽게 해결이 되었다.</w:t>
      </w:r>
      <w:r w:rsidR="00A064F5">
        <w:t xml:space="preserve"> </w:t>
      </w:r>
    </w:p>
    <w:p w:rsidR="004439DB" w:rsidRDefault="004439DB" w:rsidP="00FC0A10">
      <w:pPr>
        <w:pStyle w:val="a8"/>
      </w:pPr>
      <w:r>
        <w:t xml:space="preserve"> </w:t>
      </w:r>
      <w:r w:rsidR="00A064F5">
        <w:rPr>
          <w:rFonts w:hint="eastAsia"/>
        </w:rPr>
        <w:t xml:space="preserve">그 이후에는 게임정보를 처리하는 부분에서는 모듈별로 나누어서 따로따로 시뮬레이션을 통하여 검증하고 합치는 것은 쉽게 넘어갔으나, 이후 모듈을 합쳐서 </w:t>
      </w:r>
      <w:r w:rsidR="003638B0">
        <w:rPr>
          <w:rFonts w:hint="eastAsia"/>
        </w:rPr>
        <w:t>만들 때는</w:t>
      </w:r>
      <w:r w:rsidR="00A064F5">
        <w:rPr>
          <w:rFonts w:hint="eastAsia"/>
        </w:rPr>
        <w:t xml:space="preserve"> </w:t>
      </w:r>
      <w:r w:rsidR="00D645A3">
        <w:rPr>
          <w:rFonts w:hint="eastAsia"/>
        </w:rPr>
        <w:t>컴파일시간이 많이 디버깅하는데 많은 시간을 투자할 수밖에 없었다.</w:t>
      </w:r>
      <w:r w:rsidR="00D645A3">
        <w:t xml:space="preserve"> </w:t>
      </w:r>
    </w:p>
    <w:p w:rsidR="00FC0A10" w:rsidRDefault="004439DB" w:rsidP="00FC0A10">
      <w:pPr>
        <w:pStyle w:val="a8"/>
      </w:pPr>
      <w:r>
        <w:t xml:space="preserve"> </w:t>
      </w:r>
      <w:r w:rsidR="00D645A3">
        <w:rPr>
          <w:rFonts w:hint="eastAsia"/>
        </w:rPr>
        <w:t xml:space="preserve">또한 정수연산만 사용하여 좌표계를 표현하는데 선택한방식은 </w:t>
      </w:r>
      <w:r w:rsidR="003638B0">
        <w:rPr>
          <w:rFonts w:hint="eastAsia"/>
        </w:rPr>
        <w:t>오차 값이</w:t>
      </w:r>
      <w:r w:rsidR="00D645A3">
        <w:rPr>
          <w:rFonts w:hint="eastAsia"/>
        </w:rPr>
        <w:t xml:space="preserve"> 많기 때문에 좋지않은 방식을 사용하였다.</w:t>
      </w:r>
      <w:r w:rsidR="00D645A3">
        <w:t xml:space="preserve"> </w:t>
      </w:r>
      <w:r w:rsidR="00D645A3">
        <w:rPr>
          <w:rFonts w:hint="eastAsia"/>
        </w:rPr>
        <w:t>전체적으로 프로젝트에 주어진 시간이 부족해 더 좋은 방법이 존재함에도 구현하지 못한</w:t>
      </w:r>
      <w:r w:rsidR="00FC0A10">
        <w:rPr>
          <w:rFonts w:hint="eastAsia"/>
        </w:rPr>
        <w:t xml:space="preserve"> </w:t>
      </w:r>
      <w:r w:rsidR="00D645A3">
        <w:rPr>
          <w:rFonts w:hint="eastAsia"/>
        </w:rPr>
        <w:t>것</w:t>
      </w:r>
      <w:r w:rsidR="00FC0A10">
        <w:rPr>
          <w:rFonts w:hint="eastAsia"/>
        </w:rPr>
        <w:t xml:space="preserve">이나 </w:t>
      </w:r>
      <w:r w:rsidR="00D645A3">
        <w:rPr>
          <w:rFonts w:hint="eastAsia"/>
        </w:rPr>
        <w:t xml:space="preserve">몬스터의 디자인이나 </w:t>
      </w:r>
      <w:r w:rsidR="00FC0A10">
        <w:rPr>
          <w:rFonts w:hint="eastAsia"/>
        </w:rPr>
        <w:t xml:space="preserve">화면의 인터페이스를 위한 </w:t>
      </w:r>
      <w:r w:rsidR="00D645A3">
        <w:rPr>
          <w:rFonts w:hint="eastAsia"/>
        </w:rPr>
        <w:t xml:space="preserve">글자를 띄우지 </w:t>
      </w:r>
      <w:r w:rsidR="00FC0A10">
        <w:rPr>
          <w:rFonts w:hint="eastAsia"/>
        </w:rPr>
        <w:t xml:space="preserve">못 한점들에 대하여 아쉬움을 남긴다. </w:t>
      </w:r>
    </w:p>
    <w:p w:rsidR="00FC0A10" w:rsidRPr="00FD5E3A" w:rsidRDefault="00FD5E3A" w:rsidP="00FC0A10">
      <w:pPr>
        <w:pStyle w:val="a8"/>
        <w:rPr>
          <w:rFonts w:hint="eastAsia"/>
        </w:rPr>
      </w:pPr>
      <w:r>
        <w:rPr>
          <w:rFonts w:hint="eastAsia"/>
        </w:rPr>
        <w:t xml:space="preserve"> 이 프로젝트를 하면서 가장 많이 배운 것은</w:t>
      </w:r>
      <w:r w:rsidR="00FC0A10">
        <w:rPr>
          <w:rFonts w:hint="eastAsia"/>
        </w:rPr>
        <w:t xml:space="preserve"> </w:t>
      </w:r>
      <w:r>
        <w:rPr>
          <w:rFonts w:hint="eastAsia"/>
        </w:rPr>
        <w:t>CPU를 사용하지 않고 논리게이트만을 가지고 합성해서 이런 것을 구현할 수 있다는 점이다.</w:t>
      </w:r>
      <w:r>
        <w:t xml:space="preserve"> CPU</w:t>
      </w:r>
      <w:r>
        <w:rPr>
          <w:rFonts w:hint="eastAsia"/>
        </w:rPr>
        <w:t>같은 폰노이만 구조방식은 분명 강력하고 복잡한 문제를 푸는데 있어서 좋은 방식이 될 수 있지만, 하드웨어를 직접 제어하거나 간단한 동작만을 원하는 경우는 논리게이트 수준에서 만드는 것이 더 효율적이다</w:t>
      </w:r>
      <w:r w:rsidR="004363BE">
        <w:rPr>
          <w:rFonts w:hint="eastAsia"/>
        </w:rPr>
        <w:t xml:space="preserve">. </w:t>
      </w:r>
    </w:p>
    <w:p w:rsidR="00A808FF" w:rsidRPr="00FD5E3A" w:rsidRDefault="00A808FF" w:rsidP="00E658B3">
      <w:pPr>
        <w:pStyle w:val="a0"/>
      </w:pPr>
    </w:p>
    <w:p w:rsidR="00A808FF" w:rsidRDefault="00A808FF" w:rsidP="00E658B3">
      <w:pPr>
        <w:pStyle w:val="a0"/>
        <w:rPr>
          <w:rFonts w:hint="eastAsia"/>
        </w:rPr>
      </w:pPr>
    </w:p>
    <w:p w:rsidR="00E658B3" w:rsidRDefault="00E658B3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Default="004439DB" w:rsidP="00E658B3">
      <w:pPr>
        <w:pStyle w:val="a0"/>
      </w:pPr>
    </w:p>
    <w:p w:rsidR="004439DB" w:rsidRPr="00E658B3" w:rsidRDefault="004439DB" w:rsidP="00E658B3">
      <w:pPr>
        <w:pStyle w:val="a0"/>
        <w:rPr>
          <w:rFonts w:hint="eastAsia"/>
        </w:rPr>
      </w:pPr>
    </w:p>
    <w:p w:rsidR="00E658B3" w:rsidRDefault="00E658B3" w:rsidP="00E658B3">
      <w:pPr>
        <w:pStyle w:val="1"/>
      </w:pPr>
      <w:r w:rsidRPr="00E658B3">
        <w:lastRenderedPageBreak/>
        <w:t>참고문헌</w:t>
      </w:r>
    </w:p>
    <w:p w:rsidR="00335880" w:rsidRDefault="00335880" w:rsidP="00335880">
      <w:pPr>
        <w:pStyle w:val="a8"/>
      </w:pPr>
      <w:r>
        <w:t>The Game Boy's First-Person Shooter (And Other Stories From an Ill-Starred Sub-Genre)</w:t>
      </w:r>
    </w:p>
    <w:p w:rsidR="00A808FF" w:rsidRDefault="0048015A" w:rsidP="00E658B3">
      <w:pPr>
        <w:pStyle w:val="a0"/>
      </w:pPr>
      <w:hyperlink r:id="rId37" w:history="1">
        <w:r w:rsidR="00335880" w:rsidRPr="00FA16C6">
          <w:rPr>
            <w:rStyle w:val="a9"/>
          </w:rPr>
          <w:t>http://www.usgamer.net/articles/the-game-boys-first-person-shooter-and-other-stories-from-an-ill-starred-sub-genre</w:t>
        </w:r>
      </w:hyperlink>
    </w:p>
    <w:p w:rsidR="0005123A" w:rsidRDefault="0005123A" w:rsidP="00975E3F">
      <w:pPr>
        <w:pStyle w:val="a8"/>
      </w:pPr>
      <w:r>
        <w:rPr>
          <w:rFonts w:hint="eastAsia"/>
        </w:rPr>
        <w:t xml:space="preserve">강의 자료 </w:t>
      </w:r>
    </w:p>
    <w:p w:rsidR="0005123A" w:rsidRDefault="0005123A" w:rsidP="00975E3F">
      <w:pPr>
        <w:pStyle w:val="a8"/>
      </w:pPr>
      <w:r>
        <w:t>h</w:t>
      </w:r>
      <w:r>
        <w:rPr>
          <w:rFonts w:hint="eastAsia"/>
        </w:rPr>
        <w:t>w-</w:t>
      </w:r>
      <w:r w:rsidR="00B23306">
        <w:rPr>
          <w:rFonts w:hint="eastAsia"/>
        </w:rPr>
        <w:t>V</w:t>
      </w:r>
      <w:r>
        <w:t>GA.pdf</w:t>
      </w:r>
    </w:p>
    <w:p w:rsidR="00BC7DF7" w:rsidRDefault="0005123A" w:rsidP="004439DB">
      <w:pPr>
        <w:pStyle w:val="a8"/>
      </w:pPr>
      <w:r w:rsidRPr="0005123A">
        <w:t>hw-vga-add.pdf</w:t>
      </w:r>
    </w:p>
    <w:p w:rsidR="004439DB" w:rsidRDefault="004439DB" w:rsidP="004439DB">
      <w:pPr>
        <w:pStyle w:val="a8"/>
        <w:rPr>
          <w:rFonts w:hint="eastAsia"/>
        </w:rPr>
      </w:pPr>
    </w:p>
    <w:p w:rsidR="00BC7DF7" w:rsidRDefault="00BC7DF7" w:rsidP="00BC7DF7">
      <w:pPr>
        <w:pStyle w:val="a8"/>
      </w:pPr>
      <w:r>
        <w:t>FPGA Keyboard Interface</w:t>
      </w:r>
    </w:p>
    <w:p w:rsidR="00BC7DF7" w:rsidRDefault="00975E3F" w:rsidP="00E658B3">
      <w:pPr>
        <w:pStyle w:val="a0"/>
      </w:pPr>
      <w:hyperlink r:id="rId38" w:history="1">
        <w:r w:rsidRPr="007D53D6">
          <w:rPr>
            <w:rStyle w:val="a9"/>
          </w:rPr>
          <w:t>https://embeddedthoughts.com/2016/07/05/fpga-keyboard-interface/</w:t>
        </w:r>
      </w:hyperlink>
    </w:p>
    <w:sectPr w:rsidR="00BC7DF7" w:rsidSect="00E61170">
      <w:footerReference w:type="default" r:id="rId39"/>
      <w:pgSz w:w="12240" w:h="15840"/>
      <w:pgMar w:top="1701" w:right="1440" w:bottom="1440" w:left="1440" w:header="720" w:footer="28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70CD" w:rsidRDefault="002370CD" w:rsidP="00627BEC">
      <w:pPr>
        <w:spacing w:after="0" w:line="240" w:lineRule="auto"/>
      </w:pPr>
      <w:r>
        <w:separator/>
      </w:r>
    </w:p>
  </w:endnote>
  <w:endnote w:type="continuationSeparator" w:id="0">
    <w:p w:rsidR="002370CD" w:rsidRDefault="002370CD" w:rsidP="00627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연세소제목체">
    <w:altName w:val="바탕"/>
    <w:charset w:val="81"/>
    <w:family w:val="roman"/>
    <w:pitch w:val="variable"/>
    <w:sig w:usb0="800002A7" w:usb1="09D77CFB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64F5" w:rsidRDefault="00A064F5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840D4C" w:rsidRPr="00840D4C">
      <w:rPr>
        <w:noProof/>
        <w:color w:val="323E4F" w:themeColor="text2" w:themeShade="BF"/>
        <w:sz w:val="24"/>
        <w:szCs w:val="24"/>
        <w:lang w:val="ko-KR"/>
      </w:rPr>
      <w:t>26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840D4C" w:rsidRPr="00840D4C">
      <w:rPr>
        <w:noProof/>
        <w:color w:val="323E4F" w:themeColor="text2" w:themeShade="BF"/>
        <w:sz w:val="24"/>
        <w:szCs w:val="24"/>
        <w:lang w:val="ko-KR"/>
      </w:rPr>
      <w:t>27</w:t>
    </w:r>
    <w:r>
      <w:rPr>
        <w:color w:val="323E4F" w:themeColor="text2" w:themeShade="BF"/>
        <w:sz w:val="24"/>
        <w:szCs w:val="24"/>
      </w:rPr>
      <w:fldChar w:fldCharType="end"/>
    </w:r>
  </w:p>
  <w:p w:rsidR="00A064F5" w:rsidRDefault="00A064F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70CD" w:rsidRDefault="002370CD" w:rsidP="00627BEC">
      <w:pPr>
        <w:spacing w:after="0" w:line="240" w:lineRule="auto"/>
      </w:pPr>
      <w:r>
        <w:separator/>
      </w:r>
    </w:p>
  </w:footnote>
  <w:footnote w:type="continuationSeparator" w:id="0">
    <w:p w:rsidR="002370CD" w:rsidRDefault="002370CD" w:rsidP="00627B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24EB8"/>
    <w:multiLevelType w:val="hybridMultilevel"/>
    <w:tmpl w:val="41B06F40"/>
    <w:lvl w:ilvl="0" w:tplc="6CD47BE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9E26B4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5ECFF8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EEEAE3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AA662A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CCAF6E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914039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C34F10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376D7F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48E5D06"/>
    <w:multiLevelType w:val="hybridMultilevel"/>
    <w:tmpl w:val="DC4ABED2"/>
    <w:lvl w:ilvl="0" w:tplc="0EA04AA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0343AE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A90E86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2445D3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6D6E81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600ECA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426EA9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B8CBD1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BAC5E6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1482775B"/>
    <w:multiLevelType w:val="multilevel"/>
    <w:tmpl w:val="9FE6A79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49B6073"/>
    <w:multiLevelType w:val="multilevel"/>
    <w:tmpl w:val="C99C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3"/>
  </w:num>
  <w:num w:numId="21">
    <w:abstractNumId w:val="0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grammar="clean"/>
  <w:attachedTemplate r:id="rId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29D"/>
    <w:rsid w:val="000365DE"/>
    <w:rsid w:val="00041057"/>
    <w:rsid w:val="0005123A"/>
    <w:rsid w:val="00051B05"/>
    <w:rsid w:val="00053B08"/>
    <w:rsid w:val="00054172"/>
    <w:rsid w:val="000640EA"/>
    <w:rsid w:val="0006781C"/>
    <w:rsid w:val="000860CF"/>
    <w:rsid w:val="00095F29"/>
    <w:rsid w:val="000A3794"/>
    <w:rsid w:val="000D2A9F"/>
    <w:rsid w:val="000D7860"/>
    <w:rsid w:val="000E4721"/>
    <w:rsid w:val="000F3828"/>
    <w:rsid w:val="000F68F2"/>
    <w:rsid w:val="001144F2"/>
    <w:rsid w:val="0013311F"/>
    <w:rsid w:val="00140C10"/>
    <w:rsid w:val="0014574C"/>
    <w:rsid w:val="00171D01"/>
    <w:rsid w:val="00180DDC"/>
    <w:rsid w:val="0019659B"/>
    <w:rsid w:val="001B287F"/>
    <w:rsid w:val="001C36DF"/>
    <w:rsid w:val="001C671F"/>
    <w:rsid w:val="001D4E99"/>
    <w:rsid w:val="00200E53"/>
    <w:rsid w:val="002169B2"/>
    <w:rsid w:val="00221134"/>
    <w:rsid w:val="002370CD"/>
    <w:rsid w:val="002534BC"/>
    <w:rsid w:val="00270595"/>
    <w:rsid w:val="00284346"/>
    <w:rsid w:val="002A6353"/>
    <w:rsid w:val="002A6369"/>
    <w:rsid w:val="002B7455"/>
    <w:rsid w:val="002C2F6D"/>
    <w:rsid w:val="002F03F3"/>
    <w:rsid w:val="003074DF"/>
    <w:rsid w:val="00310AB2"/>
    <w:rsid w:val="00323B2E"/>
    <w:rsid w:val="00325DB6"/>
    <w:rsid w:val="00331A17"/>
    <w:rsid w:val="00335880"/>
    <w:rsid w:val="00342DC6"/>
    <w:rsid w:val="003569D6"/>
    <w:rsid w:val="00361245"/>
    <w:rsid w:val="003638B0"/>
    <w:rsid w:val="00382D75"/>
    <w:rsid w:val="00382D92"/>
    <w:rsid w:val="00387435"/>
    <w:rsid w:val="00397A16"/>
    <w:rsid w:val="003A7807"/>
    <w:rsid w:val="003B2D6C"/>
    <w:rsid w:val="003C0E7C"/>
    <w:rsid w:val="003D2F4F"/>
    <w:rsid w:val="003D7AE5"/>
    <w:rsid w:val="003E409C"/>
    <w:rsid w:val="003E4A54"/>
    <w:rsid w:val="003F47BC"/>
    <w:rsid w:val="00401063"/>
    <w:rsid w:val="00417507"/>
    <w:rsid w:val="0042745D"/>
    <w:rsid w:val="00434A5B"/>
    <w:rsid w:val="004363BE"/>
    <w:rsid w:val="00436D31"/>
    <w:rsid w:val="004413CE"/>
    <w:rsid w:val="004439DB"/>
    <w:rsid w:val="004517C9"/>
    <w:rsid w:val="0045679C"/>
    <w:rsid w:val="00477407"/>
    <w:rsid w:val="0048015A"/>
    <w:rsid w:val="00482EC1"/>
    <w:rsid w:val="00494709"/>
    <w:rsid w:val="004A5010"/>
    <w:rsid w:val="004B6669"/>
    <w:rsid w:val="004B6966"/>
    <w:rsid w:val="004D2D73"/>
    <w:rsid w:val="004E2361"/>
    <w:rsid w:val="004E5508"/>
    <w:rsid w:val="00505B80"/>
    <w:rsid w:val="00513C27"/>
    <w:rsid w:val="0051585A"/>
    <w:rsid w:val="00536AAB"/>
    <w:rsid w:val="0055655C"/>
    <w:rsid w:val="005A4D9A"/>
    <w:rsid w:val="005A68E0"/>
    <w:rsid w:val="005C3093"/>
    <w:rsid w:val="005F5156"/>
    <w:rsid w:val="00612C09"/>
    <w:rsid w:val="00623204"/>
    <w:rsid w:val="006270BB"/>
    <w:rsid w:val="00627BEC"/>
    <w:rsid w:val="0064501F"/>
    <w:rsid w:val="00660A9E"/>
    <w:rsid w:val="0069579D"/>
    <w:rsid w:val="006B76A8"/>
    <w:rsid w:val="006D76EA"/>
    <w:rsid w:val="006E2A88"/>
    <w:rsid w:val="006F3CFB"/>
    <w:rsid w:val="007021A6"/>
    <w:rsid w:val="00707F09"/>
    <w:rsid w:val="0071076F"/>
    <w:rsid w:val="00710A72"/>
    <w:rsid w:val="007163B4"/>
    <w:rsid w:val="007549F8"/>
    <w:rsid w:val="00766317"/>
    <w:rsid w:val="007719D2"/>
    <w:rsid w:val="007935D4"/>
    <w:rsid w:val="007A61CD"/>
    <w:rsid w:val="007A676E"/>
    <w:rsid w:val="007B6907"/>
    <w:rsid w:val="007C6B53"/>
    <w:rsid w:val="007D00EA"/>
    <w:rsid w:val="007F170D"/>
    <w:rsid w:val="0080335D"/>
    <w:rsid w:val="00803B2F"/>
    <w:rsid w:val="00840D4C"/>
    <w:rsid w:val="0085791D"/>
    <w:rsid w:val="00872C7E"/>
    <w:rsid w:val="00881245"/>
    <w:rsid w:val="008A44B9"/>
    <w:rsid w:val="008B7636"/>
    <w:rsid w:val="008E5E20"/>
    <w:rsid w:val="00902DB6"/>
    <w:rsid w:val="009216B9"/>
    <w:rsid w:val="00926D92"/>
    <w:rsid w:val="0093329D"/>
    <w:rsid w:val="009349BA"/>
    <w:rsid w:val="0096188F"/>
    <w:rsid w:val="00964E14"/>
    <w:rsid w:val="00975E3F"/>
    <w:rsid w:val="00993AAD"/>
    <w:rsid w:val="009D3AA1"/>
    <w:rsid w:val="009F45D8"/>
    <w:rsid w:val="00A064F5"/>
    <w:rsid w:val="00A3177F"/>
    <w:rsid w:val="00A53DF7"/>
    <w:rsid w:val="00A808FF"/>
    <w:rsid w:val="00AB26F4"/>
    <w:rsid w:val="00AB7B3A"/>
    <w:rsid w:val="00AD0B81"/>
    <w:rsid w:val="00B070BA"/>
    <w:rsid w:val="00B07496"/>
    <w:rsid w:val="00B146A3"/>
    <w:rsid w:val="00B2159E"/>
    <w:rsid w:val="00B23306"/>
    <w:rsid w:val="00B23468"/>
    <w:rsid w:val="00B26333"/>
    <w:rsid w:val="00B3007D"/>
    <w:rsid w:val="00B35D7C"/>
    <w:rsid w:val="00B738F7"/>
    <w:rsid w:val="00B776C4"/>
    <w:rsid w:val="00B85861"/>
    <w:rsid w:val="00B93288"/>
    <w:rsid w:val="00B9380F"/>
    <w:rsid w:val="00B94F26"/>
    <w:rsid w:val="00BB4814"/>
    <w:rsid w:val="00BB6EC7"/>
    <w:rsid w:val="00BC4FD2"/>
    <w:rsid w:val="00BC6C8A"/>
    <w:rsid w:val="00BC7DF7"/>
    <w:rsid w:val="00BD3683"/>
    <w:rsid w:val="00BF4DDE"/>
    <w:rsid w:val="00C37197"/>
    <w:rsid w:val="00C614D5"/>
    <w:rsid w:val="00C76035"/>
    <w:rsid w:val="00C83201"/>
    <w:rsid w:val="00C93AB9"/>
    <w:rsid w:val="00CA61D3"/>
    <w:rsid w:val="00CB4CFA"/>
    <w:rsid w:val="00CB6E11"/>
    <w:rsid w:val="00CD0A29"/>
    <w:rsid w:val="00CD4F78"/>
    <w:rsid w:val="00CF1446"/>
    <w:rsid w:val="00CF4D5E"/>
    <w:rsid w:val="00D04E33"/>
    <w:rsid w:val="00D138DD"/>
    <w:rsid w:val="00D349A2"/>
    <w:rsid w:val="00D37FE9"/>
    <w:rsid w:val="00D41775"/>
    <w:rsid w:val="00D526C4"/>
    <w:rsid w:val="00D55CBB"/>
    <w:rsid w:val="00D56B85"/>
    <w:rsid w:val="00D645A3"/>
    <w:rsid w:val="00D84749"/>
    <w:rsid w:val="00D97BA6"/>
    <w:rsid w:val="00DA0FA1"/>
    <w:rsid w:val="00DA26B8"/>
    <w:rsid w:val="00DC3ABD"/>
    <w:rsid w:val="00DD688D"/>
    <w:rsid w:val="00DD7A9D"/>
    <w:rsid w:val="00DE49F3"/>
    <w:rsid w:val="00DF10CF"/>
    <w:rsid w:val="00DF5EBD"/>
    <w:rsid w:val="00E00277"/>
    <w:rsid w:val="00E1198C"/>
    <w:rsid w:val="00E149C6"/>
    <w:rsid w:val="00E23D39"/>
    <w:rsid w:val="00E27ECB"/>
    <w:rsid w:val="00E34FD1"/>
    <w:rsid w:val="00E61170"/>
    <w:rsid w:val="00E64700"/>
    <w:rsid w:val="00E658B3"/>
    <w:rsid w:val="00E72E26"/>
    <w:rsid w:val="00E80643"/>
    <w:rsid w:val="00E86E83"/>
    <w:rsid w:val="00EE6F85"/>
    <w:rsid w:val="00EF0723"/>
    <w:rsid w:val="00F035DC"/>
    <w:rsid w:val="00F06B0F"/>
    <w:rsid w:val="00F950D4"/>
    <w:rsid w:val="00FA431B"/>
    <w:rsid w:val="00FA4BA8"/>
    <w:rsid w:val="00FB42D8"/>
    <w:rsid w:val="00FC0A10"/>
    <w:rsid w:val="00FC544A"/>
    <w:rsid w:val="00FD5E3A"/>
    <w:rsid w:val="00FD6613"/>
    <w:rsid w:val="00FF0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FA4D32"/>
  <w15:chartTrackingRefBased/>
  <w15:docId w15:val="{9360C844-776E-48E1-8B2A-4F42CBCF4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4413CE"/>
    <w:pPr>
      <w:widowControl w:val="0"/>
      <w:wordWrap w:val="0"/>
      <w:autoSpaceDE w:val="0"/>
      <w:autoSpaceDN w:val="0"/>
      <w:spacing w:after="160" w:line="259" w:lineRule="auto"/>
    </w:pPr>
  </w:style>
  <w:style w:type="paragraph" w:styleId="1">
    <w:name w:val="heading 1"/>
    <w:basedOn w:val="a"/>
    <w:next w:val="a0"/>
    <w:link w:val="1Char"/>
    <w:uiPriority w:val="9"/>
    <w:qFormat/>
    <w:rsid w:val="004413CE"/>
    <w:pPr>
      <w:keepNext/>
      <w:keepLines/>
      <w:widowControl/>
      <w:numPr>
        <w:numId w:val="19"/>
      </w:numPr>
      <w:pBdr>
        <w:bottom w:val="single" w:sz="4" w:space="1" w:color="595959" w:themeColor="text1" w:themeTint="A6"/>
      </w:pBdr>
      <w:wordWrap/>
      <w:autoSpaceDE/>
      <w:autoSpaceDN/>
      <w:spacing w:before="360"/>
      <w:jc w:val="left"/>
      <w:outlineLvl w:val="0"/>
    </w:pPr>
    <w:rPr>
      <w:rFonts w:ascii="맑은 고딕" w:eastAsia="연세소제목체" w:hAnsi="맑은 고딕" w:cs="맑은 고딕"/>
      <w:b/>
      <w:bCs/>
      <w:smallCaps/>
      <w:color w:val="5B9BD5" w:themeColor="accent1"/>
      <w:kern w:val="0"/>
      <w:sz w:val="36"/>
      <w:szCs w:val="36"/>
    </w:rPr>
  </w:style>
  <w:style w:type="paragraph" w:styleId="2">
    <w:name w:val="heading 2"/>
    <w:basedOn w:val="a"/>
    <w:next w:val="a0"/>
    <w:link w:val="2Char"/>
    <w:uiPriority w:val="9"/>
    <w:unhideWhenUsed/>
    <w:qFormat/>
    <w:rsid w:val="004413CE"/>
    <w:pPr>
      <w:keepNext/>
      <w:keepLines/>
      <w:widowControl/>
      <w:numPr>
        <w:ilvl w:val="1"/>
        <w:numId w:val="19"/>
      </w:numPr>
      <w:wordWrap/>
      <w:autoSpaceDE/>
      <w:autoSpaceDN/>
      <w:spacing w:before="360"/>
      <w:jc w:val="left"/>
      <w:outlineLvl w:val="1"/>
    </w:pPr>
    <w:rPr>
      <w:rFonts w:ascii="맑은 고딕" w:eastAsia="연세소제목체" w:hAnsi="맑은 고딕" w:cs="맑은 고딕"/>
      <w:b/>
      <w:bCs/>
      <w:smallCaps/>
      <w:color w:val="ED7D31" w:themeColor="accent2"/>
      <w:kern w:val="0"/>
      <w:sz w:val="28"/>
      <w:szCs w:val="28"/>
    </w:rPr>
  </w:style>
  <w:style w:type="paragraph" w:styleId="3">
    <w:name w:val="heading 3"/>
    <w:basedOn w:val="a"/>
    <w:next w:val="a0"/>
    <w:link w:val="3Char"/>
    <w:uiPriority w:val="9"/>
    <w:unhideWhenUsed/>
    <w:qFormat/>
    <w:rsid w:val="00284346"/>
    <w:pPr>
      <w:keepNext/>
      <w:keepLines/>
      <w:widowControl/>
      <w:numPr>
        <w:ilvl w:val="2"/>
        <w:numId w:val="19"/>
      </w:numPr>
      <w:wordWrap/>
      <w:autoSpaceDE/>
      <w:autoSpaceDN/>
      <w:spacing w:before="200"/>
      <w:jc w:val="left"/>
      <w:outlineLvl w:val="2"/>
    </w:pPr>
    <w:rPr>
      <w:rFonts w:asciiTheme="majorHAnsi" w:eastAsia="연세소제목체" w:hAnsiTheme="majorHAnsi" w:cstheme="majorBidi"/>
      <w:b/>
      <w:bCs/>
      <w:color w:val="7030A0"/>
      <w:kern w:val="0"/>
      <w:sz w:val="22"/>
    </w:rPr>
  </w:style>
  <w:style w:type="paragraph" w:styleId="4">
    <w:name w:val="heading 4"/>
    <w:basedOn w:val="a"/>
    <w:next w:val="a0"/>
    <w:link w:val="4Char"/>
    <w:uiPriority w:val="9"/>
    <w:unhideWhenUsed/>
    <w:qFormat/>
    <w:rsid w:val="004413CE"/>
    <w:pPr>
      <w:keepNext/>
      <w:keepLines/>
      <w:widowControl/>
      <w:numPr>
        <w:ilvl w:val="3"/>
        <w:numId w:val="19"/>
      </w:numPr>
      <w:wordWrap/>
      <w:autoSpaceDE/>
      <w:autoSpaceDN/>
      <w:spacing w:before="200"/>
      <w:jc w:val="left"/>
      <w:outlineLvl w:val="3"/>
    </w:pPr>
    <w:rPr>
      <w:rFonts w:asciiTheme="majorHAnsi" w:eastAsia="연세소제목체" w:hAnsiTheme="majorHAnsi" w:cstheme="majorBidi"/>
      <w:b/>
      <w:bCs/>
      <w:i/>
      <w:iCs/>
      <w:color w:val="FFC000" w:themeColor="accent4"/>
      <w:kern w:val="0"/>
      <w:sz w:val="22"/>
    </w:rPr>
  </w:style>
  <w:style w:type="paragraph" w:styleId="5">
    <w:name w:val="heading 5"/>
    <w:basedOn w:val="a"/>
    <w:next w:val="a0"/>
    <w:link w:val="5Char"/>
    <w:uiPriority w:val="9"/>
    <w:semiHidden/>
    <w:unhideWhenUsed/>
    <w:qFormat/>
    <w:rsid w:val="004413CE"/>
    <w:pPr>
      <w:keepNext/>
      <w:keepLines/>
      <w:widowControl/>
      <w:numPr>
        <w:ilvl w:val="4"/>
        <w:numId w:val="19"/>
      </w:numPr>
      <w:wordWrap/>
      <w:autoSpaceDE/>
      <w:autoSpaceDN/>
      <w:spacing w:before="200"/>
      <w:jc w:val="left"/>
      <w:outlineLvl w:val="4"/>
    </w:pPr>
    <w:rPr>
      <w:rFonts w:asciiTheme="majorHAnsi" w:eastAsia="연세소제목체" w:hAnsiTheme="majorHAnsi" w:cstheme="majorBidi"/>
      <w:color w:val="1F3864" w:themeColor="accent5" w:themeShade="80"/>
      <w:kern w:val="0"/>
      <w:sz w:val="22"/>
    </w:rPr>
  </w:style>
  <w:style w:type="paragraph" w:styleId="6">
    <w:name w:val="heading 6"/>
    <w:basedOn w:val="a"/>
    <w:next w:val="a0"/>
    <w:link w:val="6Char"/>
    <w:uiPriority w:val="9"/>
    <w:semiHidden/>
    <w:unhideWhenUsed/>
    <w:qFormat/>
    <w:rsid w:val="004413CE"/>
    <w:pPr>
      <w:keepNext/>
      <w:keepLines/>
      <w:widowControl/>
      <w:numPr>
        <w:ilvl w:val="5"/>
        <w:numId w:val="19"/>
      </w:numPr>
      <w:wordWrap/>
      <w:autoSpaceDE/>
      <w:autoSpaceDN/>
      <w:spacing w:before="200"/>
      <w:jc w:val="left"/>
      <w:outlineLvl w:val="5"/>
    </w:pPr>
    <w:rPr>
      <w:rFonts w:asciiTheme="majorHAnsi" w:eastAsia="연세소제목체" w:hAnsiTheme="majorHAnsi" w:cstheme="majorBidi"/>
      <w:i/>
      <w:iCs/>
      <w:color w:val="385623" w:themeColor="accent6" w:themeShade="80"/>
      <w:kern w:val="0"/>
      <w:sz w:val="22"/>
    </w:rPr>
  </w:style>
  <w:style w:type="paragraph" w:styleId="7">
    <w:name w:val="heading 7"/>
    <w:basedOn w:val="a"/>
    <w:next w:val="a0"/>
    <w:link w:val="7Char"/>
    <w:uiPriority w:val="9"/>
    <w:semiHidden/>
    <w:unhideWhenUsed/>
    <w:qFormat/>
    <w:rsid w:val="004413CE"/>
    <w:pPr>
      <w:keepNext/>
      <w:keepLines/>
      <w:widowControl/>
      <w:numPr>
        <w:ilvl w:val="6"/>
        <w:numId w:val="19"/>
      </w:numPr>
      <w:wordWrap/>
      <w:autoSpaceDE/>
      <w:autoSpaceDN/>
      <w:spacing w:before="200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paragraph" w:styleId="8">
    <w:name w:val="heading 8"/>
    <w:basedOn w:val="a"/>
    <w:next w:val="a0"/>
    <w:link w:val="8Char"/>
    <w:uiPriority w:val="9"/>
    <w:semiHidden/>
    <w:unhideWhenUsed/>
    <w:qFormat/>
    <w:rsid w:val="004413CE"/>
    <w:pPr>
      <w:keepNext/>
      <w:keepLines/>
      <w:widowControl/>
      <w:numPr>
        <w:ilvl w:val="7"/>
        <w:numId w:val="19"/>
      </w:numPr>
      <w:wordWrap/>
      <w:autoSpaceDE/>
      <w:autoSpaceDN/>
      <w:spacing w:before="20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paragraph" w:styleId="9">
    <w:name w:val="heading 9"/>
    <w:basedOn w:val="a"/>
    <w:next w:val="a0"/>
    <w:link w:val="9Char"/>
    <w:uiPriority w:val="9"/>
    <w:semiHidden/>
    <w:unhideWhenUsed/>
    <w:qFormat/>
    <w:rsid w:val="004413CE"/>
    <w:pPr>
      <w:keepNext/>
      <w:keepLines/>
      <w:widowControl/>
      <w:numPr>
        <w:ilvl w:val="8"/>
        <w:numId w:val="1"/>
      </w:numPr>
      <w:wordWrap/>
      <w:autoSpaceDE/>
      <w:autoSpaceDN/>
      <w:spacing w:before="200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바탕글"/>
    <w:basedOn w:val="a"/>
    <w:link w:val="Char"/>
    <w:rsid w:val="00323B2E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1Char">
    <w:name w:val="제목 1 Char"/>
    <w:basedOn w:val="a1"/>
    <w:link w:val="1"/>
    <w:uiPriority w:val="9"/>
    <w:rsid w:val="004413CE"/>
    <w:rPr>
      <w:rFonts w:ascii="맑은 고딕" w:eastAsia="연세소제목체" w:hAnsi="맑은 고딕" w:cs="맑은 고딕"/>
      <w:b/>
      <w:bCs/>
      <w:smallCaps/>
      <w:color w:val="5B9BD5" w:themeColor="accent1"/>
      <w:kern w:val="0"/>
      <w:sz w:val="36"/>
      <w:szCs w:val="36"/>
    </w:rPr>
  </w:style>
  <w:style w:type="character" w:customStyle="1" w:styleId="2Char">
    <w:name w:val="제목 2 Char"/>
    <w:basedOn w:val="a1"/>
    <w:link w:val="2"/>
    <w:uiPriority w:val="9"/>
    <w:rsid w:val="004413CE"/>
    <w:rPr>
      <w:rFonts w:ascii="맑은 고딕" w:eastAsia="연세소제목체" w:hAnsi="맑은 고딕" w:cs="맑은 고딕"/>
      <w:b/>
      <w:bCs/>
      <w:smallCaps/>
      <w:color w:val="ED7D31" w:themeColor="accent2"/>
      <w:kern w:val="0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284346"/>
    <w:rPr>
      <w:rFonts w:asciiTheme="majorHAnsi" w:eastAsia="연세소제목체" w:hAnsiTheme="majorHAnsi" w:cstheme="majorBidi"/>
      <w:b/>
      <w:bCs/>
      <w:color w:val="7030A0"/>
      <w:kern w:val="0"/>
      <w:sz w:val="22"/>
    </w:rPr>
  </w:style>
  <w:style w:type="character" w:customStyle="1" w:styleId="4Char">
    <w:name w:val="제목 4 Char"/>
    <w:basedOn w:val="a1"/>
    <w:link w:val="4"/>
    <w:uiPriority w:val="9"/>
    <w:rsid w:val="004413CE"/>
    <w:rPr>
      <w:rFonts w:asciiTheme="majorHAnsi" w:eastAsia="연세소제목체" w:hAnsiTheme="majorHAnsi" w:cstheme="majorBidi"/>
      <w:b/>
      <w:bCs/>
      <w:i/>
      <w:iCs/>
      <w:color w:val="FFC000" w:themeColor="accent4"/>
      <w:kern w:val="0"/>
      <w:sz w:val="22"/>
    </w:rPr>
  </w:style>
  <w:style w:type="character" w:customStyle="1" w:styleId="5Char">
    <w:name w:val="제목 5 Char"/>
    <w:basedOn w:val="a1"/>
    <w:link w:val="5"/>
    <w:uiPriority w:val="9"/>
    <w:semiHidden/>
    <w:rsid w:val="004413CE"/>
    <w:rPr>
      <w:rFonts w:asciiTheme="majorHAnsi" w:eastAsia="연세소제목체" w:hAnsiTheme="majorHAnsi" w:cstheme="majorBidi"/>
      <w:color w:val="1F3864" w:themeColor="accent5" w:themeShade="80"/>
      <w:kern w:val="0"/>
      <w:sz w:val="22"/>
    </w:rPr>
  </w:style>
  <w:style w:type="character" w:customStyle="1" w:styleId="6Char">
    <w:name w:val="제목 6 Char"/>
    <w:basedOn w:val="a1"/>
    <w:link w:val="6"/>
    <w:uiPriority w:val="9"/>
    <w:semiHidden/>
    <w:rsid w:val="004413CE"/>
    <w:rPr>
      <w:rFonts w:asciiTheme="majorHAnsi" w:eastAsia="연세소제목체" w:hAnsiTheme="majorHAnsi" w:cstheme="majorBidi"/>
      <w:i/>
      <w:iCs/>
      <w:color w:val="385623" w:themeColor="accent6" w:themeShade="80"/>
      <w:kern w:val="0"/>
      <w:sz w:val="22"/>
    </w:rPr>
  </w:style>
  <w:style w:type="character" w:customStyle="1" w:styleId="7Char">
    <w:name w:val="제목 7 Char"/>
    <w:basedOn w:val="a1"/>
    <w:link w:val="7"/>
    <w:uiPriority w:val="9"/>
    <w:semiHidden/>
    <w:rsid w:val="004413CE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제목 8 Char"/>
    <w:basedOn w:val="a1"/>
    <w:link w:val="8"/>
    <w:uiPriority w:val="9"/>
    <w:semiHidden/>
    <w:rsid w:val="004413CE"/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character" w:customStyle="1" w:styleId="9Char">
    <w:name w:val="제목 9 Char"/>
    <w:basedOn w:val="a1"/>
    <w:link w:val="9"/>
    <w:uiPriority w:val="9"/>
    <w:semiHidden/>
    <w:rsid w:val="004413CE"/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paragraph" w:styleId="a0">
    <w:name w:val="Body Text"/>
    <w:basedOn w:val="a"/>
    <w:link w:val="Char0"/>
    <w:uiPriority w:val="99"/>
    <w:unhideWhenUsed/>
    <w:rsid w:val="00513C27"/>
    <w:pPr>
      <w:spacing w:after="180"/>
    </w:pPr>
  </w:style>
  <w:style w:type="character" w:customStyle="1" w:styleId="Char0">
    <w:name w:val="본문 Char"/>
    <w:basedOn w:val="a1"/>
    <w:link w:val="a0"/>
    <w:uiPriority w:val="99"/>
    <w:rsid w:val="00513C27"/>
  </w:style>
  <w:style w:type="paragraph" w:customStyle="1" w:styleId="a5">
    <w:name w:val="소스 코드 스타일"/>
    <w:basedOn w:val="a4"/>
    <w:link w:val="Char1"/>
    <w:autoRedefine/>
    <w:qFormat/>
    <w:rsid w:val="005A4D9A"/>
    <w:pPr>
      <w:shd w:val="clear" w:color="auto" w:fill="BDD6EE" w:themeFill="accent1" w:themeFillTint="66"/>
      <w:adjustRightInd w:val="0"/>
      <w:snapToGrid w:val="0"/>
      <w:spacing w:after="0" w:line="0" w:lineRule="atLeast"/>
      <w:ind w:left="210" w:hanging="210"/>
      <w:textboxTightWrap w:val="allLines"/>
    </w:pPr>
    <w:rPr>
      <w:rFonts w:ascii="Consolas" w:hAnsi="Consolas"/>
      <w:b/>
      <w:bCs/>
      <w:color w:val="000000" w:themeColor="text1" w:themeShade="D9"/>
      <w:sz w:val="18"/>
      <w:szCs w:val="24"/>
      <w14:textOutline w14:w="9525" w14:cap="rnd" w14:cmpd="sng" w14:algn="ctr">
        <w14:noFill/>
        <w14:prstDash w14:val="solid"/>
        <w14:bevel/>
      </w14:textOutline>
    </w:rPr>
  </w:style>
  <w:style w:type="character" w:customStyle="1" w:styleId="Char">
    <w:name w:val="바탕글 Char"/>
    <w:basedOn w:val="a1"/>
    <w:link w:val="a4"/>
    <w:rsid w:val="00513C27"/>
    <w:rPr>
      <w:rFonts w:ascii="굴림" w:eastAsia="굴림" w:hAnsi="굴림" w:cs="굴림"/>
      <w:color w:val="000000"/>
      <w:kern w:val="0"/>
      <w:szCs w:val="20"/>
    </w:rPr>
  </w:style>
  <w:style w:type="character" w:customStyle="1" w:styleId="Char1">
    <w:name w:val="소스 코드 스타일 Char"/>
    <w:basedOn w:val="Char"/>
    <w:link w:val="a5"/>
    <w:rsid w:val="005A4D9A"/>
    <w:rPr>
      <w:rFonts w:ascii="Consolas" w:eastAsia="굴림" w:hAnsi="Consolas" w:cs="굴림"/>
      <w:b/>
      <w:bCs/>
      <w:color w:val="000000" w:themeColor="text1" w:themeShade="D9"/>
      <w:kern w:val="0"/>
      <w:sz w:val="18"/>
      <w:szCs w:val="24"/>
      <w:shd w:val="clear" w:color="auto" w:fill="BDD6EE" w:themeFill="accent1" w:themeFillTint="66"/>
      <w14:textOutline w14:w="9525" w14:cap="rnd" w14:cmpd="sng" w14:algn="ctr">
        <w14:noFill/>
        <w14:prstDash w14:val="solid"/>
        <w14:bevel/>
      </w14:textOutline>
    </w:rPr>
  </w:style>
  <w:style w:type="paragraph" w:styleId="a6">
    <w:name w:val="header"/>
    <w:basedOn w:val="a"/>
    <w:link w:val="Char2"/>
    <w:uiPriority w:val="99"/>
    <w:unhideWhenUsed/>
    <w:rsid w:val="00627BE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1"/>
    <w:link w:val="a6"/>
    <w:uiPriority w:val="99"/>
    <w:rsid w:val="00627BEC"/>
  </w:style>
  <w:style w:type="paragraph" w:styleId="a7">
    <w:name w:val="footer"/>
    <w:basedOn w:val="a"/>
    <w:link w:val="Char3"/>
    <w:uiPriority w:val="99"/>
    <w:unhideWhenUsed/>
    <w:rsid w:val="00627BEC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1"/>
    <w:link w:val="a7"/>
    <w:uiPriority w:val="99"/>
    <w:rsid w:val="00627BEC"/>
  </w:style>
  <w:style w:type="paragraph" w:styleId="a8">
    <w:name w:val="No Spacing"/>
    <w:uiPriority w:val="1"/>
    <w:qFormat/>
    <w:rsid w:val="00E658B3"/>
    <w:pPr>
      <w:widowControl w:val="0"/>
      <w:wordWrap w:val="0"/>
      <w:autoSpaceDE w:val="0"/>
      <w:autoSpaceDN w:val="0"/>
    </w:pPr>
  </w:style>
  <w:style w:type="character" w:styleId="a9">
    <w:name w:val="Hyperlink"/>
    <w:basedOn w:val="a1"/>
    <w:uiPriority w:val="99"/>
    <w:unhideWhenUsed/>
    <w:rsid w:val="00335880"/>
    <w:rPr>
      <w:color w:val="0563C1" w:themeColor="hyperlink"/>
      <w:u w:val="single"/>
    </w:rPr>
  </w:style>
  <w:style w:type="character" w:styleId="aa">
    <w:name w:val="Intense Emphasis"/>
    <w:basedOn w:val="a1"/>
    <w:uiPriority w:val="21"/>
    <w:qFormat/>
    <w:rsid w:val="007549F8"/>
    <w:rPr>
      <w:i/>
      <w:iCs/>
      <w:color w:val="5B9BD5" w:themeColor="accent1"/>
    </w:rPr>
  </w:style>
  <w:style w:type="table" w:styleId="ab">
    <w:name w:val="Table Grid"/>
    <w:basedOn w:val="a2"/>
    <w:uiPriority w:val="39"/>
    <w:rsid w:val="00E149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itle"/>
    <w:basedOn w:val="a"/>
    <w:next w:val="a"/>
    <w:link w:val="Char4"/>
    <w:uiPriority w:val="10"/>
    <w:qFormat/>
    <w:rsid w:val="007163B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1"/>
    <w:link w:val="ac"/>
    <w:uiPriority w:val="10"/>
    <w:rsid w:val="007163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Subtitle"/>
    <w:basedOn w:val="a"/>
    <w:next w:val="a"/>
    <w:link w:val="Char5"/>
    <w:uiPriority w:val="11"/>
    <w:qFormat/>
    <w:rsid w:val="007163B4"/>
    <w:pPr>
      <w:spacing w:after="60"/>
      <w:jc w:val="center"/>
      <w:outlineLvl w:val="1"/>
    </w:pPr>
    <w:rPr>
      <w:sz w:val="24"/>
      <w:szCs w:val="24"/>
    </w:rPr>
  </w:style>
  <w:style w:type="character" w:customStyle="1" w:styleId="Char5">
    <w:name w:val="부제 Char"/>
    <w:basedOn w:val="a1"/>
    <w:link w:val="ad"/>
    <w:uiPriority w:val="11"/>
    <w:rsid w:val="007163B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08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64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54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95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64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74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33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21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697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66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55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106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8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5942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534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23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725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oleObject" Target="embeddings/oleObject3.bin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hyperlink" Target="https://embeddedthoughts.com/2016/07/05/fpga-keyboard-interfac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5.bin"/><Relationship Id="rId37" Type="http://schemas.openxmlformats.org/officeDocument/2006/relationships/hyperlink" Target="http://www.usgamer.net/articles/the-game-boys-first-person-shooter-and-other-stories-from-an-ill-starred-sub-genre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18.jpeg"/><Relationship Id="rId36" Type="http://schemas.openxmlformats.org/officeDocument/2006/relationships/oleObject" Target="embeddings/oleObject7.bin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oleObject" Target="embeddings/oleObject1.bin"/><Relationship Id="rId27" Type="http://schemas.openxmlformats.org/officeDocument/2006/relationships/image" Target="media/image17.jpe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ujun\Desktop\ms%20&#50892;&#46300;%20&#48372;&#44256;&#49436;%20&#49436;&#49885;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9318-3667-40CF-AF37-AC596955C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ms 워드 보고서 서식.dotx</Template>
  <TotalTime>3507</TotalTime>
  <Pages>27</Pages>
  <Words>3476</Words>
  <Characters>19819</Characters>
  <Application>Microsoft Office Word</Application>
  <DocSecurity>0</DocSecurity>
  <Lines>165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yujun</dc:creator>
  <cp:keywords/>
  <dc:description/>
  <cp:lastModifiedBy>김유준</cp:lastModifiedBy>
  <cp:revision>151</cp:revision>
  <dcterms:created xsi:type="dcterms:W3CDTF">2016-12-21T21:14:00Z</dcterms:created>
  <dcterms:modified xsi:type="dcterms:W3CDTF">2016-12-24T14:27:00Z</dcterms:modified>
</cp:coreProperties>
</file>